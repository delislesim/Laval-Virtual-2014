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E8EAD" w14:textId="77777777" w:rsidR="000D17D5" w:rsidRPr="005C0441" w:rsidRDefault="000D17D5">
      <w:pPr>
        <w:pStyle w:val="Project"/>
        <w:rPr>
          <w:lang w:val="fr-CA"/>
        </w:rPr>
      </w:pPr>
    </w:p>
    <w:p w14:paraId="14A448D5" w14:textId="77777777" w:rsidR="000D17D5" w:rsidRPr="005C0441" w:rsidRDefault="000D17D5">
      <w:pPr>
        <w:pStyle w:val="Project"/>
        <w:rPr>
          <w:lang w:val="fr-CA"/>
        </w:rPr>
      </w:pPr>
    </w:p>
    <w:p w14:paraId="7D8ADFE1" w14:textId="77777777" w:rsidR="000D17D5" w:rsidRPr="005C0441" w:rsidRDefault="000D17D5">
      <w:pPr>
        <w:pStyle w:val="Project"/>
        <w:rPr>
          <w:lang w:val="fr-CA"/>
        </w:rPr>
      </w:pPr>
    </w:p>
    <w:p w14:paraId="53BBA609" w14:textId="77777777" w:rsidR="000D17D5" w:rsidRPr="005C0441" w:rsidRDefault="000D17D5">
      <w:pPr>
        <w:pStyle w:val="Project"/>
        <w:rPr>
          <w:lang w:val="fr-CA"/>
        </w:rPr>
      </w:pPr>
    </w:p>
    <w:p w14:paraId="60DD854E" w14:textId="77777777" w:rsidR="000D17D5" w:rsidRPr="005C0441" w:rsidRDefault="000D17D5">
      <w:pPr>
        <w:pStyle w:val="Project"/>
        <w:rPr>
          <w:lang w:val="fr-CA"/>
        </w:rPr>
      </w:pPr>
    </w:p>
    <w:sdt>
      <w:sdtPr>
        <w:rPr>
          <w:lang w:val="fr-CA"/>
        </w:rPr>
        <w:alias w:val="Objet "/>
        <w:id w:val="135757035"/>
        <w:placeholder>
          <w:docPart w:val="5E00E4AFF1CB444C972F367CD2A6C553"/>
        </w:placeholder>
        <w:dataBinding w:prefixMappings="xmlns:ns0='http://purl.org/dc/elements/1.1/' xmlns:ns1='http://schemas.openxmlformats.org/package/2006/metadata/core-properties' " w:xpath="/ns1:coreProperties[1]/ns0:subject[1]" w:storeItemID="{6C3C8BC8-F283-45AE-878A-BAB7291924A1}"/>
        <w:text/>
      </w:sdtPr>
      <w:sdtEndPr/>
      <w:sdtContent>
        <w:p w14:paraId="2D4FD99A" w14:textId="77777777" w:rsidR="00A94679" w:rsidRPr="005C0441" w:rsidRDefault="00AD4AE4">
          <w:pPr>
            <w:pStyle w:val="Project"/>
            <w:rPr>
              <w:lang w:val="fr-CA"/>
            </w:rPr>
          </w:pPr>
          <w:proofErr w:type="spellStart"/>
          <w:r>
            <w:rPr>
              <w:lang w:val="fr-CA"/>
            </w:rPr>
            <w:t>Circus</w:t>
          </w:r>
          <w:proofErr w:type="spellEnd"/>
          <w:r>
            <w:rPr>
              <w:lang w:val="fr-CA"/>
            </w:rPr>
            <w:t xml:space="preserve"> Air Hockey</w:t>
          </w:r>
        </w:p>
      </w:sdtContent>
    </w:sdt>
    <w:sdt>
      <w:sdtPr>
        <w:rPr>
          <w:lang w:val="fr-CA"/>
        </w:rPr>
        <w:alias w:val="Titre "/>
        <w:id w:val="135757034"/>
        <w:placeholder>
          <w:docPart w:val="385A7E57E1AE4000A503F8F88AC15818"/>
        </w:placeholder>
        <w:dataBinding w:prefixMappings="xmlns:ns0='http://purl.org/dc/elements/1.1/' xmlns:ns1='http://schemas.openxmlformats.org/package/2006/metadata/core-properties' " w:xpath="/ns1:coreProperties[1]/ns0:title[1]" w:storeItemID="{6C3C8BC8-F283-45AE-878A-BAB7291924A1}"/>
        <w:text/>
      </w:sdtPr>
      <w:sdtEndPr/>
      <w:sdtContent>
        <w:p w14:paraId="6B5BC1BC" w14:textId="77777777" w:rsidR="00A94679" w:rsidRPr="005C0441" w:rsidRDefault="00720D44">
          <w:pPr>
            <w:pStyle w:val="Titre"/>
            <w:jc w:val="right"/>
            <w:rPr>
              <w:lang w:val="fr-CA"/>
            </w:rPr>
          </w:pPr>
          <w:r w:rsidRPr="005C0441">
            <w:rPr>
              <w:lang w:val="fr-CA"/>
            </w:rPr>
            <w:t>Plan de tests logiciels</w:t>
          </w:r>
        </w:p>
      </w:sdtContent>
    </w:sdt>
    <w:p w14:paraId="3A242C81" w14:textId="77777777" w:rsidR="00A94679" w:rsidRPr="005C0441" w:rsidRDefault="00A94679">
      <w:pPr>
        <w:rPr>
          <w:lang w:val="fr-CA"/>
        </w:rPr>
      </w:pPr>
    </w:p>
    <w:p w14:paraId="18CC1739" w14:textId="77777777" w:rsidR="00A94679" w:rsidRPr="005C0441" w:rsidRDefault="00720D44">
      <w:pPr>
        <w:pStyle w:val="Titre"/>
        <w:jc w:val="right"/>
        <w:rPr>
          <w:sz w:val="28"/>
          <w:lang w:val="fr-CA"/>
        </w:rPr>
      </w:pPr>
      <w:r w:rsidRPr="005C0441">
        <w:rPr>
          <w:sz w:val="28"/>
          <w:lang w:val="fr-CA"/>
        </w:rPr>
        <w:t xml:space="preserve">Version </w:t>
      </w:r>
      <w:sdt>
        <w:sdtPr>
          <w:rPr>
            <w:sz w:val="28"/>
            <w:lang w:val="fr-CA"/>
          </w:rPr>
          <w:alias w:val="État "/>
          <w:id w:val="135757032"/>
          <w:placeholder>
            <w:docPart w:val="35B0FFE59CBE4CC2A10A71DEF6121128"/>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5C0441">
            <w:rPr>
              <w:sz w:val="28"/>
              <w:lang w:val="fr-CA"/>
            </w:rPr>
            <w:t>1.</w:t>
          </w:r>
          <w:r w:rsidR="005F6144">
            <w:rPr>
              <w:sz w:val="28"/>
              <w:lang w:val="fr-CA"/>
            </w:rPr>
            <w:t>4</w:t>
          </w:r>
        </w:sdtContent>
      </w:sdt>
    </w:p>
    <w:p w14:paraId="68A3AEAF" w14:textId="77777777" w:rsidR="00A94679" w:rsidRPr="005C0441" w:rsidRDefault="00A94679">
      <w:pPr>
        <w:pStyle w:val="Titre"/>
        <w:rPr>
          <w:sz w:val="28"/>
          <w:lang w:val="fr-CA"/>
        </w:rPr>
      </w:pPr>
    </w:p>
    <w:p w14:paraId="6A716CA1" w14:textId="77777777" w:rsidR="00A94679" w:rsidRPr="005C0441" w:rsidRDefault="00A94679">
      <w:pPr>
        <w:jc w:val="right"/>
        <w:rPr>
          <w:lang w:val="fr-CA"/>
        </w:rPr>
      </w:pPr>
    </w:p>
    <w:p w14:paraId="1C613C66" w14:textId="77777777" w:rsidR="00A94679" w:rsidRPr="005C0441" w:rsidRDefault="00A94679" w:rsidP="009F7184">
      <w:pPr>
        <w:pStyle w:val="InfoBlue"/>
      </w:pPr>
    </w:p>
    <w:p w14:paraId="5956DBB6" w14:textId="77777777" w:rsidR="00720D44" w:rsidRPr="005C0441" w:rsidRDefault="00720D44" w:rsidP="00720D44">
      <w:pPr>
        <w:pStyle w:val="Corpsdetexte"/>
        <w:rPr>
          <w:lang w:val="fr-CA"/>
        </w:rPr>
      </w:pPr>
    </w:p>
    <w:p w14:paraId="7437B9F8" w14:textId="77777777" w:rsidR="00720D44" w:rsidRPr="005C0441" w:rsidRDefault="00720D44" w:rsidP="00720D44">
      <w:pPr>
        <w:pStyle w:val="Corpsdetexte"/>
        <w:rPr>
          <w:lang w:val="fr-CA"/>
        </w:rPr>
      </w:pPr>
    </w:p>
    <w:p w14:paraId="18E64BAB" w14:textId="77777777" w:rsidR="00720D44" w:rsidRPr="005C0441" w:rsidRDefault="00720D44" w:rsidP="00720D44">
      <w:pPr>
        <w:pStyle w:val="Corpsdetexte"/>
        <w:rPr>
          <w:lang w:val="fr-CA"/>
        </w:rPr>
      </w:pPr>
    </w:p>
    <w:p w14:paraId="55F19A3D" w14:textId="77777777" w:rsidR="00720D44" w:rsidRPr="005C0441" w:rsidRDefault="00720D44" w:rsidP="00720D44">
      <w:pPr>
        <w:pStyle w:val="Corpsdetexte"/>
        <w:rPr>
          <w:lang w:val="fr-CA"/>
        </w:rPr>
        <w:sectPr w:rsidR="00720D44" w:rsidRPr="005C0441">
          <w:headerReference w:type="default" r:id="rId8"/>
          <w:footerReference w:type="even" r:id="rId9"/>
          <w:pgSz w:w="12240" w:h="15840" w:code="1"/>
          <w:pgMar w:top="1440" w:right="1440" w:bottom="1440" w:left="1440" w:header="720" w:footer="720" w:gutter="0"/>
          <w:cols w:space="720"/>
          <w:vAlign w:val="center"/>
        </w:sectPr>
      </w:pPr>
    </w:p>
    <w:p w14:paraId="30B6FC10" w14:textId="77777777" w:rsidR="000D17D5" w:rsidRPr="005C0441" w:rsidRDefault="000D17D5" w:rsidP="000D17D5">
      <w:pPr>
        <w:pStyle w:val="Titre"/>
        <w:rPr>
          <w:lang w:val="fr-CA"/>
        </w:rPr>
      </w:pPr>
      <w:r w:rsidRPr="005C0441">
        <w:rPr>
          <w:lang w:val="fr-CA"/>
        </w:rPr>
        <w:lastRenderedPageBreak/>
        <w:t xml:space="preserve">Historique des </w:t>
      </w:r>
      <w:r w:rsidR="0052278B" w:rsidRPr="005C0441">
        <w:rPr>
          <w:lang w:val="fr-CA"/>
        </w:rPr>
        <w:t>révisions</w:t>
      </w:r>
    </w:p>
    <w:p w14:paraId="76F0CCD9" w14:textId="77777777" w:rsidR="00477063" w:rsidRPr="005C0441" w:rsidRDefault="00477063" w:rsidP="00477063">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477063" w:rsidRPr="005C0441" w14:paraId="2F55F185" w14:textId="77777777" w:rsidTr="00CC371A">
        <w:tc>
          <w:tcPr>
            <w:tcW w:w="1227" w:type="dxa"/>
          </w:tcPr>
          <w:p w14:paraId="0EEF9546" w14:textId="77777777" w:rsidR="00477063" w:rsidRPr="005C0441" w:rsidRDefault="00477063" w:rsidP="00CC371A">
            <w:pPr>
              <w:pStyle w:val="Tabletext"/>
              <w:jc w:val="center"/>
              <w:rPr>
                <w:b/>
                <w:lang w:val="fr-CA"/>
              </w:rPr>
            </w:pPr>
            <w:r w:rsidRPr="005C0441">
              <w:rPr>
                <w:b/>
                <w:lang w:val="fr-CA"/>
              </w:rPr>
              <w:t>Date</w:t>
            </w:r>
          </w:p>
        </w:tc>
        <w:tc>
          <w:tcPr>
            <w:tcW w:w="983" w:type="dxa"/>
          </w:tcPr>
          <w:p w14:paraId="183E5C66" w14:textId="77777777" w:rsidR="00477063" w:rsidRPr="005C0441" w:rsidRDefault="00477063" w:rsidP="00CC371A">
            <w:pPr>
              <w:pStyle w:val="Tabletext"/>
              <w:jc w:val="center"/>
              <w:rPr>
                <w:b/>
                <w:lang w:val="fr-CA"/>
              </w:rPr>
            </w:pPr>
            <w:r w:rsidRPr="005C0441">
              <w:rPr>
                <w:b/>
                <w:lang w:val="fr-CA"/>
              </w:rPr>
              <w:t>Version</w:t>
            </w:r>
          </w:p>
        </w:tc>
        <w:tc>
          <w:tcPr>
            <w:tcW w:w="5128" w:type="dxa"/>
          </w:tcPr>
          <w:p w14:paraId="2B6B70D9" w14:textId="77777777" w:rsidR="00477063" w:rsidRPr="005C0441" w:rsidRDefault="00477063" w:rsidP="00CC371A">
            <w:pPr>
              <w:pStyle w:val="Tabletext"/>
              <w:jc w:val="center"/>
              <w:rPr>
                <w:b/>
                <w:lang w:val="fr-CA"/>
              </w:rPr>
            </w:pPr>
            <w:r w:rsidRPr="005C0441">
              <w:rPr>
                <w:b/>
                <w:lang w:val="fr-CA"/>
              </w:rPr>
              <w:t>Description</w:t>
            </w:r>
          </w:p>
        </w:tc>
        <w:tc>
          <w:tcPr>
            <w:tcW w:w="2268" w:type="dxa"/>
          </w:tcPr>
          <w:p w14:paraId="53D50CB9" w14:textId="77777777" w:rsidR="00477063" w:rsidRPr="005C0441" w:rsidRDefault="00477063" w:rsidP="00CC371A">
            <w:pPr>
              <w:pStyle w:val="Tabletext"/>
              <w:jc w:val="center"/>
              <w:rPr>
                <w:b/>
                <w:lang w:val="fr-CA"/>
              </w:rPr>
            </w:pPr>
            <w:r w:rsidRPr="005C0441">
              <w:rPr>
                <w:b/>
                <w:lang w:val="fr-CA"/>
              </w:rPr>
              <w:t>Auteur</w:t>
            </w:r>
          </w:p>
        </w:tc>
      </w:tr>
      <w:tr w:rsidR="00477063" w:rsidRPr="00AD4AE4" w14:paraId="26CDB307" w14:textId="77777777" w:rsidTr="00CC371A">
        <w:tc>
          <w:tcPr>
            <w:tcW w:w="1227" w:type="dxa"/>
          </w:tcPr>
          <w:p w14:paraId="0F1F4CC4" w14:textId="77777777" w:rsidR="00477063" w:rsidRPr="005C0441" w:rsidRDefault="00AD4AE4" w:rsidP="005138C6">
            <w:pPr>
              <w:pStyle w:val="Tabletext"/>
              <w:jc w:val="center"/>
              <w:rPr>
                <w:lang w:val="fr-CA"/>
              </w:rPr>
            </w:pPr>
            <w:r>
              <w:rPr>
                <w:lang w:val="fr-CA"/>
              </w:rPr>
              <w:t>2013</w:t>
            </w:r>
            <w:r w:rsidR="00477063" w:rsidRPr="005C0441">
              <w:rPr>
                <w:lang w:val="fr-CA"/>
              </w:rPr>
              <w:t>-</w:t>
            </w:r>
            <w:r>
              <w:rPr>
                <w:lang w:val="fr-CA"/>
              </w:rPr>
              <w:t>04</w:t>
            </w:r>
            <w:r w:rsidR="00477063" w:rsidRPr="005C0441">
              <w:rPr>
                <w:lang w:val="fr-CA"/>
              </w:rPr>
              <w:t>-</w:t>
            </w:r>
            <w:r>
              <w:rPr>
                <w:lang w:val="fr-CA"/>
              </w:rPr>
              <w:t>0</w:t>
            </w:r>
            <w:r w:rsidR="005138C6">
              <w:rPr>
                <w:lang w:val="fr-CA"/>
              </w:rPr>
              <w:t>1</w:t>
            </w:r>
          </w:p>
        </w:tc>
        <w:tc>
          <w:tcPr>
            <w:tcW w:w="983" w:type="dxa"/>
          </w:tcPr>
          <w:p w14:paraId="3ED0BFB0" w14:textId="77777777" w:rsidR="00477063" w:rsidRPr="005C0441" w:rsidRDefault="00AD4AE4" w:rsidP="00CC371A">
            <w:pPr>
              <w:pStyle w:val="Tabletext"/>
              <w:jc w:val="center"/>
              <w:rPr>
                <w:lang w:val="fr-CA"/>
              </w:rPr>
            </w:pPr>
            <w:r>
              <w:rPr>
                <w:lang w:val="fr-CA"/>
              </w:rPr>
              <w:t>1.0</w:t>
            </w:r>
          </w:p>
        </w:tc>
        <w:tc>
          <w:tcPr>
            <w:tcW w:w="5128" w:type="dxa"/>
          </w:tcPr>
          <w:p w14:paraId="69569D86" w14:textId="77777777" w:rsidR="00477063" w:rsidRPr="005C0441" w:rsidRDefault="00AD4AE4" w:rsidP="00CC371A">
            <w:pPr>
              <w:pStyle w:val="Tabletext"/>
              <w:rPr>
                <w:lang w:val="fr-CA"/>
              </w:rPr>
            </w:pPr>
            <w:r>
              <w:rPr>
                <w:lang w:val="fr-CA"/>
              </w:rPr>
              <w:t xml:space="preserve">Élaboration du squelette. Début de </w:t>
            </w:r>
            <w:r w:rsidR="00B43B55">
              <w:rPr>
                <w:lang w:val="fr-CA"/>
              </w:rPr>
              <w:t>rédaction</w:t>
            </w:r>
            <w:r>
              <w:rPr>
                <w:lang w:val="fr-CA"/>
              </w:rPr>
              <w:t xml:space="preserve"> de tableaux</w:t>
            </w:r>
          </w:p>
        </w:tc>
        <w:tc>
          <w:tcPr>
            <w:tcW w:w="2268" w:type="dxa"/>
          </w:tcPr>
          <w:p w14:paraId="3AE60EAC" w14:textId="77777777" w:rsidR="00477063" w:rsidRPr="005C0441" w:rsidRDefault="00AD4AE4" w:rsidP="00CC371A">
            <w:pPr>
              <w:pStyle w:val="Tabletext"/>
              <w:jc w:val="center"/>
              <w:rPr>
                <w:lang w:val="fr-CA"/>
              </w:rPr>
            </w:pPr>
            <w:r>
              <w:rPr>
                <w:lang w:val="fr-CA"/>
              </w:rPr>
              <w:t>François</w:t>
            </w:r>
          </w:p>
        </w:tc>
      </w:tr>
      <w:tr w:rsidR="00477063" w:rsidRPr="00766681" w14:paraId="698933F5" w14:textId="77777777" w:rsidTr="00CC371A">
        <w:tc>
          <w:tcPr>
            <w:tcW w:w="1227" w:type="dxa"/>
          </w:tcPr>
          <w:p w14:paraId="3C59E584" w14:textId="77777777" w:rsidR="00477063" w:rsidRPr="005C0441" w:rsidRDefault="00AD4AE4" w:rsidP="005138C6">
            <w:pPr>
              <w:pStyle w:val="Tabletext"/>
              <w:jc w:val="center"/>
              <w:rPr>
                <w:lang w:val="fr-CA"/>
              </w:rPr>
            </w:pPr>
            <w:r>
              <w:rPr>
                <w:lang w:val="fr-CA"/>
              </w:rPr>
              <w:t>2013</w:t>
            </w:r>
            <w:r w:rsidRPr="005C0441">
              <w:rPr>
                <w:lang w:val="fr-CA"/>
              </w:rPr>
              <w:t>-</w:t>
            </w:r>
            <w:r>
              <w:rPr>
                <w:lang w:val="fr-CA"/>
              </w:rPr>
              <w:t>04</w:t>
            </w:r>
            <w:r w:rsidRPr="005C0441">
              <w:rPr>
                <w:lang w:val="fr-CA"/>
              </w:rPr>
              <w:t>-</w:t>
            </w:r>
            <w:r>
              <w:rPr>
                <w:lang w:val="fr-CA"/>
              </w:rPr>
              <w:t>0</w:t>
            </w:r>
            <w:r w:rsidR="005138C6">
              <w:rPr>
                <w:lang w:val="fr-CA"/>
              </w:rPr>
              <w:t>2</w:t>
            </w:r>
          </w:p>
        </w:tc>
        <w:tc>
          <w:tcPr>
            <w:tcW w:w="983" w:type="dxa"/>
          </w:tcPr>
          <w:p w14:paraId="5FC6C7DA" w14:textId="77777777" w:rsidR="00477063" w:rsidRPr="005C0441" w:rsidRDefault="00AD4AE4" w:rsidP="00CC371A">
            <w:pPr>
              <w:pStyle w:val="Tabletext"/>
              <w:jc w:val="center"/>
              <w:rPr>
                <w:lang w:val="fr-CA"/>
              </w:rPr>
            </w:pPr>
            <w:r>
              <w:rPr>
                <w:lang w:val="fr-CA"/>
              </w:rPr>
              <w:t>1.1</w:t>
            </w:r>
          </w:p>
        </w:tc>
        <w:tc>
          <w:tcPr>
            <w:tcW w:w="5128" w:type="dxa"/>
          </w:tcPr>
          <w:p w14:paraId="67EDDA4C" w14:textId="77777777" w:rsidR="00477063" w:rsidRPr="005C0441" w:rsidRDefault="00B43B55" w:rsidP="00CC371A">
            <w:pPr>
              <w:pStyle w:val="Tabletext"/>
              <w:rPr>
                <w:lang w:val="fr-CA"/>
              </w:rPr>
            </w:pPr>
            <w:r>
              <w:rPr>
                <w:lang w:val="fr-CA"/>
              </w:rPr>
              <w:t>Rédaction</w:t>
            </w:r>
            <w:r w:rsidR="00AD4AE4">
              <w:rPr>
                <w:lang w:val="fr-CA"/>
              </w:rPr>
              <w:t xml:space="preserve"> de tableaux</w:t>
            </w:r>
          </w:p>
        </w:tc>
        <w:tc>
          <w:tcPr>
            <w:tcW w:w="2268" w:type="dxa"/>
          </w:tcPr>
          <w:p w14:paraId="2ADC893A" w14:textId="77777777" w:rsidR="00477063" w:rsidRPr="005C0441" w:rsidRDefault="00AD4AE4" w:rsidP="00A5018E">
            <w:pPr>
              <w:pStyle w:val="Tabletext"/>
              <w:jc w:val="center"/>
              <w:rPr>
                <w:lang w:val="fr-CA"/>
              </w:rPr>
            </w:pPr>
            <w:r>
              <w:rPr>
                <w:lang w:val="fr-CA"/>
              </w:rPr>
              <w:t xml:space="preserve">Félix, François, </w:t>
            </w:r>
            <w:r w:rsidR="00A5018E">
              <w:rPr>
                <w:lang w:val="fr-CA"/>
              </w:rPr>
              <w:t>Alexandre</w:t>
            </w:r>
            <w:r>
              <w:rPr>
                <w:lang w:val="fr-CA"/>
              </w:rPr>
              <w:t xml:space="preserve">, Simon, </w:t>
            </w:r>
            <w:r w:rsidR="00A5018E">
              <w:rPr>
                <w:lang w:val="fr-CA"/>
              </w:rPr>
              <w:t>Philippe</w:t>
            </w:r>
            <w:r>
              <w:rPr>
                <w:lang w:val="fr-CA"/>
              </w:rPr>
              <w:t>, Émile</w:t>
            </w:r>
          </w:p>
        </w:tc>
      </w:tr>
      <w:tr w:rsidR="00477063" w:rsidRPr="00AD4AE4" w14:paraId="64888F9B" w14:textId="77777777" w:rsidTr="00CC371A">
        <w:tc>
          <w:tcPr>
            <w:tcW w:w="1227" w:type="dxa"/>
          </w:tcPr>
          <w:p w14:paraId="4F9B3F8E" w14:textId="77777777" w:rsidR="00477063" w:rsidRPr="005C0441" w:rsidRDefault="00AD4AE4" w:rsidP="005138C6">
            <w:pPr>
              <w:pStyle w:val="Tabletext"/>
              <w:jc w:val="center"/>
              <w:rPr>
                <w:lang w:val="fr-CA"/>
              </w:rPr>
            </w:pPr>
            <w:r>
              <w:rPr>
                <w:lang w:val="fr-CA"/>
              </w:rPr>
              <w:t>2013</w:t>
            </w:r>
            <w:r w:rsidRPr="005C0441">
              <w:rPr>
                <w:lang w:val="fr-CA"/>
              </w:rPr>
              <w:t>-</w:t>
            </w:r>
            <w:r>
              <w:rPr>
                <w:lang w:val="fr-CA"/>
              </w:rPr>
              <w:t>04</w:t>
            </w:r>
            <w:r w:rsidRPr="005C0441">
              <w:rPr>
                <w:lang w:val="fr-CA"/>
              </w:rPr>
              <w:t>-</w:t>
            </w:r>
            <w:r>
              <w:rPr>
                <w:lang w:val="fr-CA"/>
              </w:rPr>
              <w:t>0</w:t>
            </w:r>
            <w:r w:rsidR="005138C6">
              <w:rPr>
                <w:lang w:val="fr-CA"/>
              </w:rPr>
              <w:t>3</w:t>
            </w:r>
          </w:p>
        </w:tc>
        <w:tc>
          <w:tcPr>
            <w:tcW w:w="983" w:type="dxa"/>
          </w:tcPr>
          <w:p w14:paraId="11E2069A" w14:textId="77777777" w:rsidR="00477063" w:rsidRPr="005C0441" w:rsidRDefault="00AD4AE4" w:rsidP="00CC371A">
            <w:pPr>
              <w:pStyle w:val="Tabletext"/>
              <w:jc w:val="center"/>
              <w:rPr>
                <w:lang w:val="fr-CA"/>
              </w:rPr>
            </w:pPr>
            <w:r>
              <w:rPr>
                <w:lang w:val="fr-CA"/>
              </w:rPr>
              <w:t>1.2</w:t>
            </w:r>
          </w:p>
        </w:tc>
        <w:tc>
          <w:tcPr>
            <w:tcW w:w="5128" w:type="dxa"/>
          </w:tcPr>
          <w:p w14:paraId="2723F785" w14:textId="77777777" w:rsidR="00477063" w:rsidRPr="005C0441" w:rsidRDefault="00D1795B" w:rsidP="00CC371A">
            <w:pPr>
              <w:pStyle w:val="Tabletext"/>
              <w:rPr>
                <w:lang w:val="fr-CA"/>
              </w:rPr>
            </w:pPr>
            <w:r>
              <w:rPr>
                <w:lang w:val="fr-CA"/>
              </w:rPr>
              <w:t>Section 1, 4</w:t>
            </w:r>
          </w:p>
        </w:tc>
        <w:tc>
          <w:tcPr>
            <w:tcW w:w="2268" w:type="dxa"/>
          </w:tcPr>
          <w:p w14:paraId="29DB7E49" w14:textId="77777777" w:rsidR="00477063" w:rsidRPr="005C0441" w:rsidRDefault="00D1795B" w:rsidP="00CC371A">
            <w:pPr>
              <w:pStyle w:val="Tabletext"/>
              <w:jc w:val="center"/>
              <w:rPr>
                <w:lang w:val="fr-CA"/>
              </w:rPr>
            </w:pPr>
            <w:r>
              <w:rPr>
                <w:lang w:val="fr-CA"/>
              </w:rPr>
              <w:t>Félix</w:t>
            </w:r>
          </w:p>
        </w:tc>
      </w:tr>
      <w:tr w:rsidR="00477063" w:rsidRPr="00AD4AE4" w14:paraId="60568D1C" w14:textId="77777777" w:rsidTr="00CC371A">
        <w:tc>
          <w:tcPr>
            <w:tcW w:w="1227" w:type="dxa"/>
          </w:tcPr>
          <w:p w14:paraId="65FA2C63" w14:textId="77777777" w:rsidR="00477063" w:rsidRPr="005C0441" w:rsidRDefault="00D475A3" w:rsidP="005138C6">
            <w:pPr>
              <w:pStyle w:val="Tabletext"/>
              <w:jc w:val="center"/>
              <w:rPr>
                <w:lang w:val="fr-CA"/>
              </w:rPr>
            </w:pPr>
            <w:r>
              <w:rPr>
                <w:lang w:val="fr-CA"/>
              </w:rPr>
              <w:t>2013-04-0</w:t>
            </w:r>
            <w:r w:rsidR="005138C6">
              <w:rPr>
                <w:lang w:val="fr-CA"/>
              </w:rPr>
              <w:t>4</w:t>
            </w:r>
          </w:p>
        </w:tc>
        <w:tc>
          <w:tcPr>
            <w:tcW w:w="983" w:type="dxa"/>
          </w:tcPr>
          <w:p w14:paraId="4985AE34" w14:textId="77777777" w:rsidR="00477063" w:rsidRPr="005C0441" w:rsidRDefault="00D475A3" w:rsidP="00CC371A">
            <w:pPr>
              <w:pStyle w:val="Tabletext"/>
              <w:jc w:val="center"/>
              <w:rPr>
                <w:lang w:val="fr-CA"/>
              </w:rPr>
            </w:pPr>
            <w:r>
              <w:rPr>
                <w:lang w:val="fr-CA"/>
              </w:rPr>
              <w:t>1.3</w:t>
            </w:r>
          </w:p>
        </w:tc>
        <w:tc>
          <w:tcPr>
            <w:tcW w:w="5128" w:type="dxa"/>
          </w:tcPr>
          <w:p w14:paraId="2878CB5F" w14:textId="77777777" w:rsidR="00477063" w:rsidRPr="005C0441" w:rsidRDefault="00D475A3" w:rsidP="00CC371A">
            <w:pPr>
              <w:pStyle w:val="Tabletext"/>
              <w:rPr>
                <w:lang w:val="fr-CA"/>
              </w:rPr>
            </w:pPr>
            <w:r>
              <w:rPr>
                <w:lang w:val="fr-CA"/>
              </w:rPr>
              <w:t>Section 2</w:t>
            </w:r>
          </w:p>
        </w:tc>
        <w:tc>
          <w:tcPr>
            <w:tcW w:w="2268" w:type="dxa"/>
          </w:tcPr>
          <w:p w14:paraId="3D1EC41E" w14:textId="77777777" w:rsidR="00477063" w:rsidRPr="005C0441" w:rsidRDefault="00D475A3" w:rsidP="00CC371A">
            <w:pPr>
              <w:pStyle w:val="Tabletext"/>
              <w:jc w:val="center"/>
              <w:rPr>
                <w:lang w:val="fr-CA"/>
              </w:rPr>
            </w:pPr>
            <w:r>
              <w:rPr>
                <w:lang w:val="fr-CA"/>
              </w:rPr>
              <w:t>Philippe</w:t>
            </w:r>
          </w:p>
        </w:tc>
      </w:tr>
      <w:tr w:rsidR="00477063" w:rsidRPr="00AD4AE4" w14:paraId="08D92E4B" w14:textId="77777777" w:rsidTr="00CC371A">
        <w:tc>
          <w:tcPr>
            <w:tcW w:w="1227" w:type="dxa"/>
          </w:tcPr>
          <w:p w14:paraId="73705FAF" w14:textId="77777777" w:rsidR="00477063" w:rsidRPr="005C0441" w:rsidRDefault="005F6144" w:rsidP="005138C6">
            <w:pPr>
              <w:pStyle w:val="Tabletext"/>
              <w:jc w:val="center"/>
              <w:rPr>
                <w:lang w:val="fr-CA"/>
              </w:rPr>
            </w:pPr>
            <w:r>
              <w:rPr>
                <w:lang w:val="fr-CA"/>
              </w:rPr>
              <w:t>2013-04-0</w:t>
            </w:r>
            <w:r w:rsidR="005138C6">
              <w:rPr>
                <w:lang w:val="fr-CA"/>
              </w:rPr>
              <w:t>4</w:t>
            </w:r>
          </w:p>
        </w:tc>
        <w:tc>
          <w:tcPr>
            <w:tcW w:w="983" w:type="dxa"/>
          </w:tcPr>
          <w:p w14:paraId="3913A7B9" w14:textId="77777777" w:rsidR="00477063" w:rsidRPr="005C0441" w:rsidRDefault="005F6144" w:rsidP="00CC371A">
            <w:pPr>
              <w:pStyle w:val="Tabletext"/>
              <w:jc w:val="center"/>
              <w:rPr>
                <w:lang w:val="fr-CA"/>
              </w:rPr>
            </w:pPr>
            <w:r>
              <w:rPr>
                <w:lang w:val="fr-CA"/>
              </w:rPr>
              <w:t>1.4</w:t>
            </w:r>
          </w:p>
        </w:tc>
        <w:tc>
          <w:tcPr>
            <w:tcW w:w="5128" w:type="dxa"/>
          </w:tcPr>
          <w:p w14:paraId="42163475" w14:textId="77777777" w:rsidR="00477063" w:rsidRPr="005C0441" w:rsidRDefault="00B43B55" w:rsidP="00CC371A">
            <w:pPr>
              <w:pStyle w:val="Tabletext"/>
              <w:rPr>
                <w:lang w:val="fr-CA"/>
              </w:rPr>
            </w:pPr>
            <w:r>
              <w:rPr>
                <w:lang w:val="fr-CA"/>
              </w:rPr>
              <w:t>Rédaction</w:t>
            </w:r>
            <w:r w:rsidR="00B31731">
              <w:rPr>
                <w:lang w:val="fr-CA"/>
              </w:rPr>
              <w:t>, Relecture</w:t>
            </w:r>
          </w:p>
        </w:tc>
        <w:tc>
          <w:tcPr>
            <w:tcW w:w="2268" w:type="dxa"/>
          </w:tcPr>
          <w:p w14:paraId="68E73495" w14:textId="77777777" w:rsidR="00477063" w:rsidRPr="005C0441" w:rsidRDefault="00B31731" w:rsidP="00CC371A">
            <w:pPr>
              <w:pStyle w:val="Tabletext"/>
              <w:jc w:val="center"/>
              <w:rPr>
                <w:lang w:val="fr-CA"/>
              </w:rPr>
            </w:pPr>
            <w:r>
              <w:rPr>
                <w:lang w:val="fr-CA"/>
              </w:rPr>
              <w:t>Félix</w:t>
            </w:r>
          </w:p>
        </w:tc>
      </w:tr>
    </w:tbl>
    <w:p w14:paraId="0ED1B7E2" w14:textId="77777777" w:rsidR="00A94679" w:rsidRPr="005C0441" w:rsidRDefault="00A94679">
      <w:pPr>
        <w:pStyle w:val="Titre"/>
        <w:rPr>
          <w:lang w:val="fr-CA"/>
        </w:rPr>
      </w:pPr>
      <w:r w:rsidRPr="005C0441">
        <w:rPr>
          <w:lang w:val="fr-CA"/>
        </w:rPr>
        <w:br w:type="page"/>
      </w:r>
      <w:r w:rsidRPr="005C0441">
        <w:rPr>
          <w:lang w:val="fr-CA"/>
        </w:rPr>
        <w:lastRenderedPageBreak/>
        <w:t xml:space="preserve">Table </w:t>
      </w:r>
      <w:r w:rsidR="00A23F36" w:rsidRPr="005C0441">
        <w:rPr>
          <w:lang w:val="fr-CA"/>
        </w:rPr>
        <w:t>des matières</w:t>
      </w:r>
    </w:p>
    <w:p w14:paraId="1E881B44" w14:textId="77777777" w:rsidR="00A94679" w:rsidRPr="005C0441" w:rsidRDefault="00A94679">
      <w:pPr>
        <w:rPr>
          <w:lang w:val="fr-CA"/>
        </w:rPr>
      </w:pPr>
    </w:p>
    <w:p w14:paraId="34DF705A" w14:textId="77777777" w:rsidR="00BA0C56" w:rsidRDefault="00663CF4">
      <w:pPr>
        <w:pStyle w:val="TM1"/>
        <w:tabs>
          <w:tab w:val="left" w:pos="432"/>
        </w:tabs>
        <w:rPr>
          <w:rFonts w:asciiTheme="minorHAnsi" w:eastAsiaTheme="minorEastAsia" w:hAnsiTheme="minorHAnsi" w:cstheme="minorBidi"/>
          <w:noProof/>
          <w:sz w:val="22"/>
          <w:szCs w:val="22"/>
          <w:lang w:val="fr-CA" w:eastAsia="fr-CA"/>
        </w:rPr>
      </w:pPr>
      <w:r w:rsidRPr="005C0441">
        <w:rPr>
          <w:lang w:val="fr-CA"/>
        </w:rPr>
        <w:fldChar w:fldCharType="begin"/>
      </w:r>
      <w:r w:rsidR="00A94679" w:rsidRPr="005C0441">
        <w:rPr>
          <w:lang w:val="fr-CA"/>
        </w:rPr>
        <w:instrText xml:space="preserve"> TOC \o "1-3" </w:instrText>
      </w:r>
      <w:r w:rsidRPr="005C0441">
        <w:rPr>
          <w:lang w:val="fr-CA"/>
        </w:rPr>
        <w:fldChar w:fldCharType="separate"/>
      </w:r>
      <w:r w:rsidR="00BA0C56" w:rsidRPr="00531746">
        <w:rPr>
          <w:noProof/>
          <w:lang w:val="fr-CA"/>
        </w:rPr>
        <w:t>1.</w:t>
      </w:r>
      <w:r w:rsidR="00BA0C56">
        <w:rPr>
          <w:rFonts w:asciiTheme="minorHAnsi" w:eastAsiaTheme="minorEastAsia" w:hAnsiTheme="minorHAnsi" w:cstheme="minorBidi"/>
          <w:noProof/>
          <w:sz w:val="22"/>
          <w:szCs w:val="22"/>
          <w:lang w:val="fr-CA" w:eastAsia="fr-CA"/>
        </w:rPr>
        <w:tab/>
      </w:r>
      <w:r w:rsidR="00BA0C56" w:rsidRPr="00531746">
        <w:rPr>
          <w:noProof/>
          <w:lang w:val="fr-CA"/>
        </w:rPr>
        <w:t>Introduction</w:t>
      </w:r>
      <w:r w:rsidR="00BA0C56">
        <w:rPr>
          <w:noProof/>
        </w:rPr>
        <w:tab/>
      </w:r>
      <w:r w:rsidR="00BA0C56">
        <w:rPr>
          <w:noProof/>
        </w:rPr>
        <w:fldChar w:fldCharType="begin"/>
      </w:r>
      <w:r w:rsidR="00BA0C56">
        <w:rPr>
          <w:noProof/>
        </w:rPr>
        <w:instrText xml:space="preserve"> PAGEREF _Toc353222449 \h </w:instrText>
      </w:r>
      <w:r w:rsidR="00BA0C56">
        <w:rPr>
          <w:noProof/>
        </w:rPr>
      </w:r>
      <w:r w:rsidR="00BA0C56">
        <w:rPr>
          <w:noProof/>
        </w:rPr>
        <w:fldChar w:fldCharType="separate"/>
      </w:r>
      <w:r w:rsidR="000474C5">
        <w:rPr>
          <w:noProof/>
        </w:rPr>
        <w:t>4</w:t>
      </w:r>
      <w:r w:rsidR="00BA0C56">
        <w:rPr>
          <w:noProof/>
        </w:rPr>
        <w:fldChar w:fldCharType="end"/>
      </w:r>
    </w:p>
    <w:p w14:paraId="7AE60076" w14:textId="77777777" w:rsidR="00BA0C56" w:rsidRDefault="00BA0C56">
      <w:pPr>
        <w:pStyle w:val="TM2"/>
        <w:tabs>
          <w:tab w:val="left" w:pos="1000"/>
        </w:tabs>
        <w:rPr>
          <w:rFonts w:asciiTheme="minorHAnsi" w:eastAsiaTheme="minorEastAsia" w:hAnsiTheme="minorHAnsi" w:cstheme="minorBidi"/>
          <w:noProof/>
          <w:sz w:val="22"/>
          <w:szCs w:val="22"/>
          <w:lang w:val="fr-CA" w:eastAsia="fr-CA"/>
        </w:rPr>
      </w:pPr>
      <w:r w:rsidRPr="00531746">
        <w:rPr>
          <w:noProof/>
          <w:lang w:val="fr-CA"/>
        </w:rPr>
        <w:t>1.1</w:t>
      </w:r>
      <w:r>
        <w:rPr>
          <w:rFonts w:asciiTheme="minorHAnsi" w:eastAsiaTheme="minorEastAsia" w:hAnsiTheme="minorHAnsi" w:cstheme="minorBidi"/>
          <w:noProof/>
          <w:sz w:val="22"/>
          <w:szCs w:val="22"/>
          <w:lang w:val="fr-CA" w:eastAsia="fr-CA"/>
        </w:rPr>
        <w:tab/>
      </w:r>
      <w:r w:rsidRPr="00531746">
        <w:rPr>
          <w:noProof/>
          <w:lang w:val="fr-CA"/>
        </w:rPr>
        <w:t>But</w:t>
      </w:r>
      <w:r>
        <w:rPr>
          <w:noProof/>
        </w:rPr>
        <w:tab/>
      </w:r>
      <w:r>
        <w:rPr>
          <w:noProof/>
        </w:rPr>
        <w:fldChar w:fldCharType="begin"/>
      </w:r>
      <w:r>
        <w:rPr>
          <w:noProof/>
        </w:rPr>
        <w:instrText xml:space="preserve"> PAGEREF _Toc353222450 \h </w:instrText>
      </w:r>
      <w:r>
        <w:rPr>
          <w:noProof/>
        </w:rPr>
      </w:r>
      <w:r>
        <w:rPr>
          <w:noProof/>
        </w:rPr>
        <w:fldChar w:fldCharType="separate"/>
      </w:r>
      <w:r w:rsidR="000474C5">
        <w:rPr>
          <w:noProof/>
        </w:rPr>
        <w:t>4</w:t>
      </w:r>
      <w:r>
        <w:rPr>
          <w:noProof/>
        </w:rPr>
        <w:fldChar w:fldCharType="end"/>
      </w:r>
    </w:p>
    <w:p w14:paraId="64ACB1EA" w14:textId="77777777" w:rsidR="00BA0C56" w:rsidRDefault="00BA0C56">
      <w:pPr>
        <w:pStyle w:val="TM2"/>
        <w:tabs>
          <w:tab w:val="left" w:pos="1000"/>
        </w:tabs>
        <w:rPr>
          <w:rFonts w:asciiTheme="minorHAnsi" w:eastAsiaTheme="minorEastAsia" w:hAnsiTheme="minorHAnsi" w:cstheme="minorBidi"/>
          <w:noProof/>
          <w:sz w:val="22"/>
          <w:szCs w:val="22"/>
          <w:lang w:val="fr-CA" w:eastAsia="fr-CA"/>
        </w:rPr>
      </w:pPr>
      <w:r w:rsidRPr="00531746">
        <w:rPr>
          <w:noProof/>
          <w:lang w:val="fr-CA"/>
        </w:rPr>
        <w:t>1.2</w:t>
      </w:r>
      <w:r>
        <w:rPr>
          <w:rFonts w:asciiTheme="minorHAnsi" w:eastAsiaTheme="minorEastAsia" w:hAnsiTheme="minorHAnsi" w:cstheme="minorBidi"/>
          <w:noProof/>
          <w:sz w:val="22"/>
          <w:szCs w:val="22"/>
          <w:lang w:val="fr-CA" w:eastAsia="fr-CA"/>
        </w:rPr>
        <w:tab/>
      </w:r>
      <w:r w:rsidRPr="00531746">
        <w:rPr>
          <w:noProof/>
          <w:lang w:val="fr-CA"/>
        </w:rPr>
        <w:t>Mise en contexte</w:t>
      </w:r>
      <w:r>
        <w:rPr>
          <w:noProof/>
        </w:rPr>
        <w:tab/>
      </w:r>
      <w:r>
        <w:rPr>
          <w:noProof/>
        </w:rPr>
        <w:fldChar w:fldCharType="begin"/>
      </w:r>
      <w:r>
        <w:rPr>
          <w:noProof/>
        </w:rPr>
        <w:instrText xml:space="preserve"> PAGEREF _Toc353222451 \h </w:instrText>
      </w:r>
      <w:r>
        <w:rPr>
          <w:noProof/>
        </w:rPr>
      </w:r>
      <w:r>
        <w:rPr>
          <w:noProof/>
        </w:rPr>
        <w:fldChar w:fldCharType="separate"/>
      </w:r>
      <w:r w:rsidR="000474C5">
        <w:rPr>
          <w:noProof/>
        </w:rPr>
        <w:t>4</w:t>
      </w:r>
      <w:r>
        <w:rPr>
          <w:noProof/>
        </w:rPr>
        <w:fldChar w:fldCharType="end"/>
      </w:r>
    </w:p>
    <w:p w14:paraId="5032525F" w14:textId="77777777" w:rsidR="00BA0C56" w:rsidRDefault="00BA0C56">
      <w:pPr>
        <w:pStyle w:val="TM2"/>
        <w:tabs>
          <w:tab w:val="left" w:pos="1000"/>
        </w:tabs>
        <w:rPr>
          <w:rFonts w:asciiTheme="minorHAnsi" w:eastAsiaTheme="minorEastAsia" w:hAnsiTheme="minorHAnsi" w:cstheme="minorBidi"/>
          <w:noProof/>
          <w:sz w:val="22"/>
          <w:szCs w:val="22"/>
          <w:lang w:val="fr-CA" w:eastAsia="fr-CA"/>
        </w:rPr>
      </w:pPr>
      <w:r w:rsidRPr="00531746">
        <w:rPr>
          <w:noProof/>
          <w:lang w:val="fr-CA"/>
        </w:rPr>
        <w:t>1.3</w:t>
      </w:r>
      <w:r>
        <w:rPr>
          <w:rFonts w:asciiTheme="minorHAnsi" w:eastAsiaTheme="minorEastAsia" w:hAnsiTheme="minorHAnsi" w:cstheme="minorBidi"/>
          <w:noProof/>
          <w:sz w:val="22"/>
          <w:szCs w:val="22"/>
          <w:lang w:val="fr-CA" w:eastAsia="fr-CA"/>
        </w:rPr>
        <w:tab/>
      </w:r>
      <w:r w:rsidRPr="00531746">
        <w:rPr>
          <w:noProof/>
          <w:lang w:val="fr-CA"/>
        </w:rPr>
        <w:t>Documentation</w:t>
      </w:r>
      <w:r>
        <w:rPr>
          <w:noProof/>
        </w:rPr>
        <w:tab/>
      </w:r>
      <w:r>
        <w:rPr>
          <w:noProof/>
        </w:rPr>
        <w:fldChar w:fldCharType="begin"/>
      </w:r>
      <w:r>
        <w:rPr>
          <w:noProof/>
        </w:rPr>
        <w:instrText xml:space="preserve"> PAGEREF _Toc353222452 \h </w:instrText>
      </w:r>
      <w:r>
        <w:rPr>
          <w:noProof/>
        </w:rPr>
      </w:r>
      <w:r>
        <w:rPr>
          <w:noProof/>
        </w:rPr>
        <w:fldChar w:fldCharType="separate"/>
      </w:r>
      <w:r w:rsidR="000474C5">
        <w:rPr>
          <w:noProof/>
        </w:rPr>
        <w:t>4</w:t>
      </w:r>
      <w:r>
        <w:rPr>
          <w:noProof/>
        </w:rPr>
        <w:fldChar w:fldCharType="end"/>
      </w:r>
    </w:p>
    <w:p w14:paraId="358EE3B9" w14:textId="77777777" w:rsidR="00BA0C56" w:rsidRDefault="00BA0C56">
      <w:pPr>
        <w:pStyle w:val="TM1"/>
        <w:tabs>
          <w:tab w:val="left" w:pos="432"/>
        </w:tabs>
        <w:rPr>
          <w:rFonts w:asciiTheme="minorHAnsi" w:eastAsiaTheme="minorEastAsia" w:hAnsiTheme="minorHAnsi" w:cstheme="minorBidi"/>
          <w:noProof/>
          <w:sz w:val="22"/>
          <w:szCs w:val="22"/>
          <w:lang w:val="fr-CA" w:eastAsia="fr-CA"/>
        </w:rPr>
      </w:pPr>
      <w:r w:rsidRPr="00531746">
        <w:rPr>
          <w:noProof/>
          <w:lang w:val="fr-CA"/>
        </w:rPr>
        <w:t>2.</w:t>
      </w:r>
      <w:r>
        <w:rPr>
          <w:rFonts w:asciiTheme="minorHAnsi" w:eastAsiaTheme="minorEastAsia" w:hAnsiTheme="minorHAnsi" w:cstheme="minorBidi"/>
          <w:noProof/>
          <w:sz w:val="22"/>
          <w:szCs w:val="22"/>
          <w:lang w:val="fr-CA" w:eastAsia="fr-CA"/>
        </w:rPr>
        <w:tab/>
      </w:r>
      <w:r w:rsidRPr="00531746">
        <w:rPr>
          <w:noProof/>
          <w:lang w:val="fr-CA"/>
        </w:rPr>
        <w:t>Exigences à tester</w:t>
      </w:r>
      <w:r>
        <w:rPr>
          <w:noProof/>
        </w:rPr>
        <w:tab/>
      </w:r>
      <w:r>
        <w:rPr>
          <w:noProof/>
        </w:rPr>
        <w:fldChar w:fldCharType="begin"/>
      </w:r>
      <w:r>
        <w:rPr>
          <w:noProof/>
        </w:rPr>
        <w:instrText xml:space="preserve"> PAGEREF _Toc353222453 \h </w:instrText>
      </w:r>
      <w:r>
        <w:rPr>
          <w:noProof/>
        </w:rPr>
      </w:r>
      <w:r>
        <w:rPr>
          <w:noProof/>
        </w:rPr>
        <w:fldChar w:fldCharType="separate"/>
      </w:r>
      <w:r w:rsidR="000474C5">
        <w:rPr>
          <w:noProof/>
        </w:rPr>
        <w:t>4</w:t>
      </w:r>
      <w:r>
        <w:rPr>
          <w:noProof/>
        </w:rPr>
        <w:fldChar w:fldCharType="end"/>
      </w:r>
    </w:p>
    <w:p w14:paraId="45C3088C" w14:textId="77777777" w:rsidR="00BA0C56" w:rsidRDefault="00BA0C56">
      <w:pPr>
        <w:pStyle w:val="TM1"/>
        <w:tabs>
          <w:tab w:val="left" w:pos="432"/>
        </w:tabs>
        <w:rPr>
          <w:rFonts w:asciiTheme="minorHAnsi" w:eastAsiaTheme="minorEastAsia" w:hAnsiTheme="minorHAnsi" w:cstheme="minorBidi"/>
          <w:noProof/>
          <w:sz w:val="22"/>
          <w:szCs w:val="22"/>
          <w:lang w:val="fr-CA" w:eastAsia="fr-CA"/>
        </w:rPr>
      </w:pPr>
      <w:r w:rsidRPr="00531746">
        <w:rPr>
          <w:noProof/>
          <w:lang w:val="fr-CA"/>
        </w:rPr>
        <w:t>3.</w:t>
      </w:r>
      <w:r>
        <w:rPr>
          <w:rFonts w:asciiTheme="minorHAnsi" w:eastAsiaTheme="minorEastAsia" w:hAnsiTheme="minorHAnsi" w:cstheme="minorBidi"/>
          <w:noProof/>
          <w:sz w:val="22"/>
          <w:szCs w:val="22"/>
          <w:lang w:val="fr-CA" w:eastAsia="fr-CA"/>
        </w:rPr>
        <w:tab/>
      </w:r>
      <w:r w:rsidRPr="00531746">
        <w:rPr>
          <w:noProof/>
          <w:lang w:val="fr-CA"/>
        </w:rPr>
        <w:t>Stratégie de test</w:t>
      </w:r>
      <w:r>
        <w:rPr>
          <w:noProof/>
        </w:rPr>
        <w:tab/>
      </w:r>
      <w:r>
        <w:rPr>
          <w:noProof/>
        </w:rPr>
        <w:fldChar w:fldCharType="begin"/>
      </w:r>
      <w:r>
        <w:rPr>
          <w:noProof/>
        </w:rPr>
        <w:instrText xml:space="preserve"> PAGEREF _Toc353222454 \h </w:instrText>
      </w:r>
      <w:r>
        <w:rPr>
          <w:noProof/>
        </w:rPr>
      </w:r>
      <w:r>
        <w:rPr>
          <w:noProof/>
        </w:rPr>
        <w:fldChar w:fldCharType="separate"/>
      </w:r>
      <w:r w:rsidR="000474C5">
        <w:rPr>
          <w:noProof/>
        </w:rPr>
        <w:t>10</w:t>
      </w:r>
      <w:r>
        <w:rPr>
          <w:noProof/>
        </w:rPr>
        <w:fldChar w:fldCharType="end"/>
      </w:r>
    </w:p>
    <w:p w14:paraId="662BC29E" w14:textId="77777777" w:rsidR="00BA0C56" w:rsidRDefault="00BA0C56">
      <w:pPr>
        <w:pStyle w:val="TM2"/>
        <w:tabs>
          <w:tab w:val="left" w:pos="1000"/>
        </w:tabs>
        <w:rPr>
          <w:rFonts w:asciiTheme="minorHAnsi" w:eastAsiaTheme="minorEastAsia" w:hAnsiTheme="minorHAnsi" w:cstheme="minorBidi"/>
          <w:noProof/>
          <w:sz w:val="22"/>
          <w:szCs w:val="22"/>
          <w:lang w:val="fr-CA" w:eastAsia="fr-CA"/>
        </w:rPr>
      </w:pPr>
      <w:r w:rsidRPr="00531746">
        <w:rPr>
          <w:noProof/>
          <w:lang w:val="fr-CA"/>
        </w:rPr>
        <w:t>3.1</w:t>
      </w:r>
      <w:r>
        <w:rPr>
          <w:rFonts w:asciiTheme="minorHAnsi" w:eastAsiaTheme="minorEastAsia" w:hAnsiTheme="minorHAnsi" w:cstheme="minorBidi"/>
          <w:noProof/>
          <w:sz w:val="22"/>
          <w:szCs w:val="22"/>
          <w:lang w:val="fr-CA" w:eastAsia="fr-CA"/>
        </w:rPr>
        <w:tab/>
      </w:r>
      <w:r w:rsidRPr="00531746">
        <w:rPr>
          <w:noProof/>
          <w:lang w:val="fr-CA"/>
        </w:rPr>
        <w:t>Types de test</w:t>
      </w:r>
      <w:r>
        <w:rPr>
          <w:noProof/>
        </w:rPr>
        <w:tab/>
      </w:r>
      <w:r>
        <w:rPr>
          <w:noProof/>
        </w:rPr>
        <w:fldChar w:fldCharType="begin"/>
      </w:r>
      <w:r>
        <w:rPr>
          <w:noProof/>
        </w:rPr>
        <w:instrText xml:space="preserve"> PAGEREF _Toc353222455 \h </w:instrText>
      </w:r>
      <w:r>
        <w:rPr>
          <w:noProof/>
        </w:rPr>
      </w:r>
      <w:r>
        <w:rPr>
          <w:noProof/>
        </w:rPr>
        <w:fldChar w:fldCharType="separate"/>
      </w:r>
      <w:r w:rsidR="000474C5">
        <w:rPr>
          <w:noProof/>
        </w:rPr>
        <w:t>10</w:t>
      </w:r>
      <w:r>
        <w:rPr>
          <w:noProof/>
        </w:rPr>
        <w:fldChar w:fldCharType="end"/>
      </w:r>
    </w:p>
    <w:p w14:paraId="37D6067C"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3.1.1</w:t>
      </w:r>
      <w:r>
        <w:rPr>
          <w:rFonts w:asciiTheme="minorHAnsi" w:eastAsiaTheme="minorEastAsia" w:hAnsiTheme="minorHAnsi" w:cstheme="minorBidi"/>
          <w:noProof/>
          <w:sz w:val="22"/>
          <w:szCs w:val="22"/>
          <w:lang w:val="fr-CA" w:eastAsia="fr-CA"/>
        </w:rPr>
        <w:tab/>
      </w:r>
      <w:r w:rsidRPr="00531746">
        <w:rPr>
          <w:noProof/>
          <w:lang w:val="fr-CA"/>
        </w:rPr>
        <w:t>Tests de fonction</w:t>
      </w:r>
      <w:r>
        <w:rPr>
          <w:noProof/>
        </w:rPr>
        <w:tab/>
      </w:r>
      <w:r>
        <w:rPr>
          <w:noProof/>
        </w:rPr>
        <w:fldChar w:fldCharType="begin"/>
      </w:r>
      <w:r>
        <w:rPr>
          <w:noProof/>
        </w:rPr>
        <w:instrText xml:space="preserve"> PAGEREF _Toc353222456 \h </w:instrText>
      </w:r>
      <w:r>
        <w:rPr>
          <w:noProof/>
        </w:rPr>
      </w:r>
      <w:r>
        <w:rPr>
          <w:noProof/>
        </w:rPr>
        <w:fldChar w:fldCharType="separate"/>
      </w:r>
      <w:r w:rsidR="000474C5">
        <w:rPr>
          <w:noProof/>
        </w:rPr>
        <w:t>10</w:t>
      </w:r>
      <w:r>
        <w:rPr>
          <w:noProof/>
        </w:rPr>
        <w:fldChar w:fldCharType="end"/>
      </w:r>
    </w:p>
    <w:p w14:paraId="28C389C8"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3.1.2</w:t>
      </w:r>
      <w:r>
        <w:rPr>
          <w:rFonts w:asciiTheme="minorHAnsi" w:eastAsiaTheme="minorEastAsia" w:hAnsiTheme="minorHAnsi" w:cstheme="minorBidi"/>
          <w:noProof/>
          <w:sz w:val="22"/>
          <w:szCs w:val="22"/>
          <w:lang w:val="fr-CA" w:eastAsia="fr-CA"/>
        </w:rPr>
        <w:tab/>
      </w:r>
      <w:r w:rsidRPr="00531746">
        <w:rPr>
          <w:noProof/>
          <w:lang w:val="fr-CA"/>
        </w:rPr>
        <w:t>Tests d’interface usager</w:t>
      </w:r>
      <w:r>
        <w:rPr>
          <w:noProof/>
        </w:rPr>
        <w:tab/>
      </w:r>
      <w:r>
        <w:rPr>
          <w:noProof/>
        </w:rPr>
        <w:fldChar w:fldCharType="begin"/>
      </w:r>
      <w:r>
        <w:rPr>
          <w:noProof/>
        </w:rPr>
        <w:instrText xml:space="preserve"> PAGEREF _Toc353222457 \h </w:instrText>
      </w:r>
      <w:r>
        <w:rPr>
          <w:noProof/>
        </w:rPr>
      </w:r>
      <w:r>
        <w:rPr>
          <w:noProof/>
        </w:rPr>
        <w:fldChar w:fldCharType="separate"/>
      </w:r>
      <w:r w:rsidR="000474C5">
        <w:rPr>
          <w:noProof/>
        </w:rPr>
        <w:t>11</w:t>
      </w:r>
      <w:r>
        <w:rPr>
          <w:noProof/>
        </w:rPr>
        <w:fldChar w:fldCharType="end"/>
      </w:r>
    </w:p>
    <w:p w14:paraId="7089831D"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3.1.3</w:t>
      </w:r>
      <w:r>
        <w:rPr>
          <w:rFonts w:asciiTheme="minorHAnsi" w:eastAsiaTheme="minorEastAsia" w:hAnsiTheme="minorHAnsi" w:cstheme="minorBidi"/>
          <w:noProof/>
          <w:sz w:val="22"/>
          <w:szCs w:val="22"/>
          <w:lang w:val="fr-CA" w:eastAsia="fr-CA"/>
        </w:rPr>
        <w:tab/>
      </w:r>
      <w:r w:rsidRPr="00531746">
        <w:rPr>
          <w:noProof/>
          <w:lang w:val="fr-CA"/>
        </w:rPr>
        <w:t>Tests d’intégrité des données</w:t>
      </w:r>
      <w:r>
        <w:rPr>
          <w:noProof/>
        </w:rPr>
        <w:tab/>
      </w:r>
      <w:r>
        <w:rPr>
          <w:noProof/>
        </w:rPr>
        <w:fldChar w:fldCharType="begin"/>
      </w:r>
      <w:r>
        <w:rPr>
          <w:noProof/>
        </w:rPr>
        <w:instrText xml:space="preserve"> PAGEREF _Toc353222458 \h </w:instrText>
      </w:r>
      <w:r>
        <w:rPr>
          <w:noProof/>
        </w:rPr>
      </w:r>
      <w:r>
        <w:rPr>
          <w:noProof/>
        </w:rPr>
        <w:fldChar w:fldCharType="separate"/>
      </w:r>
      <w:r w:rsidR="000474C5">
        <w:rPr>
          <w:noProof/>
        </w:rPr>
        <w:t>11</w:t>
      </w:r>
      <w:r>
        <w:rPr>
          <w:noProof/>
        </w:rPr>
        <w:fldChar w:fldCharType="end"/>
      </w:r>
    </w:p>
    <w:p w14:paraId="6677D7FC"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3.1.4</w:t>
      </w:r>
      <w:r>
        <w:rPr>
          <w:rFonts w:asciiTheme="minorHAnsi" w:eastAsiaTheme="minorEastAsia" w:hAnsiTheme="minorHAnsi" w:cstheme="minorBidi"/>
          <w:noProof/>
          <w:sz w:val="22"/>
          <w:szCs w:val="22"/>
          <w:lang w:val="fr-CA" w:eastAsia="fr-CA"/>
        </w:rPr>
        <w:tab/>
      </w:r>
      <w:r w:rsidRPr="00531746">
        <w:rPr>
          <w:noProof/>
          <w:lang w:val="fr-CA"/>
        </w:rPr>
        <w:t>Tests de performance</w:t>
      </w:r>
      <w:r>
        <w:rPr>
          <w:noProof/>
        </w:rPr>
        <w:tab/>
      </w:r>
      <w:r>
        <w:rPr>
          <w:noProof/>
        </w:rPr>
        <w:fldChar w:fldCharType="begin"/>
      </w:r>
      <w:r>
        <w:rPr>
          <w:noProof/>
        </w:rPr>
        <w:instrText xml:space="preserve"> PAGEREF _Toc353222459 \h </w:instrText>
      </w:r>
      <w:r>
        <w:rPr>
          <w:noProof/>
        </w:rPr>
      </w:r>
      <w:r>
        <w:rPr>
          <w:noProof/>
        </w:rPr>
        <w:fldChar w:fldCharType="separate"/>
      </w:r>
      <w:r w:rsidR="000474C5">
        <w:rPr>
          <w:noProof/>
        </w:rPr>
        <w:t>12</w:t>
      </w:r>
      <w:r>
        <w:rPr>
          <w:noProof/>
        </w:rPr>
        <w:fldChar w:fldCharType="end"/>
      </w:r>
    </w:p>
    <w:p w14:paraId="1EA5C07B"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3.1.5</w:t>
      </w:r>
      <w:r>
        <w:rPr>
          <w:rFonts w:asciiTheme="minorHAnsi" w:eastAsiaTheme="minorEastAsia" w:hAnsiTheme="minorHAnsi" w:cstheme="minorBidi"/>
          <w:noProof/>
          <w:sz w:val="22"/>
          <w:szCs w:val="22"/>
          <w:lang w:val="fr-CA" w:eastAsia="fr-CA"/>
        </w:rPr>
        <w:tab/>
      </w:r>
      <w:r w:rsidRPr="00531746">
        <w:rPr>
          <w:noProof/>
          <w:lang w:val="fr-CA"/>
        </w:rPr>
        <w:t>Tests de charge</w:t>
      </w:r>
      <w:r>
        <w:rPr>
          <w:noProof/>
        </w:rPr>
        <w:tab/>
      </w:r>
      <w:r>
        <w:rPr>
          <w:noProof/>
        </w:rPr>
        <w:fldChar w:fldCharType="begin"/>
      </w:r>
      <w:r>
        <w:rPr>
          <w:noProof/>
        </w:rPr>
        <w:instrText xml:space="preserve"> PAGEREF _Toc353222460 \h </w:instrText>
      </w:r>
      <w:r>
        <w:rPr>
          <w:noProof/>
        </w:rPr>
      </w:r>
      <w:r>
        <w:rPr>
          <w:noProof/>
        </w:rPr>
        <w:fldChar w:fldCharType="separate"/>
      </w:r>
      <w:r w:rsidR="000474C5">
        <w:rPr>
          <w:noProof/>
        </w:rPr>
        <w:t>12</w:t>
      </w:r>
      <w:r>
        <w:rPr>
          <w:noProof/>
        </w:rPr>
        <w:fldChar w:fldCharType="end"/>
      </w:r>
    </w:p>
    <w:p w14:paraId="57D5F1AB"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3.1.6</w:t>
      </w:r>
      <w:r>
        <w:rPr>
          <w:rFonts w:asciiTheme="minorHAnsi" w:eastAsiaTheme="minorEastAsia" w:hAnsiTheme="minorHAnsi" w:cstheme="minorBidi"/>
          <w:noProof/>
          <w:sz w:val="22"/>
          <w:szCs w:val="22"/>
          <w:lang w:val="fr-CA" w:eastAsia="fr-CA"/>
        </w:rPr>
        <w:tab/>
      </w:r>
      <w:r w:rsidRPr="00531746">
        <w:rPr>
          <w:noProof/>
          <w:lang w:val="fr-CA"/>
        </w:rPr>
        <w:t>Tests de stress</w:t>
      </w:r>
      <w:r>
        <w:rPr>
          <w:noProof/>
        </w:rPr>
        <w:tab/>
      </w:r>
      <w:r>
        <w:rPr>
          <w:noProof/>
        </w:rPr>
        <w:fldChar w:fldCharType="begin"/>
      </w:r>
      <w:r>
        <w:rPr>
          <w:noProof/>
        </w:rPr>
        <w:instrText xml:space="preserve"> PAGEREF _Toc353222461 \h </w:instrText>
      </w:r>
      <w:r>
        <w:rPr>
          <w:noProof/>
        </w:rPr>
      </w:r>
      <w:r>
        <w:rPr>
          <w:noProof/>
        </w:rPr>
        <w:fldChar w:fldCharType="separate"/>
      </w:r>
      <w:r w:rsidR="000474C5">
        <w:rPr>
          <w:noProof/>
        </w:rPr>
        <w:t>13</w:t>
      </w:r>
      <w:r>
        <w:rPr>
          <w:noProof/>
        </w:rPr>
        <w:fldChar w:fldCharType="end"/>
      </w:r>
    </w:p>
    <w:p w14:paraId="45A515CC"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3.1.7</w:t>
      </w:r>
      <w:r>
        <w:rPr>
          <w:rFonts w:asciiTheme="minorHAnsi" w:eastAsiaTheme="minorEastAsia" w:hAnsiTheme="minorHAnsi" w:cstheme="minorBidi"/>
          <w:noProof/>
          <w:sz w:val="22"/>
          <w:szCs w:val="22"/>
          <w:lang w:val="fr-CA" w:eastAsia="fr-CA"/>
        </w:rPr>
        <w:tab/>
      </w:r>
      <w:r w:rsidRPr="00531746">
        <w:rPr>
          <w:noProof/>
          <w:lang w:val="fr-CA"/>
        </w:rPr>
        <w:t>Tests de volume</w:t>
      </w:r>
      <w:r>
        <w:rPr>
          <w:noProof/>
        </w:rPr>
        <w:tab/>
      </w:r>
      <w:r>
        <w:rPr>
          <w:noProof/>
        </w:rPr>
        <w:fldChar w:fldCharType="begin"/>
      </w:r>
      <w:r>
        <w:rPr>
          <w:noProof/>
        </w:rPr>
        <w:instrText xml:space="preserve"> PAGEREF _Toc353222462 \h </w:instrText>
      </w:r>
      <w:r>
        <w:rPr>
          <w:noProof/>
        </w:rPr>
      </w:r>
      <w:r>
        <w:rPr>
          <w:noProof/>
        </w:rPr>
        <w:fldChar w:fldCharType="separate"/>
      </w:r>
      <w:r w:rsidR="000474C5">
        <w:rPr>
          <w:noProof/>
        </w:rPr>
        <w:t>13</w:t>
      </w:r>
      <w:r>
        <w:rPr>
          <w:noProof/>
        </w:rPr>
        <w:fldChar w:fldCharType="end"/>
      </w:r>
    </w:p>
    <w:p w14:paraId="6942036E"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3.1.8</w:t>
      </w:r>
      <w:r>
        <w:rPr>
          <w:rFonts w:asciiTheme="minorHAnsi" w:eastAsiaTheme="minorEastAsia" w:hAnsiTheme="minorHAnsi" w:cstheme="minorBidi"/>
          <w:noProof/>
          <w:sz w:val="22"/>
          <w:szCs w:val="22"/>
          <w:lang w:val="fr-CA" w:eastAsia="fr-CA"/>
        </w:rPr>
        <w:tab/>
      </w:r>
      <w:r w:rsidRPr="00531746">
        <w:rPr>
          <w:noProof/>
          <w:lang w:val="fr-CA"/>
        </w:rPr>
        <w:t>Tests de sécurité et de contrôle d’accès</w:t>
      </w:r>
      <w:r>
        <w:rPr>
          <w:noProof/>
        </w:rPr>
        <w:tab/>
      </w:r>
      <w:r>
        <w:rPr>
          <w:noProof/>
        </w:rPr>
        <w:fldChar w:fldCharType="begin"/>
      </w:r>
      <w:r>
        <w:rPr>
          <w:noProof/>
        </w:rPr>
        <w:instrText xml:space="preserve"> PAGEREF _Toc353222463 \h </w:instrText>
      </w:r>
      <w:r>
        <w:rPr>
          <w:noProof/>
        </w:rPr>
      </w:r>
      <w:r>
        <w:rPr>
          <w:noProof/>
        </w:rPr>
        <w:fldChar w:fldCharType="separate"/>
      </w:r>
      <w:r w:rsidR="000474C5">
        <w:rPr>
          <w:noProof/>
        </w:rPr>
        <w:t>14</w:t>
      </w:r>
      <w:r>
        <w:rPr>
          <w:noProof/>
        </w:rPr>
        <w:fldChar w:fldCharType="end"/>
      </w:r>
    </w:p>
    <w:p w14:paraId="248A8860"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3.1.9</w:t>
      </w:r>
      <w:r>
        <w:rPr>
          <w:rFonts w:asciiTheme="minorHAnsi" w:eastAsiaTheme="minorEastAsia" w:hAnsiTheme="minorHAnsi" w:cstheme="minorBidi"/>
          <w:noProof/>
          <w:sz w:val="22"/>
          <w:szCs w:val="22"/>
          <w:lang w:val="fr-CA" w:eastAsia="fr-CA"/>
        </w:rPr>
        <w:tab/>
      </w:r>
      <w:r w:rsidRPr="00531746">
        <w:rPr>
          <w:noProof/>
          <w:lang w:val="fr-CA"/>
        </w:rPr>
        <w:t>Tests d’échec/récupération</w:t>
      </w:r>
      <w:r>
        <w:rPr>
          <w:noProof/>
        </w:rPr>
        <w:tab/>
      </w:r>
      <w:r>
        <w:rPr>
          <w:noProof/>
        </w:rPr>
        <w:fldChar w:fldCharType="begin"/>
      </w:r>
      <w:r>
        <w:rPr>
          <w:noProof/>
        </w:rPr>
        <w:instrText xml:space="preserve"> PAGEREF _Toc353222464 \h </w:instrText>
      </w:r>
      <w:r>
        <w:rPr>
          <w:noProof/>
        </w:rPr>
      </w:r>
      <w:r>
        <w:rPr>
          <w:noProof/>
        </w:rPr>
        <w:fldChar w:fldCharType="separate"/>
      </w:r>
      <w:r w:rsidR="000474C5">
        <w:rPr>
          <w:noProof/>
        </w:rPr>
        <w:t>15</w:t>
      </w:r>
      <w:r>
        <w:rPr>
          <w:noProof/>
        </w:rPr>
        <w:fldChar w:fldCharType="end"/>
      </w:r>
    </w:p>
    <w:p w14:paraId="719E968D" w14:textId="77777777" w:rsidR="00BA0C56" w:rsidRDefault="00BA0C56">
      <w:pPr>
        <w:pStyle w:val="TM2"/>
        <w:tabs>
          <w:tab w:val="left" w:pos="1000"/>
        </w:tabs>
        <w:rPr>
          <w:rFonts w:asciiTheme="minorHAnsi" w:eastAsiaTheme="minorEastAsia" w:hAnsiTheme="minorHAnsi" w:cstheme="minorBidi"/>
          <w:noProof/>
          <w:sz w:val="22"/>
          <w:szCs w:val="22"/>
          <w:lang w:val="fr-CA" w:eastAsia="fr-CA"/>
        </w:rPr>
      </w:pPr>
      <w:r w:rsidRPr="00531746">
        <w:rPr>
          <w:noProof/>
          <w:lang w:val="fr-CA"/>
        </w:rPr>
        <w:t>3.2</w:t>
      </w:r>
      <w:r>
        <w:rPr>
          <w:rFonts w:asciiTheme="minorHAnsi" w:eastAsiaTheme="minorEastAsia" w:hAnsiTheme="minorHAnsi" w:cstheme="minorBidi"/>
          <w:noProof/>
          <w:sz w:val="22"/>
          <w:szCs w:val="22"/>
          <w:lang w:val="fr-CA" w:eastAsia="fr-CA"/>
        </w:rPr>
        <w:tab/>
      </w:r>
      <w:r w:rsidRPr="00531746">
        <w:rPr>
          <w:noProof/>
          <w:lang w:val="fr-CA"/>
        </w:rPr>
        <w:t>Outils</w:t>
      </w:r>
      <w:r>
        <w:rPr>
          <w:noProof/>
        </w:rPr>
        <w:tab/>
      </w:r>
      <w:r>
        <w:rPr>
          <w:noProof/>
        </w:rPr>
        <w:fldChar w:fldCharType="begin"/>
      </w:r>
      <w:r>
        <w:rPr>
          <w:noProof/>
        </w:rPr>
        <w:instrText xml:space="preserve"> PAGEREF _Toc353222465 \h </w:instrText>
      </w:r>
      <w:r>
        <w:rPr>
          <w:noProof/>
        </w:rPr>
      </w:r>
      <w:r>
        <w:rPr>
          <w:noProof/>
        </w:rPr>
        <w:fldChar w:fldCharType="separate"/>
      </w:r>
      <w:r w:rsidR="000474C5">
        <w:rPr>
          <w:noProof/>
        </w:rPr>
        <w:t>16</w:t>
      </w:r>
      <w:r>
        <w:rPr>
          <w:noProof/>
        </w:rPr>
        <w:fldChar w:fldCharType="end"/>
      </w:r>
    </w:p>
    <w:p w14:paraId="6C028A98" w14:textId="77777777" w:rsidR="00BA0C56" w:rsidRDefault="00BA0C56">
      <w:pPr>
        <w:pStyle w:val="TM1"/>
        <w:tabs>
          <w:tab w:val="left" w:pos="432"/>
        </w:tabs>
        <w:rPr>
          <w:rFonts w:asciiTheme="minorHAnsi" w:eastAsiaTheme="minorEastAsia" w:hAnsiTheme="minorHAnsi" w:cstheme="minorBidi"/>
          <w:noProof/>
          <w:sz w:val="22"/>
          <w:szCs w:val="22"/>
          <w:lang w:val="fr-CA" w:eastAsia="fr-CA"/>
        </w:rPr>
      </w:pPr>
      <w:r w:rsidRPr="00531746">
        <w:rPr>
          <w:noProof/>
          <w:lang w:val="fr-CA"/>
        </w:rPr>
        <w:t>4.</w:t>
      </w:r>
      <w:r>
        <w:rPr>
          <w:rFonts w:asciiTheme="minorHAnsi" w:eastAsiaTheme="minorEastAsia" w:hAnsiTheme="minorHAnsi" w:cstheme="minorBidi"/>
          <w:noProof/>
          <w:sz w:val="22"/>
          <w:szCs w:val="22"/>
          <w:lang w:val="fr-CA" w:eastAsia="fr-CA"/>
        </w:rPr>
        <w:tab/>
      </w:r>
      <w:r w:rsidRPr="00531746">
        <w:rPr>
          <w:noProof/>
          <w:lang w:val="fr-CA"/>
        </w:rPr>
        <w:t>Ressources</w:t>
      </w:r>
      <w:r>
        <w:rPr>
          <w:noProof/>
        </w:rPr>
        <w:tab/>
      </w:r>
      <w:r>
        <w:rPr>
          <w:noProof/>
        </w:rPr>
        <w:fldChar w:fldCharType="begin"/>
      </w:r>
      <w:r>
        <w:rPr>
          <w:noProof/>
        </w:rPr>
        <w:instrText xml:space="preserve"> PAGEREF _Toc353222466 \h </w:instrText>
      </w:r>
      <w:r>
        <w:rPr>
          <w:noProof/>
        </w:rPr>
      </w:r>
      <w:r>
        <w:rPr>
          <w:noProof/>
        </w:rPr>
        <w:fldChar w:fldCharType="separate"/>
      </w:r>
      <w:r w:rsidR="000474C5">
        <w:rPr>
          <w:noProof/>
        </w:rPr>
        <w:t>16</w:t>
      </w:r>
      <w:r>
        <w:rPr>
          <w:noProof/>
        </w:rPr>
        <w:fldChar w:fldCharType="end"/>
      </w:r>
    </w:p>
    <w:p w14:paraId="388BCE4C" w14:textId="77777777" w:rsidR="00BA0C56" w:rsidRDefault="00BA0C56">
      <w:pPr>
        <w:pStyle w:val="TM2"/>
        <w:tabs>
          <w:tab w:val="left" w:pos="1000"/>
        </w:tabs>
        <w:rPr>
          <w:rFonts w:asciiTheme="minorHAnsi" w:eastAsiaTheme="minorEastAsia" w:hAnsiTheme="minorHAnsi" w:cstheme="minorBidi"/>
          <w:noProof/>
          <w:sz w:val="22"/>
          <w:szCs w:val="22"/>
          <w:lang w:val="fr-CA" w:eastAsia="fr-CA"/>
        </w:rPr>
      </w:pPr>
      <w:r w:rsidRPr="00531746">
        <w:rPr>
          <w:noProof/>
          <w:lang w:val="fr-CA"/>
        </w:rPr>
        <w:t>4.1</w:t>
      </w:r>
      <w:r>
        <w:rPr>
          <w:rFonts w:asciiTheme="minorHAnsi" w:eastAsiaTheme="minorEastAsia" w:hAnsiTheme="minorHAnsi" w:cstheme="minorBidi"/>
          <w:noProof/>
          <w:sz w:val="22"/>
          <w:szCs w:val="22"/>
          <w:lang w:val="fr-CA" w:eastAsia="fr-CA"/>
        </w:rPr>
        <w:tab/>
      </w:r>
      <w:r w:rsidRPr="00531746">
        <w:rPr>
          <w:noProof/>
          <w:lang w:val="fr-CA"/>
        </w:rPr>
        <w:t>Équipe de test</w:t>
      </w:r>
      <w:r>
        <w:rPr>
          <w:noProof/>
        </w:rPr>
        <w:tab/>
      </w:r>
      <w:r>
        <w:rPr>
          <w:noProof/>
        </w:rPr>
        <w:fldChar w:fldCharType="begin"/>
      </w:r>
      <w:r>
        <w:rPr>
          <w:noProof/>
        </w:rPr>
        <w:instrText xml:space="preserve"> PAGEREF _Toc353222467 \h </w:instrText>
      </w:r>
      <w:r>
        <w:rPr>
          <w:noProof/>
        </w:rPr>
      </w:r>
      <w:r>
        <w:rPr>
          <w:noProof/>
        </w:rPr>
        <w:fldChar w:fldCharType="separate"/>
      </w:r>
      <w:r w:rsidR="000474C5">
        <w:rPr>
          <w:noProof/>
        </w:rPr>
        <w:t>16</w:t>
      </w:r>
      <w:r>
        <w:rPr>
          <w:noProof/>
        </w:rPr>
        <w:fldChar w:fldCharType="end"/>
      </w:r>
    </w:p>
    <w:p w14:paraId="667614CC" w14:textId="77777777" w:rsidR="00BA0C56" w:rsidRDefault="00BA0C56">
      <w:pPr>
        <w:pStyle w:val="TM2"/>
        <w:tabs>
          <w:tab w:val="left" w:pos="1000"/>
        </w:tabs>
        <w:rPr>
          <w:rFonts w:asciiTheme="minorHAnsi" w:eastAsiaTheme="minorEastAsia" w:hAnsiTheme="minorHAnsi" w:cstheme="minorBidi"/>
          <w:noProof/>
          <w:sz w:val="22"/>
          <w:szCs w:val="22"/>
          <w:lang w:val="fr-CA" w:eastAsia="fr-CA"/>
        </w:rPr>
      </w:pPr>
      <w:r w:rsidRPr="00531746">
        <w:rPr>
          <w:noProof/>
          <w:lang w:val="fr-CA"/>
        </w:rPr>
        <w:t>4.2</w:t>
      </w:r>
      <w:r>
        <w:rPr>
          <w:rFonts w:asciiTheme="minorHAnsi" w:eastAsiaTheme="minorEastAsia" w:hAnsiTheme="minorHAnsi" w:cstheme="minorBidi"/>
          <w:noProof/>
          <w:sz w:val="22"/>
          <w:szCs w:val="22"/>
          <w:lang w:val="fr-CA" w:eastAsia="fr-CA"/>
        </w:rPr>
        <w:tab/>
      </w:r>
      <w:r w:rsidRPr="00531746">
        <w:rPr>
          <w:noProof/>
          <w:lang w:val="fr-CA"/>
        </w:rPr>
        <w:t>Système</w:t>
      </w:r>
      <w:r>
        <w:rPr>
          <w:noProof/>
        </w:rPr>
        <w:tab/>
      </w:r>
      <w:r>
        <w:rPr>
          <w:noProof/>
        </w:rPr>
        <w:fldChar w:fldCharType="begin"/>
      </w:r>
      <w:r>
        <w:rPr>
          <w:noProof/>
        </w:rPr>
        <w:instrText xml:space="preserve"> PAGEREF _Toc353222468 \h </w:instrText>
      </w:r>
      <w:r>
        <w:rPr>
          <w:noProof/>
        </w:rPr>
      </w:r>
      <w:r>
        <w:rPr>
          <w:noProof/>
        </w:rPr>
        <w:fldChar w:fldCharType="separate"/>
      </w:r>
      <w:r w:rsidR="000474C5">
        <w:rPr>
          <w:noProof/>
        </w:rPr>
        <w:t>17</w:t>
      </w:r>
      <w:r>
        <w:rPr>
          <w:noProof/>
        </w:rPr>
        <w:fldChar w:fldCharType="end"/>
      </w:r>
    </w:p>
    <w:p w14:paraId="5B08B21F"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4.2.1</w:t>
      </w:r>
      <w:r>
        <w:rPr>
          <w:rFonts w:asciiTheme="minorHAnsi" w:eastAsiaTheme="minorEastAsia" w:hAnsiTheme="minorHAnsi" w:cstheme="minorBidi"/>
          <w:noProof/>
          <w:sz w:val="22"/>
          <w:szCs w:val="22"/>
          <w:lang w:val="fr-CA" w:eastAsia="fr-CA"/>
        </w:rPr>
        <w:tab/>
      </w:r>
      <w:r w:rsidRPr="00531746">
        <w:rPr>
          <w:noProof/>
          <w:lang w:val="fr-CA"/>
        </w:rPr>
        <w:t>Client Lourd</w:t>
      </w:r>
      <w:r>
        <w:rPr>
          <w:noProof/>
        </w:rPr>
        <w:tab/>
      </w:r>
      <w:r>
        <w:rPr>
          <w:noProof/>
        </w:rPr>
        <w:fldChar w:fldCharType="begin"/>
      </w:r>
      <w:r>
        <w:rPr>
          <w:noProof/>
        </w:rPr>
        <w:instrText xml:space="preserve"> PAGEREF _Toc353222469 \h </w:instrText>
      </w:r>
      <w:r>
        <w:rPr>
          <w:noProof/>
        </w:rPr>
      </w:r>
      <w:r>
        <w:rPr>
          <w:noProof/>
        </w:rPr>
        <w:fldChar w:fldCharType="separate"/>
      </w:r>
      <w:r w:rsidR="000474C5">
        <w:rPr>
          <w:noProof/>
        </w:rPr>
        <w:t>17</w:t>
      </w:r>
      <w:r>
        <w:rPr>
          <w:noProof/>
        </w:rPr>
        <w:fldChar w:fldCharType="end"/>
      </w:r>
    </w:p>
    <w:p w14:paraId="77A62B32" w14:textId="77777777" w:rsidR="00BA0C56" w:rsidRDefault="00BA0C56">
      <w:pPr>
        <w:pStyle w:val="TM3"/>
        <w:rPr>
          <w:rFonts w:asciiTheme="minorHAnsi" w:eastAsiaTheme="minorEastAsia" w:hAnsiTheme="minorHAnsi" w:cstheme="minorBidi"/>
          <w:noProof/>
          <w:sz w:val="22"/>
          <w:szCs w:val="22"/>
          <w:lang w:val="fr-CA" w:eastAsia="fr-CA"/>
        </w:rPr>
      </w:pPr>
      <w:r w:rsidRPr="00531746">
        <w:rPr>
          <w:noProof/>
          <w:lang w:val="fr-CA"/>
        </w:rPr>
        <w:t>4.2.2</w:t>
      </w:r>
      <w:r>
        <w:rPr>
          <w:rFonts w:asciiTheme="minorHAnsi" w:eastAsiaTheme="minorEastAsia" w:hAnsiTheme="minorHAnsi" w:cstheme="minorBidi"/>
          <w:noProof/>
          <w:sz w:val="22"/>
          <w:szCs w:val="22"/>
          <w:lang w:val="fr-CA" w:eastAsia="fr-CA"/>
        </w:rPr>
        <w:tab/>
      </w:r>
      <w:r w:rsidRPr="00531746">
        <w:rPr>
          <w:noProof/>
          <w:lang w:val="fr-CA"/>
        </w:rPr>
        <w:t>Client Léger</w:t>
      </w:r>
      <w:r>
        <w:rPr>
          <w:noProof/>
        </w:rPr>
        <w:tab/>
      </w:r>
      <w:r>
        <w:rPr>
          <w:noProof/>
        </w:rPr>
        <w:fldChar w:fldCharType="begin"/>
      </w:r>
      <w:r>
        <w:rPr>
          <w:noProof/>
        </w:rPr>
        <w:instrText xml:space="preserve"> PAGEREF _Toc353222470 \h </w:instrText>
      </w:r>
      <w:r>
        <w:rPr>
          <w:noProof/>
        </w:rPr>
      </w:r>
      <w:r>
        <w:rPr>
          <w:noProof/>
        </w:rPr>
        <w:fldChar w:fldCharType="separate"/>
      </w:r>
      <w:r w:rsidR="000474C5">
        <w:rPr>
          <w:noProof/>
        </w:rPr>
        <w:t>17</w:t>
      </w:r>
      <w:r>
        <w:rPr>
          <w:noProof/>
        </w:rPr>
        <w:fldChar w:fldCharType="end"/>
      </w:r>
    </w:p>
    <w:p w14:paraId="3CD4187F" w14:textId="77777777" w:rsidR="00BA0C56" w:rsidRDefault="00BA0C56">
      <w:pPr>
        <w:pStyle w:val="TM1"/>
        <w:tabs>
          <w:tab w:val="left" w:pos="432"/>
        </w:tabs>
        <w:rPr>
          <w:rFonts w:asciiTheme="minorHAnsi" w:eastAsiaTheme="minorEastAsia" w:hAnsiTheme="minorHAnsi" w:cstheme="minorBidi"/>
          <w:noProof/>
          <w:sz w:val="22"/>
          <w:szCs w:val="22"/>
          <w:lang w:val="fr-CA" w:eastAsia="fr-CA"/>
        </w:rPr>
      </w:pPr>
      <w:r w:rsidRPr="00531746">
        <w:rPr>
          <w:noProof/>
          <w:lang w:val="fr-CA"/>
        </w:rPr>
        <w:t>5.</w:t>
      </w:r>
      <w:r>
        <w:rPr>
          <w:rFonts w:asciiTheme="minorHAnsi" w:eastAsiaTheme="minorEastAsia" w:hAnsiTheme="minorHAnsi" w:cstheme="minorBidi"/>
          <w:noProof/>
          <w:sz w:val="22"/>
          <w:szCs w:val="22"/>
          <w:lang w:val="fr-CA" w:eastAsia="fr-CA"/>
        </w:rPr>
        <w:tab/>
      </w:r>
      <w:r w:rsidRPr="00531746">
        <w:rPr>
          <w:noProof/>
          <w:lang w:val="fr-CA"/>
        </w:rPr>
        <w:t>Jalons du projet</w:t>
      </w:r>
      <w:r>
        <w:rPr>
          <w:noProof/>
        </w:rPr>
        <w:tab/>
      </w:r>
      <w:r>
        <w:rPr>
          <w:noProof/>
        </w:rPr>
        <w:fldChar w:fldCharType="begin"/>
      </w:r>
      <w:r>
        <w:rPr>
          <w:noProof/>
        </w:rPr>
        <w:instrText xml:space="preserve"> PAGEREF _Toc353222471 \h </w:instrText>
      </w:r>
      <w:r>
        <w:rPr>
          <w:noProof/>
        </w:rPr>
      </w:r>
      <w:r>
        <w:rPr>
          <w:noProof/>
        </w:rPr>
        <w:fldChar w:fldCharType="separate"/>
      </w:r>
      <w:r w:rsidR="000474C5">
        <w:rPr>
          <w:noProof/>
        </w:rPr>
        <w:t>17</w:t>
      </w:r>
      <w:r>
        <w:rPr>
          <w:noProof/>
        </w:rPr>
        <w:fldChar w:fldCharType="end"/>
      </w:r>
    </w:p>
    <w:p w14:paraId="50190621" w14:textId="77777777" w:rsidR="00720D44" w:rsidRPr="005C0441" w:rsidRDefault="00663CF4" w:rsidP="00720D44">
      <w:pPr>
        <w:pStyle w:val="MainTitle"/>
        <w:rPr>
          <w:lang w:val="fr-CA"/>
        </w:rPr>
      </w:pPr>
      <w:r w:rsidRPr="005C0441">
        <w:rPr>
          <w:lang w:val="fr-CA"/>
        </w:rPr>
        <w:fldChar w:fldCharType="end"/>
      </w:r>
      <w:r w:rsidR="00A94679" w:rsidRPr="005C0441">
        <w:rPr>
          <w:lang w:val="fr-CA"/>
        </w:rPr>
        <w:br w:type="page"/>
      </w:r>
      <w:sdt>
        <w:sdtPr>
          <w:rPr>
            <w:lang w:val="fr-CA"/>
          </w:rPr>
          <w:alias w:val="Titre "/>
          <w:id w:val="135757046"/>
          <w:placeholder>
            <w:docPart w:val="3D71F1C247EB496097BF8114CDAEF25A"/>
          </w:placeholder>
          <w:dataBinding w:prefixMappings="xmlns:ns0='http://purl.org/dc/elements/1.1/' xmlns:ns1='http://schemas.openxmlformats.org/package/2006/metadata/core-properties' " w:xpath="/ns1:coreProperties[1]/ns0:title[1]" w:storeItemID="{6C3C8BC8-F283-45AE-878A-BAB7291924A1}"/>
          <w:text/>
        </w:sdtPr>
        <w:sdtEndPr/>
        <w:sdtContent>
          <w:r w:rsidR="00720D44" w:rsidRPr="005C0441">
            <w:rPr>
              <w:lang w:val="fr-CA"/>
            </w:rPr>
            <w:t>Plan de tests logiciels</w:t>
          </w:r>
        </w:sdtContent>
      </w:sdt>
    </w:p>
    <w:p w14:paraId="6B0D0F08" w14:textId="77777777" w:rsidR="00720D44" w:rsidRPr="005C0441" w:rsidRDefault="00720D44" w:rsidP="00720D44">
      <w:pPr>
        <w:pStyle w:val="Titre1"/>
        <w:numPr>
          <w:ilvl w:val="0"/>
          <w:numId w:val="0"/>
        </w:numPr>
        <w:rPr>
          <w:lang w:val="fr-CA"/>
        </w:rPr>
      </w:pPr>
      <w:bookmarkStart w:id="0" w:name="_Toc433104436"/>
    </w:p>
    <w:p w14:paraId="6F068716" w14:textId="77777777" w:rsidR="002A4AD7" w:rsidRDefault="00720D44" w:rsidP="002A4AD7">
      <w:pPr>
        <w:pStyle w:val="Titre1"/>
        <w:ind w:left="720" w:hanging="720"/>
        <w:rPr>
          <w:lang w:val="fr-CA"/>
        </w:rPr>
      </w:pPr>
      <w:bookmarkStart w:id="1" w:name="_Toc456598586"/>
      <w:bookmarkStart w:id="2" w:name="_Toc239579137"/>
      <w:bookmarkStart w:id="3" w:name="_Toc353222449"/>
      <w:bookmarkEnd w:id="0"/>
      <w:r w:rsidRPr="005C0441">
        <w:rPr>
          <w:lang w:val="fr-CA"/>
        </w:rPr>
        <w:t>Introduction</w:t>
      </w:r>
      <w:bookmarkEnd w:id="1"/>
      <w:bookmarkEnd w:id="2"/>
      <w:bookmarkEnd w:id="3"/>
    </w:p>
    <w:p w14:paraId="68794775" w14:textId="77777777" w:rsidR="002A4AD7" w:rsidRDefault="002A4AD7" w:rsidP="002A4AD7">
      <w:pPr>
        <w:pStyle w:val="Titre2"/>
        <w:rPr>
          <w:lang w:val="fr-CA"/>
        </w:rPr>
      </w:pPr>
      <w:bookmarkStart w:id="4" w:name="_Toc353222450"/>
      <w:r>
        <w:rPr>
          <w:lang w:val="fr-CA"/>
        </w:rPr>
        <w:t>But</w:t>
      </w:r>
      <w:bookmarkEnd w:id="4"/>
    </w:p>
    <w:p w14:paraId="0FB74613" w14:textId="77777777" w:rsidR="002A4AD7" w:rsidRDefault="00D07904" w:rsidP="002A4AD7">
      <w:pPr>
        <w:rPr>
          <w:iCs/>
          <w:color w:val="000000" w:themeColor="text1"/>
          <w:lang w:val="fr-CA" w:eastAsia="fr-CA"/>
        </w:rPr>
      </w:pPr>
      <w:r>
        <w:rPr>
          <w:iCs/>
          <w:color w:val="000000" w:themeColor="text1"/>
          <w:lang w:val="fr-CA" w:eastAsia="fr-CA"/>
        </w:rPr>
        <w:tab/>
      </w:r>
      <w:r w:rsidR="002A4AD7">
        <w:rPr>
          <w:iCs/>
          <w:color w:val="000000" w:themeColor="text1"/>
          <w:lang w:val="fr-CA" w:eastAsia="fr-CA"/>
        </w:rPr>
        <w:t xml:space="preserve">Ce plan de tests pour le </w:t>
      </w:r>
      <w:proofErr w:type="spellStart"/>
      <w:r w:rsidR="002A4AD7">
        <w:rPr>
          <w:i/>
          <w:iCs/>
          <w:color w:val="000000" w:themeColor="text1"/>
          <w:lang w:val="fr-CA" w:eastAsia="fr-CA"/>
        </w:rPr>
        <w:t>Circus</w:t>
      </w:r>
      <w:proofErr w:type="spellEnd"/>
      <w:r w:rsidR="002A4AD7">
        <w:rPr>
          <w:i/>
          <w:iCs/>
          <w:color w:val="000000" w:themeColor="text1"/>
          <w:lang w:val="fr-CA" w:eastAsia="fr-CA"/>
        </w:rPr>
        <w:t xml:space="preserve"> Air Hockey</w:t>
      </w:r>
      <w:r w:rsidR="002A4AD7">
        <w:rPr>
          <w:iCs/>
          <w:color w:val="000000" w:themeColor="text1"/>
          <w:lang w:val="fr-CA" w:eastAsia="fr-CA"/>
        </w:rPr>
        <w:t xml:space="preserve"> a pour but d'identifier les composantes à tester, d'expliciter les stratégies de tests utilisées pour les tester ainsi que les ressources utilisées pour y arriver, et enfin de détailler les jalons relatifs à la discipline de tests.</w:t>
      </w:r>
    </w:p>
    <w:p w14:paraId="0507EFF8" w14:textId="77777777" w:rsidR="002A4AD7" w:rsidRDefault="002A4AD7" w:rsidP="002A4AD7">
      <w:pPr>
        <w:rPr>
          <w:iCs/>
          <w:color w:val="000000" w:themeColor="text1"/>
          <w:lang w:val="fr-CA" w:eastAsia="fr-CA"/>
        </w:rPr>
      </w:pPr>
    </w:p>
    <w:p w14:paraId="1C8D9EE4" w14:textId="77777777" w:rsidR="002A4AD7" w:rsidRDefault="002A4AD7" w:rsidP="002A4AD7">
      <w:pPr>
        <w:pStyle w:val="Titre2"/>
        <w:rPr>
          <w:lang w:val="fr-CA"/>
        </w:rPr>
      </w:pPr>
      <w:bookmarkStart w:id="5" w:name="_Toc353222451"/>
      <w:r>
        <w:rPr>
          <w:lang w:val="fr-CA"/>
        </w:rPr>
        <w:t>Mise en contexte</w:t>
      </w:r>
      <w:bookmarkEnd w:id="5"/>
    </w:p>
    <w:p w14:paraId="0015413C" w14:textId="77777777" w:rsidR="002A4AD7" w:rsidRPr="002A4AD7" w:rsidRDefault="00D07904" w:rsidP="002A4AD7">
      <w:pPr>
        <w:rPr>
          <w:lang w:val="fr-CA"/>
        </w:rPr>
      </w:pPr>
      <w:r>
        <w:rPr>
          <w:lang w:val="fr-CA"/>
        </w:rPr>
        <w:tab/>
      </w:r>
      <w:r w:rsidR="002A4AD7">
        <w:rPr>
          <w:lang w:val="fr-CA"/>
        </w:rPr>
        <w:t xml:space="preserve">Dans le cadre du projet 3, nous </w:t>
      </w:r>
      <w:r>
        <w:rPr>
          <w:lang w:val="fr-CA"/>
        </w:rPr>
        <w:t>sommes parti</w:t>
      </w:r>
      <w:r w:rsidR="00E55926">
        <w:rPr>
          <w:lang w:val="fr-CA"/>
        </w:rPr>
        <w:t>s</w:t>
      </w:r>
      <w:r>
        <w:rPr>
          <w:lang w:val="fr-CA"/>
        </w:rPr>
        <w:t xml:space="preserve"> d'un jeu interactif 3D programmé en Java/C++ pour le rendre multi-joueurs en ligne et changer toute la couche Java pour du C#. Les changements majeurs furent surtout la reconstruction des interfaces</w:t>
      </w:r>
      <w:r w:rsidR="00E55926">
        <w:rPr>
          <w:lang w:val="fr-CA"/>
        </w:rPr>
        <w:t xml:space="preserve"> et bien </w:t>
      </w:r>
      <w:r>
        <w:rPr>
          <w:lang w:val="fr-CA"/>
        </w:rPr>
        <w:t>sûr l'ajout de la couche réseau et d'un serve</w:t>
      </w:r>
      <w:r w:rsidR="00B43B55">
        <w:rPr>
          <w:lang w:val="fr-CA"/>
        </w:rPr>
        <w:t>u</w:t>
      </w:r>
      <w:r>
        <w:rPr>
          <w:lang w:val="fr-CA"/>
        </w:rPr>
        <w:t>r</w:t>
      </w:r>
      <w:r w:rsidR="0074057D">
        <w:rPr>
          <w:lang w:val="fr-CA"/>
        </w:rPr>
        <w:t>, ainsi que l'ajout d'une base de données</w:t>
      </w:r>
      <w:r>
        <w:rPr>
          <w:lang w:val="fr-CA"/>
        </w:rPr>
        <w:t>. C'est pourquoi un effort accru fut porté aux tests concernant ces éléments nouveaux, la logiqu</w:t>
      </w:r>
      <w:r w:rsidR="00B43B55">
        <w:rPr>
          <w:lang w:val="fr-CA"/>
        </w:rPr>
        <w:t>e C++ du jeu ayant moins changé</w:t>
      </w:r>
      <w:r>
        <w:rPr>
          <w:lang w:val="fr-CA"/>
        </w:rPr>
        <w:t>.</w:t>
      </w:r>
    </w:p>
    <w:p w14:paraId="4A745B4F" w14:textId="77777777" w:rsidR="002A4AD7" w:rsidRDefault="002A4AD7" w:rsidP="00F949F7">
      <w:pPr>
        <w:rPr>
          <w:lang w:val="fr-CA"/>
        </w:rPr>
      </w:pPr>
    </w:p>
    <w:p w14:paraId="6CDFCE99" w14:textId="77777777" w:rsidR="00746E46" w:rsidRDefault="00461CDE" w:rsidP="00746E46">
      <w:pPr>
        <w:pStyle w:val="Titre2"/>
        <w:rPr>
          <w:lang w:val="fr-CA"/>
        </w:rPr>
      </w:pPr>
      <w:bookmarkStart w:id="6" w:name="_Toc353222452"/>
      <w:r>
        <w:rPr>
          <w:lang w:val="fr-CA"/>
        </w:rPr>
        <w:t>Documentation</w:t>
      </w:r>
      <w:bookmarkEnd w:id="6"/>
    </w:p>
    <w:p w14:paraId="6105B672" w14:textId="77777777" w:rsidR="00461CDE" w:rsidRDefault="00461CDE" w:rsidP="00461CDE">
      <w:pPr>
        <w:rPr>
          <w:lang w:val="fr-CA"/>
        </w:rPr>
      </w:pPr>
      <w:r>
        <w:rPr>
          <w:lang w:val="fr-CA"/>
        </w:rPr>
        <w:tab/>
        <w:t>Les documents suivants étaient disponibles pour l'identification, l'exécution et la validation des tests:</w:t>
      </w:r>
    </w:p>
    <w:p w14:paraId="33351ECA" w14:textId="77777777" w:rsidR="00461CDE" w:rsidRDefault="00461CDE" w:rsidP="00461CDE">
      <w:pPr>
        <w:pStyle w:val="Paragraphedeliste"/>
        <w:numPr>
          <w:ilvl w:val="0"/>
          <w:numId w:val="42"/>
        </w:numPr>
        <w:rPr>
          <w:lang w:val="fr-CA"/>
        </w:rPr>
      </w:pPr>
      <w:r w:rsidRPr="00461CDE">
        <w:rPr>
          <w:lang w:val="fr-CA"/>
        </w:rPr>
        <w:t xml:space="preserve">SRS </w:t>
      </w:r>
    </w:p>
    <w:p w14:paraId="17EAEA07" w14:textId="77777777" w:rsidR="00461CDE" w:rsidRDefault="00461CDE" w:rsidP="00461CDE">
      <w:pPr>
        <w:pStyle w:val="Paragraphedeliste"/>
        <w:numPr>
          <w:ilvl w:val="0"/>
          <w:numId w:val="42"/>
        </w:numPr>
        <w:rPr>
          <w:lang w:val="fr-CA"/>
        </w:rPr>
      </w:pPr>
      <w:r w:rsidRPr="00461CDE">
        <w:rPr>
          <w:lang w:val="fr-CA"/>
        </w:rPr>
        <w:t>Document d'architecture</w:t>
      </w:r>
      <w:r>
        <w:rPr>
          <w:lang w:val="fr-CA"/>
        </w:rPr>
        <w:t xml:space="preserve"> (cas d'utilisation, diagrammes de séquences)</w:t>
      </w:r>
    </w:p>
    <w:p w14:paraId="2A20BC53" w14:textId="77777777" w:rsidR="002A4AD7" w:rsidRPr="005C0441" w:rsidRDefault="002A4AD7" w:rsidP="00F949F7">
      <w:pPr>
        <w:rPr>
          <w:lang w:val="fr-CA"/>
        </w:rPr>
      </w:pPr>
    </w:p>
    <w:p w14:paraId="44E59551" w14:textId="77777777" w:rsidR="002D4F33" w:rsidRPr="00E8206C" w:rsidRDefault="00D81E6E" w:rsidP="009F7184">
      <w:pPr>
        <w:pStyle w:val="Titre1"/>
        <w:ind w:left="720" w:hanging="720"/>
        <w:rPr>
          <w:lang w:val="fr-CA"/>
        </w:rPr>
      </w:pPr>
      <w:bookmarkStart w:id="7" w:name="_Toc353222453"/>
      <w:r w:rsidRPr="005C0441">
        <w:rPr>
          <w:lang w:val="fr-CA"/>
        </w:rPr>
        <w:t>Exigences</w:t>
      </w:r>
      <w:r w:rsidR="00720D44" w:rsidRPr="005C0441">
        <w:rPr>
          <w:lang w:val="fr-CA"/>
        </w:rPr>
        <w:t xml:space="preserve"> à tester</w:t>
      </w:r>
      <w:bookmarkEnd w:id="7"/>
    </w:p>
    <w:p w14:paraId="369E241C" w14:textId="77777777" w:rsidR="00A94679" w:rsidRDefault="00A94679" w:rsidP="00141CD5">
      <w:pPr>
        <w:rPr>
          <w:lang w:val="fr-CA"/>
        </w:rPr>
      </w:pPr>
    </w:p>
    <w:tbl>
      <w:tblPr>
        <w:tblStyle w:val="Grilledutableau"/>
        <w:tblW w:w="0" w:type="auto"/>
        <w:tblLook w:val="04A0" w:firstRow="1" w:lastRow="0" w:firstColumn="1" w:lastColumn="0" w:noHBand="0" w:noVBand="1"/>
      </w:tblPr>
      <w:tblGrid>
        <w:gridCol w:w="2375"/>
        <w:gridCol w:w="2375"/>
        <w:gridCol w:w="2375"/>
        <w:gridCol w:w="2375"/>
      </w:tblGrid>
      <w:tr w:rsidR="00E426CC" w14:paraId="5FA1966B" w14:textId="77777777" w:rsidTr="00E426CC">
        <w:tc>
          <w:tcPr>
            <w:tcW w:w="2375" w:type="dxa"/>
            <w:shd w:val="clear" w:color="auto" w:fill="404040" w:themeFill="text1" w:themeFillTint="BF"/>
          </w:tcPr>
          <w:p w14:paraId="6BDC1E49" w14:textId="77777777" w:rsidR="00E426CC" w:rsidRPr="00E426CC" w:rsidRDefault="00E426CC" w:rsidP="00141CD5">
            <w:pPr>
              <w:rPr>
                <w:rFonts w:ascii="Arial" w:hAnsi="Arial" w:cs="Arial"/>
                <w:b/>
                <w:color w:val="F2F2F2" w:themeColor="background1" w:themeShade="F2"/>
                <w:lang w:val="fr-CA"/>
              </w:rPr>
            </w:pPr>
            <w:r w:rsidRPr="00E426CC">
              <w:rPr>
                <w:rFonts w:ascii="Arial" w:hAnsi="Arial" w:cs="Arial"/>
                <w:b/>
                <w:color w:val="F2F2F2" w:themeColor="background1" w:themeShade="F2"/>
                <w:lang w:val="fr-CA"/>
              </w:rPr>
              <w:t>Fonctionnalité</w:t>
            </w:r>
          </w:p>
        </w:tc>
        <w:tc>
          <w:tcPr>
            <w:tcW w:w="2375" w:type="dxa"/>
            <w:shd w:val="clear" w:color="auto" w:fill="404040" w:themeFill="text1" w:themeFillTint="BF"/>
          </w:tcPr>
          <w:p w14:paraId="7682C7BC" w14:textId="77777777" w:rsidR="00E426CC" w:rsidRPr="00E426CC" w:rsidRDefault="00E426CC" w:rsidP="00141CD5">
            <w:pPr>
              <w:rPr>
                <w:rFonts w:ascii="Arial" w:hAnsi="Arial" w:cs="Arial"/>
                <w:b/>
                <w:color w:val="F2F2F2" w:themeColor="background1" w:themeShade="F2"/>
                <w:lang w:val="fr-CA"/>
              </w:rPr>
            </w:pPr>
            <w:r w:rsidRPr="00E426CC">
              <w:rPr>
                <w:rFonts w:ascii="Arial" w:hAnsi="Arial" w:cs="Arial"/>
                <w:b/>
                <w:color w:val="F2F2F2" w:themeColor="background1" w:themeShade="F2"/>
                <w:lang w:val="fr-CA"/>
              </w:rPr>
              <w:t>Interface</w:t>
            </w:r>
          </w:p>
        </w:tc>
        <w:tc>
          <w:tcPr>
            <w:tcW w:w="2375" w:type="dxa"/>
            <w:shd w:val="clear" w:color="auto" w:fill="404040" w:themeFill="text1" w:themeFillTint="BF"/>
          </w:tcPr>
          <w:p w14:paraId="123562D2" w14:textId="77777777" w:rsidR="00E426CC" w:rsidRPr="00E426CC" w:rsidRDefault="00E426CC" w:rsidP="00141CD5">
            <w:pPr>
              <w:rPr>
                <w:rFonts w:ascii="Arial" w:hAnsi="Arial" w:cs="Arial"/>
                <w:b/>
                <w:color w:val="F2F2F2" w:themeColor="background1" w:themeShade="F2"/>
                <w:lang w:val="fr-CA"/>
              </w:rPr>
            </w:pPr>
            <w:r w:rsidRPr="00E426CC">
              <w:rPr>
                <w:rFonts w:ascii="Arial" w:hAnsi="Arial" w:cs="Arial"/>
                <w:b/>
                <w:color w:val="F2F2F2" w:themeColor="background1" w:themeShade="F2"/>
                <w:lang w:val="fr-CA"/>
              </w:rPr>
              <w:t>Base de données</w:t>
            </w:r>
          </w:p>
        </w:tc>
        <w:tc>
          <w:tcPr>
            <w:tcW w:w="2375" w:type="dxa"/>
            <w:shd w:val="clear" w:color="auto" w:fill="404040" w:themeFill="text1" w:themeFillTint="BF"/>
          </w:tcPr>
          <w:p w14:paraId="251CDEF1" w14:textId="77777777" w:rsidR="00E426CC" w:rsidRPr="00E426CC" w:rsidRDefault="00E426CC" w:rsidP="00141CD5">
            <w:pPr>
              <w:rPr>
                <w:rFonts w:ascii="Arial" w:hAnsi="Arial" w:cs="Arial"/>
                <w:b/>
                <w:color w:val="F2F2F2" w:themeColor="background1" w:themeShade="F2"/>
                <w:lang w:val="fr-CA"/>
              </w:rPr>
            </w:pPr>
            <w:r w:rsidRPr="00E426CC">
              <w:rPr>
                <w:rFonts w:ascii="Arial" w:hAnsi="Arial" w:cs="Arial"/>
                <w:b/>
                <w:color w:val="F2F2F2" w:themeColor="background1" w:themeShade="F2"/>
                <w:lang w:val="fr-CA"/>
              </w:rPr>
              <w:t>Calcul</w:t>
            </w:r>
          </w:p>
        </w:tc>
      </w:tr>
      <w:tr w:rsidR="00E426CC" w14:paraId="300B8649" w14:textId="77777777" w:rsidTr="00E426CC">
        <w:tc>
          <w:tcPr>
            <w:tcW w:w="2375" w:type="dxa"/>
            <w:shd w:val="clear" w:color="auto" w:fill="FFFFFF" w:themeFill="background1"/>
          </w:tcPr>
          <w:p w14:paraId="55148307" w14:textId="77777777" w:rsidR="00E426CC" w:rsidRPr="00E426CC" w:rsidRDefault="00E426CC" w:rsidP="008764F2">
            <w:pPr>
              <w:jc w:val="left"/>
              <w:rPr>
                <w:color w:val="000000" w:themeColor="text1"/>
                <w:lang w:val="fr-CA"/>
              </w:rPr>
            </w:pPr>
            <w:r w:rsidRPr="00E426CC">
              <w:rPr>
                <w:color w:val="000000" w:themeColor="text1"/>
                <w:lang w:val="fr-CA"/>
              </w:rPr>
              <w:t>1.1 L’utilisateur aura à sa</w:t>
            </w:r>
          </w:p>
          <w:p w14:paraId="0EF37C90" w14:textId="77777777" w:rsidR="00E426CC" w:rsidRPr="00E426CC" w:rsidRDefault="00E426CC" w:rsidP="008764F2">
            <w:pPr>
              <w:jc w:val="left"/>
              <w:rPr>
                <w:color w:val="000000" w:themeColor="text1"/>
                <w:lang w:val="fr-CA"/>
              </w:rPr>
            </w:pPr>
            <w:r w:rsidRPr="00E426CC">
              <w:rPr>
                <w:color w:val="000000" w:themeColor="text1"/>
                <w:lang w:val="fr-CA"/>
              </w:rPr>
              <w:t>disposition différent</w:t>
            </w:r>
            <w:r w:rsidR="00B43B55">
              <w:rPr>
                <w:color w:val="000000" w:themeColor="text1"/>
                <w:lang w:val="fr-CA"/>
              </w:rPr>
              <w:t>s</w:t>
            </w:r>
          </w:p>
          <w:p w14:paraId="2DFE4BB3" w14:textId="77777777" w:rsidR="00E426CC" w:rsidRPr="00E426CC" w:rsidRDefault="00E426CC" w:rsidP="008764F2">
            <w:pPr>
              <w:jc w:val="left"/>
              <w:rPr>
                <w:color w:val="000000" w:themeColor="text1"/>
                <w:lang w:val="fr-CA"/>
              </w:rPr>
            </w:pPr>
            <w:r w:rsidRPr="00E426CC">
              <w:rPr>
                <w:color w:val="000000" w:themeColor="text1"/>
                <w:lang w:val="fr-CA"/>
              </w:rPr>
              <w:t>menu</w:t>
            </w:r>
            <w:r w:rsidR="00B43B55">
              <w:rPr>
                <w:color w:val="000000" w:themeColor="text1"/>
                <w:lang w:val="fr-CA"/>
              </w:rPr>
              <w:t>s</w:t>
            </w:r>
            <w:r w:rsidRPr="00E426CC">
              <w:rPr>
                <w:color w:val="000000" w:themeColor="text1"/>
                <w:lang w:val="fr-CA"/>
              </w:rPr>
              <w:t xml:space="preserve"> selon son contexte</w:t>
            </w:r>
          </w:p>
          <w:p w14:paraId="0FAACC06" w14:textId="77777777" w:rsidR="00E426CC" w:rsidRPr="00E426CC" w:rsidRDefault="00E426CC" w:rsidP="008764F2">
            <w:pPr>
              <w:jc w:val="left"/>
              <w:rPr>
                <w:color w:val="000000" w:themeColor="text1"/>
                <w:lang w:val="fr-CA"/>
              </w:rPr>
            </w:pPr>
            <w:r w:rsidRPr="00E426CC">
              <w:rPr>
                <w:color w:val="000000" w:themeColor="text1"/>
                <w:lang w:val="fr-CA"/>
              </w:rPr>
              <w:t>courant.</w:t>
            </w:r>
          </w:p>
        </w:tc>
        <w:tc>
          <w:tcPr>
            <w:tcW w:w="2375" w:type="dxa"/>
          </w:tcPr>
          <w:p w14:paraId="2661CC49" w14:textId="77777777" w:rsidR="00E426CC" w:rsidRPr="00E426CC" w:rsidRDefault="00E426CC" w:rsidP="008764F2">
            <w:pPr>
              <w:jc w:val="left"/>
              <w:rPr>
                <w:lang w:val="fr-CA"/>
              </w:rPr>
            </w:pPr>
            <w:r w:rsidRPr="00E426CC">
              <w:rPr>
                <w:lang w:val="fr-CA"/>
              </w:rPr>
              <w:t>S'assurer que les choix du</w:t>
            </w:r>
          </w:p>
          <w:p w14:paraId="10E6D8A6" w14:textId="77777777" w:rsidR="00E426CC" w:rsidRPr="00E426CC" w:rsidRDefault="00E426CC" w:rsidP="008764F2">
            <w:pPr>
              <w:jc w:val="left"/>
              <w:rPr>
                <w:lang w:val="fr-CA"/>
              </w:rPr>
            </w:pPr>
            <w:r w:rsidRPr="00E426CC">
              <w:rPr>
                <w:lang w:val="fr-CA"/>
              </w:rPr>
              <w:t>client sont clair</w:t>
            </w:r>
            <w:r w:rsidR="00B43B55">
              <w:rPr>
                <w:lang w:val="fr-CA"/>
              </w:rPr>
              <w:t>s</w:t>
            </w:r>
            <w:r w:rsidRPr="00E426CC">
              <w:rPr>
                <w:lang w:val="fr-CA"/>
              </w:rPr>
              <w:t xml:space="preserve"> et peu</w:t>
            </w:r>
          </w:p>
          <w:p w14:paraId="031220C4" w14:textId="77777777" w:rsidR="00E426CC" w:rsidRDefault="00E426CC" w:rsidP="008764F2">
            <w:pPr>
              <w:jc w:val="left"/>
              <w:rPr>
                <w:lang w:val="fr-CA"/>
              </w:rPr>
            </w:pPr>
            <w:r w:rsidRPr="00E426CC">
              <w:rPr>
                <w:lang w:val="fr-CA"/>
              </w:rPr>
              <w:t>complexe</w:t>
            </w:r>
            <w:r w:rsidR="00B43B55">
              <w:rPr>
                <w:lang w:val="fr-CA"/>
              </w:rPr>
              <w:t>s</w:t>
            </w:r>
            <w:r w:rsidRPr="00E426CC">
              <w:rPr>
                <w:lang w:val="fr-CA"/>
              </w:rPr>
              <w:t>.</w:t>
            </w:r>
          </w:p>
        </w:tc>
        <w:tc>
          <w:tcPr>
            <w:tcW w:w="2375" w:type="dxa"/>
          </w:tcPr>
          <w:p w14:paraId="697FA51D" w14:textId="77777777" w:rsidR="00E426CC" w:rsidRDefault="00E426CC" w:rsidP="00CB21DE">
            <w:pPr>
              <w:jc w:val="center"/>
              <w:rPr>
                <w:lang w:val="fr-CA"/>
              </w:rPr>
            </w:pPr>
            <w:r>
              <w:rPr>
                <w:lang w:val="fr-CA"/>
              </w:rPr>
              <w:t>Aucun</w:t>
            </w:r>
          </w:p>
        </w:tc>
        <w:tc>
          <w:tcPr>
            <w:tcW w:w="2375" w:type="dxa"/>
          </w:tcPr>
          <w:p w14:paraId="60EE464B" w14:textId="77777777" w:rsidR="00E426CC" w:rsidRDefault="00E426CC" w:rsidP="00CB21DE">
            <w:pPr>
              <w:jc w:val="center"/>
              <w:rPr>
                <w:lang w:val="fr-CA"/>
              </w:rPr>
            </w:pPr>
            <w:r>
              <w:rPr>
                <w:lang w:val="fr-CA"/>
              </w:rPr>
              <w:t>Aucun</w:t>
            </w:r>
          </w:p>
        </w:tc>
      </w:tr>
      <w:tr w:rsidR="00E426CC" w14:paraId="32F652F6" w14:textId="77777777" w:rsidTr="00E426CC">
        <w:tc>
          <w:tcPr>
            <w:tcW w:w="2375" w:type="dxa"/>
            <w:shd w:val="clear" w:color="auto" w:fill="FFFFFF" w:themeFill="background1"/>
          </w:tcPr>
          <w:p w14:paraId="452B6C98" w14:textId="77777777" w:rsidR="00E426CC" w:rsidRPr="00E426CC" w:rsidRDefault="00E426CC" w:rsidP="008764F2">
            <w:pPr>
              <w:jc w:val="left"/>
              <w:rPr>
                <w:color w:val="000000" w:themeColor="text1"/>
                <w:lang w:val="fr-CA"/>
              </w:rPr>
            </w:pPr>
            <w:r w:rsidRPr="00E426CC">
              <w:rPr>
                <w:color w:val="000000" w:themeColor="text1"/>
                <w:lang w:val="fr-CA"/>
              </w:rPr>
              <w:t>1.1.1 L'utilisateur pourra</w:t>
            </w:r>
          </w:p>
          <w:p w14:paraId="2DF1E766" w14:textId="77777777" w:rsidR="00E426CC" w:rsidRPr="00E426CC" w:rsidRDefault="00E426CC" w:rsidP="008764F2">
            <w:pPr>
              <w:jc w:val="left"/>
              <w:rPr>
                <w:color w:val="000000" w:themeColor="text1"/>
                <w:lang w:val="fr-CA"/>
              </w:rPr>
            </w:pPr>
            <w:r w:rsidRPr="00E426CC">
              <w:rPr>
                <w:color w:val="000000" w:themeColor="text1"/>
                <w:lang w:val="fr-CA"/>
              </w:rPr>
              <w:t>redimensionnement la</w:t>
            </w:r>
          </w:p>
          <w:p w14:paraId="34470846" w14:textId="77777777" w:rsidR="00E426CC" w:rsidRPr="00E426CC" w:rsidRDefault="00E426CC" w:rsidP="008764F2">
            <w:pPr>
              <w:jc w:val="left"/>
              <w:rPr>
                <w:color w:val="000000" w:themeColor="text1"/>
                <w:lang w:val="fr-CA"/>
              </w:rPr>
            </w:pPr>
            <w:r w:rsidRPr="00E426CC">
              <w:rPr>
                <w:color w:val="000000" w:themeColor="text1"/>
                <w:lang w:val="fr-CA"/>
              </w:rPr>
              <w:t>fenêtre du client.</w:t>
            </w:r>
          </w:p>
        </w:tc>
        <w:tc>
          <w:tcPr>
            <w:tcW w:w="2375" w:type="dxa"/>
          </w:tcPr>
          <w:p w14:paraId="24154591" w14:textId="77777777" w:rsidR="00E426CC" w:rsidRPr="00E426CC" w:rsidRDefault="00E426CC" w:rsidP="008764F2">
            <w:pPr>
              <w:jc w:val="left"/>
              <w:rPr>
                <w:lang w:val="fr-CA"/>
              </w:rPr>
            </w:pPr>
            <w:r w:rsidRPr="00E426CC">
              <w:rPr>
                <w:lang w:val="fr-CA"/>
              </w:rPr>
              <w:t>S'assurer que les</w:t>
            </w:r>
          </w:p>
          <w:p w14:paraId="5F1A80E0" w14:textId="77777777" w:rsidR="00E426CC" w:rsidRPr="00E426CC" w:rsidRDefault="00E426CC" w:rsidP="008764F2">
            <w:pPr>
              <w:jc w:val="left"/>
              <w:rPr>
                <w:lang w:val="fr-CA"/>
              </w:rPr>
            </w:pPr>
            <w:r w:rsidRPr="00E426CC">
              <w:rPr>
                <w:lang w:val="fr-CA"/>
              </w:rPr>
              <w:t>éléments et les menus se</w:t>
            </w:r>
          </w:p>
          <w:p w14:paraId="16CEE9DE" w14:textId="77777777" w:rsidR="00E426CC" w:rsidRPr="00E426CC" w:rsidRDefault="00E426CC" w:rsidP="008764F2">
            <w:pPr>
              <w:jc w:val="left"/>
              <w:rPr>
                <w:lang w:val="fr-CA"/>
              </w:rPr>
            </w:pPr>
            <w:r w:rsidRPr="00E426CC">
              <w:rPr>
                <w:lang w:val="fr-CA"/>
              </w:rPr>
              <w:t>repositionnent de</w:t>
            </w:r>
          </w:p>
          <w:p w14:paraId="1AEEB0FC" w14:textId="77777777" w:rsidR="00E426CC" w:rsidRPr="00E426CC" w:rsidRDefault="00E426CC" w:rsidP="008764F2">
            <w:pPr>
              <w:jc w:val="left"/>
              <w:rPr>
                <w:lang w:val="fr-CA"/>
              </w:rPr>
            </w:pPr>
            <w:r w:rsidRPr="00E426CC">
              <w:rPr>
                <w:lang w:val="fr-CA"/>
              </w:rPr>
              <w:t>manière ergonomique.</w:t>
            </w:r>
          </w:p>
        </w:tc>
        <w:tc>
          <w:tcPr>
            <w:tcW w:w="2375" w:type="dxa"/>
          </w:tcPr>
          <w:p w14:paraId="52086406" w14:textId="77777777" w:rsidR="00E426CC" w:rsidRDefault="00E426CC" w:rsidP="00CB21DE">
            <w:pPr>
              <w:jc w:val="center"/>
              <w:rPr>
                <w:lang w:val="fr-CA"/>
              </w:rPr>
            </w:pPr>
            <w:r>
              <w:rPr>
                <w:lang w:val="fr-CA"/>
              </w:rPr>
              <w:t>Aucun</w:t>
            </w:r>
          </w:p>
        </w:tc>
        <w:tc>
          <w:tcPr>
            <w:tcW w:w="2375" w:type="dxa"/>
          </w:tcPr>
          <w:p w14:paraId="26F22807" w14:textId="77777777" w:rsidR="00E426CC" w:rsidRDefault="00E426CC" w:rsidP="00CB21DE">
            <w:pPr>
              <w:jc w:val="center"/>
              <w:rPr>
                <w:lang w:val="fr-CA"/>
              </w:rPr>
            </w:pPr>
            <w:r>
              <w:rPr>
                <w:lang w:val="fr-CA"/>
              </w:rPr>
              <w:t>Aucun</w:t>
            </w:r>
          </w:p>
        </w:tc>
      </w:tr>
      <w:tr w:rsidR="00E426CC" w14:paraId="4E6302C3" w14:textId="77777777" w:rsidTr="00E426CC">
        <w:tc>
          <w:tcPr>
            <w:tcW w:w="2375" w:type="dxa"/>
            <w:shd w:val="clear" w:color="auto" w:fill="FFFFFF" w:themeFill="background1"/>
          </w:tcPr>
          <w:p w14:paraId="2ED9669C" w14:textId="77777777" w:rsidR="00E426CC" w:rsidRPr="00E426CC" w:rsidRDefault="00E426CC" w:rsidP="008764F2">
            <w:pPr>
              <w:jc w:val="left"/>
              <w:rPr>
                <w:color w:val="000000" w:themeColor="text1"/>
                <w:lang w:val="fr-CA"/>
              </w:rPr>
            </w:pPr>
            <w:r w:rsidRPr="00E426CC">
              <w:rPr>
                <w:color w:val="000000" w:themeColor="text1"/>
                <w:lang w:val="fr-CA"/>
              </w:rPr>
              <w:t>1.1.2 Le menu d'option</w:t>
            </w:r>
          </w:p>
          <w:p w14:paraId="65422DD6" w14:textId="77777777" w:rsidR="00E426CC" w:rsidRPr="00E426CC" w:rsidRDefault="00E426CC" w:rsidP="008764F2">
            <w:pPr>
              <w:jc w:val="left"/>
              <w:rPr>
                <w:color w:val="000000" w:themeColor="text1"/>
                <w:lang w:val="fr-CA"/>
              </w:rPr>
            </w:pPr>
            <w:r w:rsidRPr="00E426CC">
              <w:rPr>
                <w:color w:val="000000" w:themeColor="text1"/>
                <w:lang w:val="fr-CA"/>
              </w:rPr>
              <w:t>permettra à l'utilisateur</w:t>
            </w:r>
          </w:p>
          <w:p w14:paraId="36E5494D" w14:textId="77777777" w:rsidR="00E426CC" w:rsidRPr="00E426CC" w:rsidRDefault="00E426CC" w:rsidP="008764F2">
            <w:pPr>
              <w:jc w:val="left"/>
              <w:rPr>
                <w:color w:val="000000" w:themeColor="text1"/>
                <w:lang w:val="fr-CA"/>
              </w:rPr>
            </w:pPr>
            <w:r w:rsidRPr="00E426CC">
              <w:rPr>
                <w:color w:val="000000" w:themeColor="text1"/>
                <w:lang w:val="fr-CA"/>
              </w:rPr>
              <w:t>de modifier les touches</w:t>
            </w:r>
          </w:p>
          <w:p w14:paraId="1539F1A8" w14:textId="77777777" w:rsidR="00E426CC" w:rsidRPr="00E426CC" w:rsidRDefault="00E426CC" w:rsidP="008764F2">
            <w:pPr>
              <w:jc w:val="left"/>
              <w:rPr>
                <w:color w:val="000000" w:themeColor="text1"/>
                <w:lang w:val="fr-CA"/>
              </w:rPr>
            </w:pPr>
            <w:r w:rsidRPr="00E426CC">
              <w:rPr>
                <w:color w:val="000000" w:themeColor="text1"/>
                <w:lang w:val="fr-CA"/>
              </w:rPr>
              <w:t>fonctionnelles</w:t>
            </w:r>
          </w:p>
          <w:p w14:paraId="6AF875F9" w14:textId="77777777" w:rsidR="00E426CC" w:rsidRPr="00E426CC" w:rsidRDefault="00E426CC" w:rsidP="008764F2">
            <w:pPr>
              <w:jc w:val="left"/>
              <w:rPr>
                <w:color w:val="000000" w:themeColor="text1"/>
                <w:lang w:val="fr-CA"/>
              </w:rPr>
            </w:pPr>
            <w:r w:rsidRPr="00E426CC">
              <w:rPr>
                <w:color w:val="000000" w:themeColor="text1"/>
                <w:lang w:val="fr-CA"/>
              </w:rPr>
              <w:t>lors des parties.</w:t>
            </w:r>
          </w:p>
        </w:tc>
        <w:tc>
          <w:tcPr>
            <w:tcW w:w="2375" w:type="dxa"/>
          </w:tcPr>
          <w:p w14:paraId="58D2B749" w14:textId="77777777" w:rsidR="000A0DD1" w:rsidRPr="000A0DD1" w:rsidRDefault="000A0DD1" w:rsidP="008764F2">
            <w:pPr>
              <w:jc w:val="left"/>
              <w:rPr>
                <w:lang w:val="fr-CA"/>
              </w:rPr>
            </w:pPr>
            <w:r w:rsidRPr="000A0DD1">
              <w:rPr>
                <w:lang w:val="fr-CA"/>
              </w:rPr>
              <w:t>S'assurer que l'entré</w:t>
            </w:r>
            <w:r w:rsidR="00B43B55">
              <w:rPr>
                <w:lang w:val="fr-CA"/>
              </w:rPr>
              <w:t>e</w:t>
            </w:r>
            <w:r w:rsidRPr="000A0DD1">
              <w:rPr>
                <w:lang w:val="fr-CA"/>
              </w:rPr>
              <w:t xml:space="preserve"> de</w:t>
            </w:r>
          </w:p>
          <w:p w14:paraId="26CE3FAA" w14:textId="77777777" w:rsidR="000A0DD1" w:rsidRPr="000A0DD1" w:rsidRDefault="000A0DD1" w:rsidP="008764F2">
            <w:pPr>
              <w:jc w:val="left"/>
              <w:rPr>
                <w:lang w:val="fr-CA"/>
              </w:rPr>
            </w:pPr>
            <w:r w:rsidRPr="000A0DD1">
              <w:rPr>
                <w:lang w:val="fr-CA"/>
              </w:rPr>
              <w:t>l'utilisateur est</w:t>
            </w:r>
          </w:p>
          <w:p w14:paraId="516D35EC" w14:textId="77777777" w:rsidR="00E426CC" w:rsidRPr="00E426CC" w:rsidRDefault="000A0DD1" w:rsidP="008764F2">
            <w:pPr>
              <w:jc w:val="left"/>
              <w:rPr>
                <w:lang w:val="fr-CA"/>
              </w:rPr>
            </w:pPr>
            <w:r w:rsidRPr="000A0DD1">
              <w:rPr>
                <w:lang w:val="fr-CA"/>
              </w:rPr>
              <w:t>correctement enregistré</w:t>
            </w:r>
            <w:r w:rsidR="00B43B55">
              <w:rPr>
                <w:lang w:val="fr-CA"/>
              </w:rPr>
              <w:t>e</w:t>
            </w:r>
            <w:r w:rsidRPr="000A0DD1">
              <w:rPr>
                <w:lang w:val="fr-CA"/>
              </w:rPr>
              <w:t>.</w:t>
            </w:r>
          </w:p>
        </w:tc>
        <w:tc>
          <w:tcPr>
            <w:tcW w:w="2375" w:type="dxa"/>
          </w:tcPr>
          <w:p w14:paraId="65BA7E6A" w14:textId="77777777" w:rsidR="00E426CC" w:rsidRDefault="000A0DD1" w:rsidP="00CB21DE">
            <w:pPr>
              <w:jc w:val="center"/>
              <w:rPr>
                <w:lang w:val="fr-CA"/>
              </w:rPr>
            </w:pPr>
            <w:r>
              <w:rPr>
                <w:lang w:val="fr-CA"/>
              </w:rPr>
              <w:t>Aucun</w:t>
            </w:r>
          </w:p>
        </w:tc>
        <w:tc>
          <w:tcPr>
            <w:tcW w:w="2375" w:type="dxa"/>
          </w:tcPr>
          <w:p w14:paraId="3E90A6FD" w14:textId="77777777" w:rsidR="00E426CC" w:rsidRDefault="000A0DD1" w:rsidP="00CB21DE">
            <w:pPr>
              <w:jc w:val="center"/>
              <w:rPr>
                <w:lang w:val="fr-CA"/>
              </w:rPr>
            </w:pPr>
            <w:r>
              <w:rPr>
                <w:lang w:val="fr-CA"/>
              </w:rPr>
              <w:t>Aucun</w:t>
            </w:r>
          </w:p>
        </w:tc>
      </w:tr>
      <w:tr w:rsidR="00E426CC" w14:paraId="4E08F404" w14:textId="77777777" w:rsidTr="00E426CC">
        <w:tc>
          <w:tcPr>
            <w:tcW w:w="2375" w:type="dxa"/>
            <w:shd w:val="clear" w:color="auto" w:fill="FFFFFF" w:themeFill="background1"/>
          </w:tcPr>
          <w:p w14:paraId="476DDE49" w14:textId="77777777" w:rsidR="000A0DD1" w:rsidRPr="000A0DD1" w:rsidRDefault="000A0DD1" w:rsidP="008764F2">
            <w:pPr>
              <w:jc w:val="left"/>
              <w:rPr>
                <w:color w:val="000000" w:themeColor="text1"/>
                <w:lang w:val="fr-CA"/>
              </w:rPr>
            </w:pPr>
            <w:r w:rsidRPr="000A0DD1">
              <w:rPr>
                <w:color w:val="000000" w:themeColor="text1"/>
                <w:lang w:val="fr-CA"/>
              </w:rPr>
              <w:t>1.1.3 Les menus</w:t>
            </w:r>
          </w:p>
          <w:p w14:paraId="5CF5827D" w14:textId="77777777" w:rsidR="000A0DD1" w:rsidRPr="000A0DD1" w:rsidRDefault="000A0DD1" w:rsidP="008764F2">
            <w:pPr>
              <w:jc w:val="left"/>
              <w:rPr>
                <w:color w:val="000000" w:themeColor="text1"/>
                <w:lang w:val="fr-CA"/>
              </w:rPr>
            </w:pPr>
            <w:r w:rsidRPr="000A0DD1">
              <w:rPr>
                <w:color w:val="000000" w:themeColor="text1"/>
                <w:lang w:val="fr-CA"/>
              </w:rPr>
              <w:t>accessible</w:t>
            </w:r>
            <w:r w:rsidR="00B43B55">
              <w:rPr>
                <w:color w:val="000000" w:themeColor="text1"/>
                <w:lang w:val="fr-CA"/>
              </w:rPr>
              <w:t>s</w:t>
            </w:r>
            <w:r w:rsidRPr="000A0DD1">
              <w:rPr>
                <w:color w:val="000000" w:themeColor="text1"/>
                <w:lang w:val="fr-CA"/>
              </w:rPr>
              <w:t xml:space="preserve"> lors des parties</w:t>
            </w:r>
          </w:p>
          <w:p w14:paraId="519BEBCC" w14:textId="77777777" w:rsidR="000A0DD1" w:rsidRPr="000A0DD1" w:rsidRDefault="00B43B55" w:rsidP="008764F2">
            <w:pPr>
              <w:jc w:val="left"/>
              <w:rPr>
                <w:color w:val="000000" w:themeColor="text1"/>
                <w:lang w:val="fr-CA"/>
              </w:rPr>
            </w:pPr>
            <w:r>
              <w:rPr>
                <w:color w:val="000000" w:themeColor="text1"/>
                <w:lang w:val="fr-CA"/>
              </w:rPr>
              <w:t>permettront</w:t>
            </w:r>
            <w:r w:rsidR="000A0DD1" w:rsidRPr="000A0DD1">
              <w:rPr>
                <w:color w:val="000000" w:themeColor="text1"/>
                <w:lang w:val="fr-CA"/>
              </w:rPr>
              <w:t xml:space="preserve"> de modifier</w:t>
            </w:r>
          </w:p>
          <w:p w14:paraId="65B1CAA6" w14:textId="77777777" w:rsidR="00E426CC" w:rsidRPr="00E426CC" w:rsidRDefault="000A0DD1" w:rsidP="008764F2">
            <w:pPr>
              <w:jc w:val="left"/>
              <w:rPr>
                <w:color w:val="000000" w:themeColor="text1"/>
                <w:lang w:val="fr-CA"/>
              </w:rPr>
            </w:pPr>
            <w:r w:rsidRPr="000A0DD1">
              <w:rPr>
                <w:color w:val="000000" w:themeColor="text1"/>
                <w:lang w:val="fr-CA"/>
              </w:rPr>
              <w:t>la vue de l'utilisateur.</w:t>
            </w:r>
          </w:p>
        </w:tc>
        <w:tc>
          <w:tcPr>
            <w:tcW w:w="2375" w:type="dxa"/>
          </w:tcPr>
          <w:p w14:paraId="70B81E77" w14:textId="77777777" w:rsidR="000A0DD1" w:rsidRPr="000A0DD1" w:rsidRDefault="000A0DD1" w:rsidP="008764F2">
            <w:pPr>
              <w:jc w:val="left"/>
              <w:rPr>
                <w:lang w:val="fr-CA"/>
              </w:rPr>
            </w:pPr>
            <w:r w:rsidRPr="000A0DD1">
              <w:rPr>
                <w:lang w:val="fr-CA"/>
              </w:rPr>
              <w:t>S'assurer que les</w:t>
            </w:r>
          </w:p>
          <w:p w14:paraId="6275A51A" w14:textId="77777777" w:rsidR="000A0DD1" w:rsidRPr="000A0DD1" w:rsidRDefault="000A0DD1" w:rsidP="008764F2">
            <w:pPr>
              <w:jc w:val="left"/>
              <w:rPr>
                <w:lang w:val="fr-CA"/>
              </w:rPr>
            </w:pPr>
            <w:r w:rsidRPr="000A0DD1">
              <w:rPr>
                <w:lang w:val="fr-CA"/>
              </w:rPr>
              <w:t>différentes vues sont</w:t>
            </w:r>
          </w:p>
          <w:p w14:paraId="564BC99C" w14:textId="77777777" w:rsidR="000A0DD1" w:rsidRPr="000A0DD1" w:rsidRDefault="000A0DD1" w:rsidP="008764F2">
            <w:pPr>
              <w:jc w:val="left"/>
              <w:rPr>
                <w:lang w:val="fr-CA"/>
              </w:rPr>
            </w:pPr>
            <w:r w:rsidRPr="000A0DD1">
              <w:rPr>
                <w:lang w:val="fr-CA"/>
              </w:rPr>
              <w:t>fonctionnelles ainsi que le</w:t>
            </w:r>
          </w:p>
          <w:p w14:paraId="3482467B" w14:textId="77777777" w:rsidR="00E426CC" w:rsidRPr="00E426CC" w:rsidRDefault="000A0DD1" w:rsidP="008764F2">
            <w:pPr>
              <w:jc w:val="left"/>
              <w:rPr>
                <w:lang w:val="fr-CA"/>
              </w:rPr>
            </w:pPr>
            <w:r w:rsidRPr="000A0DD1">
              <w:rPr>
                <w:lang w:val="fr-CA"/>
              </w:rPr>
              <w:t xml:space="preserve">« </w:t>
            </w:r>
            <w:proofErr w:type="spellStart"/>
            <w:r w:rsidRPr="000A0DD1">
              <w:rPr>
                <w:lang w:val="fr-CA"/>
              </w:rPr>
              <w:t>replay</w:t>
            </w:r>
            <w:proofErr w:type="spellEnd"/>
            <w:r w:rsidRPr="000A0DD1">
              <w:rPr>
                <w:lang w:val="fr-CA"/>
              </w:rPr>
              <w:t xml:space="preserve"> ».</w:t>
            </w:r>
          </w:p>
        </w:tc>
        <w:tc>
          <w:tcPr>
            <w:tcW w:w="2375" w:type="dxa"/>
          </w:tcPr>
          <w:p w14:paraId="04D6AA3D" w14:textId="77777777" w:rsidR="00E426CC" w:rsidRDefault="000A0DD1" w:rsidP="00CB21DE">
            <w:pPr>
              <w:jc w:val="center"/>
              <w:rPr>
                <w:lang w:val="fr-CA"/>
              </w:rPr>
            </w:pPr>
            <w:r>
              <w:rPr>
                <w:lang w:val="fr-CA"/>
              </w:rPr>
              <w:t>Aucun</w:t>
            </w:r>
          </w:p>
        </w:tc>
        <w:tc>
          <w:tcPr>
            <w:tcW w:w="2375" w:type="dxa"/>
          </w:tcPr>
          <w:p w14:paraId="3A4D9990" w14:textId="77777777" w:rsidR="00E426CC" w:rsidRDefault="000A0DD1" w:rsidP="00CB21DE">
            <w:pPr>
              <w:jc w:val="center"/>
              <w:rPr>
                <w:lang w:val="fr-CA"/>
              </w:rPr>
            </w:pPr>
            <w:r>
              <w:rPr>
                <w:lang w:val="fr-CA"/>
              </w:rPr>
              <w:t>Aucun</w:t>
            </w:r>
          </w:p>
        </w:tc>
      </w:tr>
      <w:tr w:rsidR="00E426CC" w14:paraId="13C51440" w14:textId="77777777" w:rsidTr="00E426CC">
        <w:tc>
          <w:tcPr>
            <w:tcW w:w="2375" w:type="dxa"/>
            <w:shd w:val="clear" w:color="auto" w:fill="FFFFFF" w:themeFill="background1"/>
          </w:tcPr>
          <w:p w14:paraId="48861AF7" w14:textId="77777777" w:rsidR="000A0DD1" w:rsidRPr="000A0DD1" w:rsidRDefault="000A0DD1" w:rsidP="008764F2">
            <w:pPr>
              <w:jc w:val="left"/>
              <w:rPr>
                <w:color w:val="000000" w:themeColor="text1"/>
                <w:lang w:val="fr-CA"/>
              </w:rPr>
            </w:pPr>
            <w:r w:rsidRPr="000A0DD1">
              <w:rPr>
                <w:color w:val="000000" w:themeColor="text1"/>
                <w:lang w:val="fr-CA"/>
              </w:rPr>
              <w:t>1.2 Le menu de</w:t>
            </w:r>
          </w:p>
          <w:p w14:paraId="5BC54394" w14:textId="77777777" w:rsidR="000A0DD1" w:rsidRPr="000A0DD1" w:rsidRDefault="000A0DD1" w:rsidP="008764F2">
            <w:pPr>
              <w:jc w:val="left"/>
              <w:rPr>
                <w:color w:val="000000" w:themeColor="text1"/>
                <w:lang w:val="fr-CA"/>
              </w:rPr>
            </w:pPr>
            <w:r w:rsidRPr="000A0DD1">
              <w:rPr>
                <w:color w:val="000000" w:themeColor="text1"/>
                <w:lang w:val="fr-CA"/>
              </w:rPr>
              <w:t>connexion en ligne</w:t>
            </w:r>
          </w:p>
          <w:p w14:paraId="39BE7A67" w14:textId="77777777" w:rsidR="000A0DD1" w:rsidRPr="000A0DD1" w:rsidRDefault="000A0DD1" w:rsidP="008764F2">
            <w:pPr>
              <w:jc w:val="left"/>
              <w:rPr>
                <w:color w:val="000000" w:themeColor="text1"/>
                <w:lang w:val="fr-CA"/>
              </w:rPr>
            </w:pPr>
            <w:r w:rsidRPr="000A0DD1">
              <w:rPr>
                <w:color w:val="000000" w:themeColor="text1"/>
                <w:lang w:val="fr-CA"/>
              </w:rPr>
              <w:t>permettra à l'utilisateur</w:t>
            </w:r>
          </w:p>
          <w:p w14:paraId="5B6AA200" w14:textId="77777777" w:rsidR="000A0DD1" w:rsidRPr="000A0DD1" w:rsidRDefault="000A0DD1" w:rsidP="008764F2">
            <w:pPr>
              <w:jc w:val="left"/>
              <w:rPr>
                <w:color w:val="000000" w:themeColor="text1"/>
                <w:lang w:val="fr-CA"/>
              </w:rPr>
            </w:pPr>
            <w:r w:rsidRPr="000A0DD1">
              <w:rPr>
                <w:color w:val="000000" w:themeColor="text1"/>
                <w:lang w:val="fr-CA"/>
              </w:rPr>
              <w:t>d'entrer son nom dans un</w:t>
            </w:r>
          </w:p>
          <w:p w14:paraId="24D5B903" w14:textId="77777777" w:rsidR="000A0DD1" w:rsidRPr="000A0DD1" w:rsidRDefault="000A0DD1" w:rsidP="008764F2">
            <w:pPr>
              <w:jc w:val="left"/>
              <w:rPr>
                <w:color w:val="000000" w:themeColor="text1"/>
                <w:lang w:val="fr-CA"/>
              </w:rPr>
            </w:pPr>
            <w:r w:rsidRPr="000A0DD1">
              <w:rPr>
                <w:color w:val="000000" w:themeColor="text1"/>
                <w:lang w:val="fr-CA"/>
              </w:rPr>
              <w:t>champ de texte normal et</w:t>
            </w:r>
          </w:p>
          <w:p w14:paraId="362767DB" w14:textId="77777777" w:rsidR="000A0DD1" w:rsidRPr="000A0DD1" w:rsidRDefault="000A0DD1" w:rsidP="008764F2">
            <w:pPr>
              <w:jc w:val="left"/>
              <w:rPr>
                <w:color w:val="000000" w:themeColor="text1"/>
                <w:lang w:val="fr-CA"/>
              </w:rPr>
            </w:pPr>
            <w:r w:rsidRPr="000A0DD1">
              <w:rPr>
                <w:color w:val="000000" w:themeColor="text1"/>
                <w:lang w:val="fr-CA"/>
              </w:rPr>
              <w:t>son mot de passe dans un</w:t>
            </w:r>
          </w:p>
          <w:p w14:paraId="20C80624" w14:textId="77777777" w:rsidR="000A0DD1" w:rsidRPr="000A0DD1" w:rsidRDefault="000A0DD1" w:rsidP="008764F2">
            <w:pPr>
              <w:jc w:val="left"/>
              <w:rPr>
                <w:color w:val="000000" w:themeColor="text1"/>
                <w:lang w:val="fr-CA"/>
              </w:rPr>
            </w:pPr>
            <w:r w:rsidRPr="000A0DD1">
              <w:rPr>
                <w:color w:val="000000" w:themeColor="text1"/>
                <w:lang w:val="fr-CA"/>
              </w:rPr>
              <w:t>champ de texte caché</w:t>
            </w:r>
          </w:p>
          <w:p w14:paraId="34A054CB" w14:textId="77777777" w:rsidR="00E426CC" w:rsidRPr="00E426CC" w:rsidRDefault="000A0DD1" w:rsidP="008764F2">
            <w:pPr>
              <w:jc w:val="left"/>
              <w:rPr>
                <w:color w:val="000000" w:themeColor="text1"/>
                <w:lang w:val="fr-CA"/>
              </w:rPr>
            </w:pPr>
            <w:r w:rsidRPr="000A0DD1">
              <w:rPr>
                <w:color w:val="000000" w:themeColor="text1"/>
                <w:lang w:val="fr-CA"/>
              </w:rPr>
              <w:t>pour se connecter.</w:t>
            </w:r>
          </w:p>
        </w:tc>
        <w:tc>
          <w:tcPr>
            <w:tcW w:w="2375" w:type="dxa"/>
          </w:tcPr>
          <w:p w14:paraId="05E1AEB1" w14:textId="77777777" w:rsidR="000A0DD1" w:rsidRPr="000A0DD1" w:rsidRDefault="000A0DD1" w:rsidP="008764F2">
            <w:pPr>
              <w:jc w:val="left"/>
              <w:rPr>
                <w:lang w:val="fr-CA"/>
              </w:rPr>
            </w:pPr>
            <w:r w:rsidRPr="000A0DD1">
              <w:rPr>
                <w:lang w:val="fr-CA"/>
              </w:rPr>
              <w:t>S'assurer que le mot de</w:t>
            </w:r>
          </w:p>
          <w:p w14:paraId="3DF75F98" w14:textId="77777777" w:rsidR="000A0DD1" w:rsidRPr="000A0DD1" w:rsidRDefault="000A0DD1" w:rsidP="008764F2">
            <w:pPr>
              <w:jc w:val="left"/>
              <w:rPr>
                <w:lang w:val="fr-CA"/>
              </w:rPr>
            </w:pPr>
            <w:r w:rsidRPr="000A0DD1">
              <w:rPr>
                <w:lang w:val="fr-CA"/>
              </w:rPr>
              <w:t>passe de l'utilisateur n'est</w:t>
            </w:r>
          </w:p>
          <w:p w14:paraId="561B12E6" w14:textId="77777777" w:rsidR="00E426CC" w:rsidRPr="00E426CC" w:rsidRDefault="000A0DD1" w:rsidP="008764F2">
            <w:pPr>
              <w:jc w:val="left"/>
              <w:rPr>
                <w:lang w:val="fr-CA"/>
              </w:rPr>
            </w:pPr>
            <w:r w:rsidRPr="000A0DD1">
              <w:rPr>
                <w:lang w:val="fr-CA"/>
              </w:rPr>
              <w:t>pas visible.</w:t>
            </w:r>
          </w:p>
        </w:tc>
        <w:tc>
          <w:tcPr>
            <w:tcW w:w="2375" w:type="dxa"/>
          </w:tcPr>
          <w:p w14:paraId="67B0E2BC" w14:textId="77777777" w:rsidR="000A0DD1" w:rsidRPr="000A0DD1" w:rsidRDefault="000A0DD1" w:rsidP="008764F2">
            <w:pPr>
              <w:jc w:val="left"/>
              <w:rPr>
                <w:lang w:val="fr-CA"/>
              </w:rPr>
            </w:pPr>
            <w:r w:rsidRPr="000A0DD1">
              <w:rPr>
                <w:lang w:val="fr-CA"/>
              </w:rPr>
              <w:t>Accède à la table</w:t>
            </w:r>
          </w:p>
          <w:p w14:paraId="07F736B1" w14:textId="77777777" w:rsidR="000A0DD1" w:rsidRPr="000A0DD1" w:rsidRDefault="000A0DD1" w:rsidP="008764F2">
            <w:pPr>
              <w:jc w:val="left"/>
              <w:rPr>
                <w:lang w:val="fr-CA"/>
              </w:rPr>
            </w:pPr>
            <w:r w:rsidRPr="000A0DD1">
              <w:rPr>
                <w:lang w:val="fr-CA"/>
              </w:rPr>
              <w:t>contenant les utilisateurs</w:t>
            </w:r>
          </w:p>
          <w:p w14:paraId="31F9E976" w14:textId="77777777" w:rsidR="000A0DD1" w:rsidRPr="000A0DD1" w:rsidRDefault="000A0DD1" w:rsidP="008764F2">
            <w:pPr>
              <w:jc w:val="left"/>
              <w:rPr>
                <w:lang w:val="fr-CA"/>
              </w:rPr>
            </w:pPr>
            <w:r w:rsidRPr="000A0DD1">
              <w:rPr>
                <w:lang w:val="fr-CA"/>
              </w:rPr>
              <w:t>pour vérifier que</w:t>
            </w:r>
          </w:p>
          <w:p w14:paraId="5B7E2071" w14:textId="77777777" w:rsidR="000A0DD1" w:rsidRPr="000A0DD1" w:rsidRDefault="000A0DD1" w:rsidP="008764F2">
            <w:pPr>
              <w:jc w:val="left"/>
              <w:rPr>
                <w:lang w:val="fr-CA"/>
              </w:rPr>
            </w:pPr>
            <w:r w:rsidRPr="000A0DD1">
              <w:rPr>
                <w:lang w:val="fr-CA"/>
              </w:rPr>
              <w:t>l'information fourni</w:t>
            </w:r>
            <w:r w:rsidR="00E55926">
              <w:rPr>
                <w:lang w:val="fr-CA"/>
              </w:rPr>
              <w:t>e</w:t>
            </w:r>
            <w:r w:rsidRPr="000A0DD1">
              <w:rPr>
                <w:lang w:val="fr-CA"/>
              </w:rPr>
              <w:t xml:space="preserve"> est</w:t>
            </w:r>
          </w:p>
          <w:p w14:paraId="10AF8152" w14:textId="77777777" w:rsidR="00E426CC" w:rsidRDefault="000A0DD1" w:rsidP="008764F2">
            <w:pPr>
              <w:jc w:val="left"/>
              <w:rPr>
                <w:lang w:val="fr-CA"/>
              </w:rPr>
            </w:pPr>
            <w:r w:rsidRPr="000A0DD1">
              <w:rPr>
                <w:lang w:val="fr-CA"/>
              </w:rPr>
              <w:t>présente et correct</w:t>
            </w:r>
            <w:r w:rsidR="00E55926">
              <w:rPr>
                <w:lang w:val="fr-CA"/>
              </w:rPr>
              <w:t>e</w:t>
            </w:r>
            <w:r w:rsidRPr="000A0DD1">
              <w:rPr>
                <w:lang w:val="fr-CA"/>
              </w:rPr>
              <w:t>.</w:t>
            </w:r>
          </w:p>
        </w:tc>
        <w:tc>
          <w:tcPr>
            <w:tcW w:w="2375" w:type="dxa"/>
          </w:tcPr>
          <w:p w14:paraId="3800DA57" w14:textId="77777777" w:rsidR="00E426CC" w:rsidRDefault="000A0DD1" w:rsidP="00CB21DE">
            <w:pPr>
              <w:jc w:val="center"/>
              <w:rPr>
                <w:lang w:val="fr-CA"/>
              </w:rPr>
            </w:pPr>
            <w:r>
              <w:rPr>
                <w:lang w:val="fr-CA"/>
              </w:rPr>
              <w:t>Aucun</w:t>
            </w:r>
          </w:p>
        </w:tc>
      </w:tr>
      <w:tr w:rsidR="00E426CC" w14:paraId="4D91119E" w14:textId="77777777" w:rsidTr="00E426CC">
        <w:tc>
          <w:tcPr>
            <w:tcW w:w="2375" w:type="dxa"/>
            <w:shd w:val="clear" w:color="auto" w:fill="FFFFFF" w:themeFill="background1"/>
          </w:tcPr>
          <w:p w14:paraId="0AA68A29" w14:textId="77777777" w:rsidR="000A0DD1" w:rsidRPr="000A0DD1" w:rsidRDefault="000A0DD1" w:rsidP="008764F2">
            <w:pPr>
              <w:jc w:val="left"/>
              <w:rPr>
                <w:color w:val="000000" w:themeColor="text1"/>
                <w:lang w:val="fr-CA"/>
              </w:rPr>
            </w:pPr>
            <w:r w:rsidRPr="000A0DD1">
              <w:rPr>
                <w:color w:val="000000" w:themeColor="text1"/>
                <w:lang w:val="fr-CA"/>
              </w:rPr>
              <w:lastRenderedPageBreak/>
              <w:t>1.2.1 L'utilisateur peut</w:t>
            </w:r>
          </w:p>
          <w:p w14:paraId="320EEF22" w14:textId="77777777" w:rsidR="000A0DD1" w:rsidRPr="000A0DD1" w:rsidRDefault="000A0DD1" w:rsidP="008764F2">
            <w:pPr>
              <w:jc w:val="left"/>
              <w:rPr>
                <w:color w:val="000000" w:themeColor="text1"/>
                <w:lang w:val="fr-CA"/>
              </w:rPr>
            </w:pPr>
            <w:r w:rsidRPr="000A0DD1">
              <w:rPr>
                <w:color w:val="000000" w:themeColor="text1"/>
                <w:lang w:val="fr-CA"/>
              </w:rPr>
              <w:t>aussi décider de créer un</w:t>
            </w:r>
          </w:p>
          <w:p w14:paraId="01F8B396" w14:textId="77777777" w:rsidR="00E426CC" w:rsidRPr="00E426CC" w:rsidRDefault="000A0DD1" w:rsidP="008764F2">
            <w:pPr>
              <w:jc w:val="left"/>
              <w:rPr>
                <w:color w:val="000000" w:themeColor="text1"/>
                <w:lang w:val="fr-CA"/>
              </w:rPr>
            </w:pPr>
            <w:r w:rsidRPr="000A0DD1">
              <w:rPr>
                <w:color w:val="000000" w:themeColor="text1"/>
                <w:lang w:val="fr-CA"/>
              </w:rPr>
              <w:t>nouveau profil.</w:t>
            </w:r>
          </w:p>
        </w:tc>
        <w:tc>
          <w:tcPr>
            <w:tcW w:w="2375" w:type="dxa"/>
          </w:tcPr>
          <w:p w14:paraId="3D0E38DD" w14:textId="77777777" w:rsidR="000A0DD1" w:rsidRPr="000A0DD1" w:rsidRDefault="000A0DD1" w:rsidP="008764F2">
            <w:pPr>
              <w:jc w:val="left"/>
              <w:rPr>
                <w:lang w:val="fr-CA"/>
              </w:rPr>
            </w:pPr>
            <w:r w:rsidRPr="000A0DD1">
              <w:rPr>
                <w:lang w:val="fr-CA"/>
              </w:rPr>
              <w:t>S'assurer que le mot de</w:t>
            </w:r>
          </w:p>
          <w:p w14:paraId="65A8590A" w14:textId="77777777" w:rsidR="000A0DD1" w:rsidRPr="000A0DD1" w:rsidRDefault="000A0DD1" w:rsidP="008764F2">
            <w:pPr>
              <w:jc w:val="left"/>
              <w:rPr>
                <w:lang w:val="fr-CA"/>
              </w:rPr>
            </w:pPr>
            <w:r w:rsidRPr="000A0DD1">
              <w:rPr>
                <w:lang w:val="fr-CA"/>
              </w:rPr>
              <w:t>passe choisi est aussi</w:t>
            </w:r>
          </w:p>
          <w:p w14:paraId="066CD4EA" w14:textId="77777777" w:rsidR="000A0DD1" w:rsidRPr="000A0DD1" w:rsidRDefault="000A0DD1" w:rsidP="008764F2">
            <w:pPr>
              <w:jc w:val="left"/>
              <w:rPr>
                <w:lang w:val="fr-CA"/>
              </w:rPr>
            </w:pPr>
            <w:r w:rsidRPr="000A0DD1">
              <w:rPr>
                <w:lang w:val="fr-CA"/>
              </w:rPr>
              <w:t>dans un champ de texte</w:t>
            </w:r>
          </w:p>
          <w:p w14:paraId="1830C74A" w14:textId="77777777" w:rsidR="000A0DD1" w:rsidRPr="000A0DD1" w:rsidRDefault="000A0DD1" w:rsidP="008764F2">
            <w:pPr>
              <w:jc w:val="left"/>
              <w:rPr>
                <w:lang w:val="fr-CA"/>
              </w:rPr>
            </w:pPr>
            <w:r w:rsidRPr="000A0DD1">
              <w:rPr>
                <w:lang w:val="fr-CA"/>
              </w:rPr>
              <w:t>caché et qu'il est le même</w:t>
            </w:r>
          </w:p>
          <w:p w14:paraId="225A10CA" w14:textId="77777777" w:rsidR="000A0DD1" w:rsidRPr="000A0DD1" w:rsidRDefault="000A0DD1" w:rsidP="008764F2">
            <w:pPr>
              <w:jc w:val="left"/>
              <w:rPr>
                <w:lang w:val="fr-CA"/>
              </w:rPr>
            </w:pPr>
            <w:r w:rsidRPr="000A0DD1">
              <w:rPr>
                <w:lang w:val="fr-CA"/>
              </w:rPr>
              <w:t>dans le champ</w:t>
            </w:r>
          </w:p>
          <w:p w14:paraId="7442E3FB" w14:textId="77777777" w:rsidR="00E426CC" w:rsidRPr="00E426CC" w:rsidRDefault="000A0DD1" w:rsidP="008764F2">
            <w:pPr>
              <w:jc w:val="left"/>
              <w:rPr>
                <w:lang w:val="fr-CA"/>
              </w:rPr>
            </w:pPr>
            <w:r w:rsidRPr="000A0DD1">
              <w:rPr>
                <w:lang w:val="fr-CA"/>
              </w:rPr>
              <w:t>« confirmation ».</w:t>
            </w:r>
          </w:p>
        </w:tc>
        <w:tc>
          <w:tcPr>
            <w:tcW w:w="2375" w:type="dxa"/>
          </w:tcPr>
          <w:p w14:paraId="453102C7" w14:textId="77777777" w:rsidR="000A0DD1" w:rsidRPr="000A0DD1" w:rsidRDefault="000A0DD1" w:rsidP="008764F2">
            <w:pPr>
              <w:jc w:val="left"/>
              <w:rPr>
                <w:lang w:val="fr-CA"/>
              </w:rPr>
            </w:pPr>
            <w:r w:rsidRPr="000A0DD1">
              <w:rPr>
                <w:lang w:val="fr-CA"/>
              </w:rPr>
              <w:t>Ajoute à la table</w:t>
            </w:r>
          </w:p>
          <w:p w14:paraId="04446A08" w14:textId="77777777" w:rsidR="000A0DD1" w:rsidRPr="000A0DD1" w:rsidRDefault="000A0DD1" w:rsidP="008764F2">
            <w:pPr>
              <w:jc w:val="left"/>
              <w:rPr>
                <w:lang w:val="fr-CA"/>
              </w:rPr>
            </w:pPr>
            <w:r w:rsidRPr="000A0DD1">
              <w:rPr>
                <w:lang w:val="fr-CA"/>
              </w:rPr>
              <w:t>contenant les utilisateurs</w:t>
            </w:r>
          </w:p>
          <w:p w14:paraId="4FA4714C" w14:textId="77777777" w:rsidR="000A0DD1" w:rsidRPr="000A0DD1" w:rsidRDefault="000A0DD1" w:rsidP="008764F2">
            <w:pPr>
              <w:jc w:val="left"/>
              <w:rPr>
                <w:lang w:val="fr-CA"/>
              </w:rPr>
            </w:pPr>
            <w:r w:rsidRPr="000A0DD1">
              <w:rPr>
                <w:lang w:val="fr-CA"/>
              </w:rPr>
              <w:t>le nom choisi avec le mot</w:t>
            </w:r>
          </w:p>
          <w:p w14:paraId="729B59E2" w14:textId="77777777" w:rsidR="000A0DD1" w:rsidRPr="000A0DD1" w:rsidRDefault="000A0DD1" w:rsidP="008764F2">
            <w:pPr>
              <w:jc w:val="left"/>
              <w:rPr>
                <w:lang w:val="fr-CA"/>
              </w:rPr>
            </w:pPr>
            <w:r w:rsidRPr="000A0DD1">
              <w:rPr>
                <w:lang w:val="fr-CA"/>
              </w:rPr>
              <w:t>de passe si celui n'existe</w:t>
            </w:r>
          </w:p>
          <w:p w14:paraId="4CD414CF" w14:textId="77777777" w:rsidR="00E426CC" w:rsidRDefault="000A0DD1" w:rsidP="008764F2">
            <w:pPr>
              <w:jc w:val="left"/>
              <w:rPr>
                <w:lang w:val="fr-CA"/>
              </w:rPr>
            </w:pPr>
            <w:r w:rsidRPr="000A0DD1">
              <w:rPr>
                <w:lang w:val="fr-CA"/>
              </w:rPr>
              <w:t>pas déjà.</w:t>
            </w:r>
          </w:p>
        </w:tc>
        <w:tc>
          <w:tcPr>
            <w:tcW w:w="2375" w:type="dxa"/>
          </w:tcPr>
          <w:p w14:paraId="7F2F1DA4" w14:textId="77777777" w:rsidR="00E426CC" w:rsidRDefault="000A0DD1" w:rsidP="00CB21DE">
            <w:pPr>
              <w:jc w:val="center"/>
              <w:rPr>
                <w:lang w:val="fr-CA"/>
              </w:rPr>
            </w:pPr>
            <w:r>
              <w:rPr>
                <w:lang w:val="fr-CA"/>
              </w:rPr>
              <w:t>Aucun</w:t>
            </w:r>
          </w:p>
        </w:tc>
      </w:tr>
      <w:tr w:rsidR="000A0DD1" w14:paraId="6A8D20BB" w14:textId="77777777" w:rsidTr="00E426CC">
        <w:tc>
          <w:tcPr>
            <w:tcW w:w="2375" w:type="dxa"/>
            <w:shd w:val="clear" w:color="auto" w:fill="FFFFFF" w:themeFill="background1"/>
          </w:tcPr>
          <w:p w14:paraId="515DA9BF" w14:textId="77777777" w:rsidR="000A0DD1" w:rsidRPr="000A0DD1" w:rsidRDefault="000A0DD1" w:rsidP="008764F2">
            <w:pPr>
              <w:jc w:val="left"/>
              <w:rPr>
                <w:color w:val="000000" w:themeColor="text1"/>
                <w:lang w:val="fr-CA"/>
              </w:rPr>
            </w:pPr>
            <w:r w:rsidRPr="000A0DD1">
              <w:rPr>
                <w:color w:val="000000" w:themeColor="text1"/>
                <w:lang w:val="fr-CA"/>
              </w:rPr>
              <w:t>1.2.2 Un nouveau profil</w:t>
            </w:r>
          </w:p>
          <w:p w14:paraId="1145EBF1" w14:textId="77777777" w:rsidR="000A0DD1" w:rsidRPr="000A0DD1" w:rsidRDefault="000A0DD1" w:rsidP="008764F2">
            <w:pPr>
              <w:jc w:val="left"/>
              <w:rPr>
                <w:color w:val="000000" w:themeColor="text1"/>
                <w:lang w:val="fr-CA"/>
              </w:rPr>
            </w:pPr>
            <w:r w:rsidRPr="000A0DD1">
              <w:rPr>
                <w:color w:val="000000" w:themeColor="text1"/>
                <w:lang w:val="fr-CA"/>
              </w:rPr>
              <w:t>aura des statistique</w:t>
            </w:r>
            <w:r w:rsidR="00CC257B">
              <w:rPr>
                <w:color w:val="000000" w:themeColor="text1"/>
                <w:lang w:val="fr-CA"/>
              </w:rPr>
              <w:t>s</w:t>
            </w:r>
          </w:p>
          <w:p w14:paraId="42793113" w14:textId="77777777" w:rsidR="000A0DD1" w:rsidRPr="000A0DD1" w:rsidRDefault="000A0DD1" w:rsidP="008764F2">
            <w:pPr>
              <w:jc w:val="left"/>
              <w:rPr>
                <w:color w:val="000000" w:themeColor="text1"/>
                <w:lang w:val="fr-CA"/>
              </w:rPr>
            </w:pPr>
            <w:r w:rsidRPr="000A0DD1">
              <w:rPr>
                <w:color w:val="000000" w:themeColor="text1"/>
                <w:lang w:val="fr-CA"/>
              </w:rPr>
              <w:t>partant de zéro et aura</w:t>
            </w:r>
          </w:p>
          <w:p w14:paraId="3E5C8C68" w14:textId="77777777" w:rsidR="000A0DD1" w:rsidRPr="000A0DD1" w:rsidRDefault="000A0DD1" w:rsidP="008764F2">
            <w:pPr>
              <w:jc w:val="left"/>
              <w:rPr>
                <w:color w:val="000000" w:themeColor="text1"/>
                <w:lang w:val="fr-CA"/>
              </w:rPr>
            </w:pPr>
            <w:r w:rsidRPr="000A0DD1">
              <w:rPr>
                <w:color w:val="000000" w:themeColor="text1"/>
                <w:lang w:val="fr-CA"/>
              </w:rPr>
              <w:t>l'avatar par défaut.</w:t>
            </w:r>
          </w:p>
        </w:tc>
        <w:tc>
          <w:tcPr>
            <w:tcW w:w="2375" w:type="dxa"/>
          </w:tcPr>
          <w:p w14:paraId="7F8337D6" w14:textId="77777777" w:rsidR="000A0DD1" w:rsidRPr="000A0DD1" w:rsidRDefault="000A0DD1" w:rsidP="008764F2">
            <w:pPr>
              <w:jc w:val="left"/>
              <w:rPr>
                <w:lang w:val="fr-CA"/>
              </w:rPr>
            </w:pPr>
            <w:r w:rsidRPr="000A0DD1">
              <w:rPr>
                <w:lang w:val="fr-CA"/>
              </w:rPr>
              <w:t>S'assurer que les</w:t>
            </w:r>
          </w:p>
          <w:p w14:paraId="68020693" w14:textId="77777777" w:rsidR="000A0DD1" w:rsidRPr="000A0DD1" w:rsidRDefault="000A0DD1" w:rsidP="008764F2">
            <w:pPr>
              <w:jc w:val="left"/>
              <w:rPr>
                <w:lang w:val="fr-CA"/>
              </w:rPr>
            </w:pPr>
            <w:r w:rsidRPr="000A0DD1">
              <w:rPr>
                <w:lang w:val="fr-CA"/>
              </w:rPr>
              <w:t>nouveaux profils reste</w:t>
            </w:r>
            <w:r w:rsidR="00B43B55">
              <w:rPr>
                <w:lang w:val="fr-CA"/>
              </w:rPr>
              <w:t>nt</w:t>
            </w:r>
          </w:p>
          <w:p w14:paraId="30C31CBB" w14:textId="77777777" w:rsidR="000A0DD1" w:rsidRPr="000A0DD1" w:rsidRDefault="000A0DD1" w:rsidP="008764F2">
            <w:pPr>
              <w:jc w:val="left"/>
              <w:rPr>
                <w:lang w:val="fr-CA"/>
              </w:rPr>
            </w:pPr>
            <w:r w:rsidRPr="000A0DD1">
              <w:rPr>
                <w:lang w:val="fr-CA"/>
              </w:rPr>
              <w:t>constant</w:t>
            </w:r>
            <w:r w:rsidR="00B43B55">
              <w:rPr>
                <w:lang w:val="fr-CA"/>
              </w:rPr>
              <w:t>s</w:t>
            </w:r>
            <w:r w:rsidRPr="000A0DD1">
              <w:rPr>
                <w:lang w:val="fr-CA"/>
              </w:rPr>
              <w:t>.</w:t>
            </w:r>
          </w:p>
        </w:tc>
        <w:tc>
          <w:tcPr>
            <w:tcW w:w="2375" w:type="dxa"/>
          </w:tcPr>
          <w:p w14:paraId="4831F7EB" w14:textId="77777777" w:rsidR="000A0DD1" w:rsidRPr="000A0DD1" w:rsidRDefault="000A0DD1" w:rsidP="008764F2">
            <w:pPr>
              <w:jc w:val="left"/>
              <w:rPr>
                <w:lang w:val="fr-CA"/>
              </w:rPr>
            </w:pPr>
            <w:r w:rsidRPr="000A0DD1">
              <w:rPr>
                <w:lang w:val="fr-CA"/>
              </w:rPr>
              <w:t>Ajoute les statistique</w:t>
            </w:r>
            <w:r w:rsidR="00B43B55">
              <w:rPr>
                <w:lang w:val="fr-CA"/>
              </w:rPr>
              <w:t>s</w:t>
            </w:r>
            <w:r w:rsidRPr="000A0DD1">
              <w:rPr>
                <w:lang w:val="fr-CA"/>
              </w:rPr>
              <w:t xml:space="preserve"> de</w:t>
            </w:r>
          </w:p>
          <w:p w14:paraId="4000BEE0" w14:textId="77777777" w:rsidR="000A0DD1" w:rsidRPr="000A0DD1" w:rsidRDefault="000A0DD1" w:rsidP="008764F2">
            <w:pPr>
              <w:jc w:val="left"/>
              <w:rPr>
                <w:lang w:val="fr-CA"/>
              </w:rPr>
            </w:pPr>
            <w:r w:rsidRPr="000A0DD1">
              <w:rPr>
                <w:lang w:val="fr-CA"/>
              </w:rPr>
              <w:t>base au profil crée.</w:t>
            </w:r>
          </w:p>
        </w:tc>
        <w:tc>
          <w:tcPr>
            <w:tcW w:w="2375" w:type="dxa"/>
          </w:tcPr>
          <w:p w14:paraId="77A75C4E" w14:textId="77777777" w:rsidR="000A0DD1" w:rsidRPr="000A0DD1" w:rsidRDefault="000A0DD1" w:rsidP="00CB21DE">
            <w:pPr>
              <w:jc w:val="center"/>
              <w:rPr>
                <w:lang w:val="fr-CA"/>
              </w:rPr>
            </w:pPr>
            <w:r w:rsidRPr="000A0DD1">
              <w:rPr>
                <w:lang w:val="fr-CA"/>
              </w:rPr>
              <w:t>Aucun</w:t>
            </w:r>
          </w:p>
        </w:tc>
      </w:tr>
      <w:tr w:rsidR="000A0DD1" w14:paraId="6FDF9A44" w14:textId="77777777" w:rsidTr="00E426CC">
        <w:tc>
          <w:tcPr>
            <w:tcW w:w="2375" w:type="dxa"/>
            <w:shd w:val="clear" w:color="auto" w:fill="FFFFFF" w:themeFill="background1"/>
          </w:tcPr>
          <w:p w14:paraId="432DA4A3" w14:textId="77777777" w:rsidR="00CC257B" w:rsidRPr="00CC257B" w:rsidRDefault="00CC257B" w:rsidP="008764F2">
            <w:pPr>
              <w:jc w:val="left"/>
              <w:rPr>
                <w:color w:val="000000" w:themeColor="text1"/>
                <w:lang w:val="fr-CA"/>
              </w:rPr>
            </w:pPr>
            <w:r w:rsidRPr="00CC257B">
              <w:rPr>
                <w:color w:val="000000" w:themeColor="text1"/>
                <w:lang w:val="fr-CA"/>
              </w:rPr>
              <w:t>1.3 L'utilisateur pourra</w:t>
            </w:r>
          </w:p>
          <w:p w14:paraId="4911E0F9" w14:textId="77777777" w:rsidR="00CC257B" w:rsidRPr="00CC257B" w:rsidRDefault="00CC257B" w:rsidP="008764F2">
            <w:pPr>
              <w:jc w:val="left"/>
              <w:rPr>
                <w:color w:val="000000" w:themeColor="text1"/>
                <w:lang w:val="fr-CA"/>
              </w:rPr>
            </w:pPr>
            <w:r w:rsidRPr="00CC257B">
              <w:rPr>
                <w:color w:val="000000" w:themeColor="text1"/>
                <w:lang w:val="fr-CA"/>
              </w:rPr>
              <w:t>accéder à son profil du</w:t>
            </w:r>
          </w:p>
          <w:p w14:paraId="4DF08F8A" w14:textId="77777777" w:rsidR="00CC257B" w:rsidRPr="00CC257B" w:rsidRDefault="00CC257B" w:rsidP="008764F2">
            <w:pPr>
              <w:jc w:val="left"/>
              <w:rPr>
                <w:color w:val="000000" w:themeColor="text1"/>
                <w:lang w:val="fr-CA"/>
              </w:rPr>
            </w:pPr>
            <w:r w:rsidRPr="00CC257B">
              <w:rPr>
                <w:color w:val="000000" w:themeColor="text1"/>
                <w:lang w:val="fr-CA"/>
              </w:rPr>
              <w:t>menu principal du mode</w:t>
            </w:r>
          </w:p>
          <w:p w14:paraId="20BF8E3B" w14:textId="77777777" w:rsidR="00CC257B" w:rsidRPr="00CC257B" w:rsidRDefault="00CC257B" w:rsidP="008764F2">
            <w:pPr>
              <w:jc w:val="left"/>
              <w:rPr>
                <w:color w:val="000000" w:themeColor="text1"/>
                <w:lang w:val="fr-CA"/>
              </w:rPr>
            </w:pPr>
            <w:r w:rsidRPr="00CC257B">
              <w:rPr>
                <w:color w:val="000000" w:themeColor="text1"/>
                <w:lang w:val="fr-CA"/>
              </w:rPr>
              <w:t>en ligne et modifier les</w:t>
            </w:r>
          </w:p>
          <w:p w14:paraId="6FC032E4" w14:textId="77777777" w:rsidR="00CC257B" w:rsidRPr="00CC257B" w:rsidRDefault="00CC257B" w:rsidP="008764F2">
            <w:pPr>
              <w:jc w:val="left"/>
              <w:rPr>
                <w:color w:val="000000" w:themeColor="text1"/>
                <w:lang w:val="fr-CA"/>
              </w:rPr>
            </w:pPr>
            <w:r w:rsidRPr="00CC257B">
              <w:rPr>
                <w:color w:val="000000" w:themeColor="text1"/>
                <w:lang w:val="fr-CA"/>
              </w:rPr>
              <w:t>éléments de son avatar et</w:t>
            </w:r>
          </w:p>
          <w:p w14:paraId="3B6D3D47" w14:textId="77777777" w:rsidR="00CC257B" w:rsidRPr="00CC257B" w:rsidRDefault="00CC257B" w:rsidP="008764F2">
            <w:pPr>
              <w:jc w:val="left"/>
              <w:rPr>
                <w:color w:val="000000" w:themeColor="text1"/>
                <w:lang w:val="fr-CA"/>
              </w:rPr>
            </w:pPr>
            <w:r w:rsidRPr="00CC257B">
              <w:rPr>
                <w:color w:val="000000" w:themeColor="text1"/>
                <w:lang w:val="fr-CA"/>
              </w:rPr>
              <w:t>son maillet. Il enregistra</w:t>
            </w:r>
          </w:p>
          <w:p w14:paraId="68D4AEB9" w14:textId="77777777" w:rsidR="00CC257B" w:rsidRPr="00CC257B" w:rsidRDefault="00CC257B" w:rsidP="008764F2">
            <w:pPr>
              <w:jc w:val="left"/>
              <w:rPr>
                <w:color w:val="000000" w:themeColor="text1"/>
                <w:lang w:val="fr-CA"/>
              </w:rPr>
            </w:pPr>
            <w:r w:rsidRPr="00CC257B">
              <w:rPr>
                <w:color w:val="000000" w:themeColor="text1"/>
                <w:lang w:val="fr-CA"/>
              </w:rPr>
              <w:t>les changements en</w:t>
            </w:r>
          </w:p>
          <w:p w14:paraId="423FD88E" w14:textId="77777777" w:rsidR="00CC257B" w:rsidRPr="00CC257B" w:rsidRDefault="00B43B55" w:rsidP="008764F2">
            <w:pPr>
              <w:jc w:val="left"/>
              <w:rPr>
                <w:color w:val="000000" w:themeColor="text1"/>
                <w:lang w:val="fr-CA"/>
              </w:rPr>
            </w:pPr>
            <w:r>
              <w:rPr>
                <w:color w:val="000000" w:themeColor="text1"/>
                <w:lang w:val="fr-CA"/>
              </w:rPr>
              <w:t>appuyant</w:t>
            </w:r>
            <w:r w:rsidR="00CC257B" w:rsidRPr="00CC257B">
              <w:rPr>
                <w:color w:val="000000" w:themeColor="text1"/>
                <w:lang w:val="fr-CA"/>
              </w:rPr>
              <w:t xml:space="preserve"> sur</w:t>
            </w:r>
          </w:p>
          <w:p w14:paraId="2663A843" w14:textId="77777777" w:rsidR="000A0DD1" w:rsidRPr="000A0DD1" w:rsidRDefault="00CC257B" w:rsidP="008764F2">
            <w:pPr>
              <w:jc w:val="left"/>
              <w:rPr>
                <w:color w:val="000000" w:themeColor="text1"/>
                <w:lang w:val="fr-CA"/>
              </w:rPr>
            </w:pPr>
            <w:r w:rsidRPr="00CC257B">
              <w:rPr>
                <w:color w:val="000000" w:themeColor="text1"/>
                <w:lang w:val="fr-CA"/>
              </w:rPr>
              <w:t>« enregistrer ».</w:t>
            </w:r>
          </w:p>
        </w:tc>
        <w:tc>
          <w:tcPr>
            <w:tcW w:w="2375" w:type="dxa"/>
          </w:tcPr>
          <w:p w14:paraId="583AE2A9" w14:textId="77777777" w:rsidR="00CC257B" w:rsidRPr="00CC257B" w:rsidRDefault="00CC257B" w:rsidP="008764F2">
            <w:pPr>
              <w:jc w:val="left"/>
              <w:rPr>
                <w:lang w:val="fr-CA"/>
              </w:rPr>
            </w:pPr>
            <w:r w:rsidRPr="00CC257B">
              <w:rPr>
                <w:lang w:val="fr-CA"/>
              </w:rPr>
              <w:t>S'assurer que l'utilisateur</w:t>
            </w:r>
          </w:p>
          <w:p w14:paraId="661662CE" w14:textId="77777777" w:rsidR="00CC257B" w:rsidRPr="00CC257B" w:rsidRDefault="00CC257B" w:rsidP="008764F2">
            <w:pPr>
              <w:jc w:val="left"/>
              <w:rPr>
                <w:lang w:val="fr-CA"/>
              </w:rPr>
            </w:pPr>
            <w:r w:rsidRPr="00CC257B">
              <w:rPr>
                <w:lang w:val="fr-CA"/>
              </w:rPr>
              <w:t>puisse voir les choix qui</w:t>
            </w:r>
          </w:p>
          <w:p w14:paraId="03D96AE1" w14:textId="77777777" w:rsidR="00CC257B" w:rsidRPr="00CC257B" w:rsidRDefault="00CC257B" w:rsidP="008764F2">
            <w:pPr>
              <w:jc w:val="left"/>
              <w:rPr>
                <w:lang w:val="fr-CA"/>
              </w:rPr>
            </w:pPr>
            <w:r w:rsidRPr="00CC257B">
              <w:rPr>
                <w:lang w:val="fr-CA"/>
              </w:rPr>
              <w:t>lui sont présent</w:t>
            </w:r>
            <w:r w:rsidR="00B43B55">
              <w:rPr>
                <w:lang w:val="fr-CA"/>
              </w:rPr>
              <w:t>és</w:t>
            </w:r>
            <w:r w:rsidRPr="00CC257B">
              <w:rPr>
                <w:lang w:val="fr-CA"/>
              </w:rPr>
              <w:t xml:space="preserve"> sans</w:t>
            </w:r>
          </w:p>
          <w:p w14:paraId="46E5FEBF" w14:textId="77777777" w:rsidR="00CC257B" w:rsidRPr="00CC257B" w:rsidRDefault="00CC257B" w:rsidP="008764F2">
            <w:pPr>
              <w:jc w:val="left"/>
              <w:rPr>
                <w:lang w:val="fr-CA"/>
              </w:rPr>
            </w:pPr>
            <w:r w:rsidRPr="00CC257B">
              <w:rPr>
                <w:lang w:val="fr-CA"/>
              </w:rPr>
              <w:t>devoir enregistrer les</w:t>
            </w:r>
          </w:p>
          <w:p w14:paraId="006ACA65" w14:textId="77777777" w:rsidR="00CC257B" w:rsidRPr="00CC257B" w:rsidRDefault="00CC257B" w:rsidP="008764F2">
            <w:pPr>
              <w:jc w:val="left"/>
              <w:rPr>
                <w:lang w:val="fr-CA"/>
              </w:rPr>
            </w:pPr>
            <w:r w:rsidRPr="00CC257B">
              <w:rPr>
                <w:lang w:val="fr-CA"/>
              </w:rPr>
              <w:t>modification</w:t>
            </w:r>
            <w:r w:rsidR="00B43B55">
              <w:rPr>
                <w:lang w:val="fr-CA"/>
              </w:rPr>
              <w:t>s</w:t>
            </w:r>
            <w:r w:rsidRPr="00CC257B">
              <w:rPr>
                <w:lang w:val="fr-CA"/>
              </w:rPr>
              <w:t xml:space="preserve"> pour le</w:t>
            </w:r>
          </w:p>
          <w:p w14:paraId="1BE3327A" w14:textId="77777777" w:rsidR="000A0DD1" w:rsidRPr="000A0DD1" w:rsidRDefault="00CC257B" w:rsidP="008764F2">
            <w:pPr>
              <w:jc w:val="left"/>
              <w:rPr>
                <w:lang w:val="fr-CA"/>
              </w:rPr>
            </w:pPr>
            <w:r w:rsidRPr="00CC257B">
              <w:rPr>
                <w:lang w:val="fr-CA"/>
              </w:rPr>
              <w:t>savoir.</w:t>
            </w:r>
          </w:p>
        </w:tc>
        <w:tc>
          <w:tcPr>
            <w:tcW w:w="2375" w:type="dxa"/>
          </w:tcPr>
          <w:p w14:paraId="7614251F" w14:textId="77777777" w:rsidR="00CC257B" w:rsidRPr="00CC257B" w:rsidRDefault="00B43B55" w:rsidP="008764F2">
            <w:pPr>
              <w:jc w:val="left"/>
              <w:rPr>
                <w:lang w:val="fr-CA"/>
              </w:rPr>
            </w:pPr>
            <w:r>
              <w:rPr>
                <w:lang w:val="fr-CA"/>
              </w:rPr>
              <w:t>Vérifie si l'utilisateur a</w:t>
            </w:r>
          </w:p>
          <w:p w14:paraId="7DE10171" w14:textId="77777777" w:rsidR="00CC257B" w:rsidRPr="00CC257B" w:rsidRDefault="00CC257B" w:rsidP="008764F2">
            <w:pPr>
              <w:jc w:val="left"/>
              <w:rPr>
                <w:lang w:val="fr-CA"/>
              </w:rPr>
            </w:pPr>
            <w:r w:rsidRPr="00CC257B">
              <w:rPr>
                <w:lang w:val="fr-CA"/>
              </w:rPr>
              <w:t>suffisamment de victoire</w:t>
            </w:r>
          </w:p>
          <w:p w14:paraId="3C01594B" w14:textId="77777777" w:rsidR="00CC257B" w:rsidRPr="00CC257B" w:rsidRDefault="00CC257B" w:rsidP="008764F2">
            <w:pPr>
              <w:jc w:val="left"/>
              <w:rPr>
                <w:lang w:val="fr-CA"/>
              </w:rPr>
            </w:pPr>
            <w:r w:rsidRPr="00CC257B">
              <w:rPr>
                <w:lang w:val="fr-CA"/>
              </w:rPr>
              <w:t xml:space="preserve">pour </w:t>
            </w:r>
            <w:r w:rsidR="00D16F6B" w:rsidRPr="00CC257B">
              <w:rPr>
                <w:lang w:val="fr-CA"/>
              </w:rPr>
              <w:t>certains</w:t>
            </w:r>
            <w:r w:rsidRPr="00CC257B">
              <w:rPr>
                <w:lang w:val="fr-CA"/>
              </w:rPr>
              <w:t xml:space="preserve"> éléments des</w:t>
            </w:r>
          </w:p>
          <w:p w14:paraId="1ACB54DC" w14:textId="77777777" w:rsidR="00CC257B" w:rsidRPr="00CC257B" w:rsidRDefault="00B43B55" w:rsidP="008764F2">
            <w:pPr>
              <w:jc w:val="left"/>
              <w:rPr>
                <w:lang w:val="fr-CA"/>
              </w:rPr>
            </w:pPr>
            <w:r>
              <w:rPr>
                <w:lang w:val="fr-CA"/>
              </w:rPr>
              <w:t xml:space="preserve">avatars </w:t>
            </w:r>
            <w:r w:rsidR="00CC257B" w:rsidRPr="00CC257B">
              <w:rPr>
                <w:lang w:val="fr-CA"/>
              </w:rPr>
              <w:t>et enregistre les</w:t>
            </w:r>
          </w:p>
          <w:p w14:paraId="058341C2" w14:textId="77777777" w:rsidR="00CC257B" w:rsidRPr="00CC257B" w:rsidRDefault="00CC257B" w:rsidP="008764F2">
            <w:pPr>
              <w:jc w:val="left"/>
              <w:rPr>
                <w:lang w:val="fr-CA"/>
              </w:rPr>
            </w:pPr>
            <w:r w:rsidRPr="00CC257B">
              <w:rPr>
                <w:lang w:val="fr-CA"/>
              </w:rPr>
              <w:t>changement</w:t>
            </w:r>
            <w:r w:rsidR="00B43B55">
              <w:rPr>
                <w:lang w:val="fr-CA"/>
              </w:rPr>
              <w:t>s</w:t>
            </w:r>
            <w:r w:rsidRPr="00CC257B">
              <w:rPr>
                <w:lang w:val="fr-CA"/>
              </w:rPr>
              <w:t xml:space="preserve"> si c'est le</w:t>
            </w:r>
          </w:p>
          <w:p w14:paraId="177E6E0B" w14:textId="77777777" w:rsidR="000A0DD1" w:rsidRPr="000A0DD1" w:rsidRDefault="00CC257B" w:rsidP="008764F2">
            <w:pPr>
              <w:jc w:val="left"/>
              <w:rPr>
                <w:lang w:val="fr-CA"/>
              </w:rPr>
            </w:pPr>
            <w:r w:rsidRPr="00CC257B">
              <w:rPr>
                <w:lang w:val="fr-CA"/>
              </w:rPr>
              <w:t>cas.</w:t>
            </w:r>
          </w:p>
        </w:tc>
        <w:tc>
          <w:tcPr>
            <w:tcW w:w="2375" w:type="dxa"/>
          </w:tcPr>
          <w:p w14:paraId="6850692C" w14:textId="77777777" w:rsidR="000A0DD1" w:rsidRDefault="00E55926" w:rsidP="00E55926">
            <w:pPr>
              <w:jc w:val="left"/>
              <w:rPr>
                <w:lang w:val="fr-CA"/>
              </w:rPr>
            </w:pPr>
            <w:r>
              <w:rPr>
                <w:lang w:val="fr-CA"/>
              </w:rPr>
              <w:t>On considère</w:t>
            </w:r>
            <w:r w:rsidR="00CC257B" w:rsidRPr="00CC257B">
              <w:rPr>
                <w:lang w:val="fr-CA"/>
              </w:rPr>
              <w:t xml:space="preserve"> que le nombre de</w:t>
            </w:r>
            <w:r>
              <w:rPr>
                <w:lang w:val="fr-CA"/>
              </w:rPr>
              <w:t xml:space="preserve"> </w:t>
            </w:r>
            <w:r w:rsidR="00CC257B" w:rsidRPr="00CC257B">
              <w:rPr>
                <w:lang w:val="fr-CA"/>
              </w:rPr>
              <w:t>victoire</w:t>
            </w:r>
            <w:r>
              <w:rPr>
                <w:lang w:val="fr-CA"/>
              </w:rPr>
              <w:t>s</w:t>
            </w:r>
            <w:r w:rsidR="00CC257B" w:rsidRPr="00CC257B">
              <w:rPr>
                <w:lang w:val="fr-CA"/>
              </w:rPr>
              <w:t xml:space="preserve"> du client est égal</w:t>
            </w:r>
            <w:r>
              <w:rPr>
                <w:lang w:val="fr-CA"/>
              </w:rPr>
              <w:t xml:space="preserve"> </w:t>
            </w:r>
            <w:r w:rsidR="00CC257B" w:rsidRPr="00CC257B">
              <w:rPr>
                <w:lang w:val="fr-CA"/>
              </w:rPr>
              <w:t>ou supérieur au nombre</w:t>
            </w:r>
            <w:r>
              <w:rPr>
                <w:lang w:val="fr-CA"/>
              </w:rPr>
              <w:t xml:space="preserve"> </w:t>
            </w:r>
            <w:r w:rsidR="00CC257B" w:rsidRPr="00CC257B">
              <w:rPr>
                <w:lang w:val="fr-CA"/>
              </w:rPr>
              <w:t>de victoire</w:t>
            </w:r>
            <w:r w:rsidR="00B43B55">
              <w:rPr>
                <w:lang w:val="fr-CA"/>
              </w:rPr>
              <w:t>s</w:t>
            </w:r>
            <w:r w:rsidR="00CC257B" w:rsidRPr="00CC257B">
              <w:rPr>
                <w:lang w:val="fr-CA"/>
              </w:rPr>
              <w:t xml:space="preserve"> nécessaire</w:t>
            </w:r>
            <w:r>
              <w:rPr>
                <w:lang w:val="fr-CA"/>
              </w:rPr>
              <w:t xml:space="preserve">s </w:t>
            </w:r>
            <w:r w:rsidR="00CC257B" w:rsidRPr="00CC257B">
              <w:rPr>
                <w:lang w:val="fr-CA"/>
              </w:rPr>
              <w:t>d'un élément.</w:t>
            </w:r>
          </w:p>
        </w:tc>
      </w:tr>
      <w:tr w:rsidR="000A0DD1" w14:paraId="3CDB006F" w14:textId="77777777" w:rsidTr="00E426CC">
        <w:tc>
          <w:tcPr>
            <w:tcW w:w="2375" w:type="dxa"/>
            <w:shd w:val="clear" w:color="auto" w:fill="FFFFFF" w:themeFill="background1"/>
          </w:tcPr>
          <w:p w14:paraId="702E285F" w14:textId="77777777" w:rsidR="00CC257B" w:rsidRPr="00CC257B" w:rsidRDefault="00CC257B" w:rsidP="008764F2">
            <w:pPr>
              <w:jc w:val="left"/>
              <w:rPr>
                <w:color w:val="000000" w:themeColor="text1"/>
                <w:lang w:val="fr-CA"/>
              </w:rPr>
            </w:pPr>
            <w:r w:rsidRPr="00CC257B">
              <w:rPr>
                <w:color w:val="000000" w:themeColor="text1"/>
                <w:lang w:val="fr-CA"/>
              </w:rPr>
              <w:t>1.3.1 L'utilisateur pourra</w:t>
            </w:r>
          </w:p>
          <w:p w14:paraId="35CFC683" w14:textId="77777777" w:rsidR="00CC257B" w:rsidRPr="00CC257B" w:rsidRDefault="00CC257B" w:rsidP="008764F2">
            <w:pPr>
              <w:jc w:val="left"/>
              <w:rPr>
                <w:color w:val="000000" w:themeColor="text1"/>
                <w:lang w:val="fr-CA"/>
              </w:rPr>
            </w:pPr>
            <w:r w:rsidRPr="00CC257B">
              <w:rPr>
                <w:color w:val="000000" w:themeColor="text1"/>
                <w:lang w:val="fr-CA"/>
              </w:rPr>
              <w:t>voir les avatars des autres</w:t>
            </w:r>
          </w:p>
          <w:p w14:paraId="7EFF6F1F" w14:textId="77777777" w:rsidR="00CC257B" w:rsidRPr="00CC257B" w:rsidRDefault="00CC257B" w:rsidP="008764F2">
            <w:pPr>
              <w:jc w:val="left"/>
              <w:rPr>
                <w:color w:val="000000" w:themeColor="text1"/>
                <w:lang w:val="fr-CA"/>
              </w:rPr>
            </w:pPr>
            <w:r w:rsidRPr="00CC257B">
              <w:rPr>
                <w:color w:val="000000" w:themeColor="text1"/>
                <w:lang w:val="fr-CA"/>
              </w:rPr>
              <w:t>joueur</w:t>
            </w:r>
            <w:r w:rsidR="00B43B55">
              <w:rPr>
                <w:color w:val="000000" w:themeColor="text1"/>
                <w:lang w:val="fr-CA"/>
              </w:rPr>
              <w:t>s</w:t>
            </w:r>
            <w:r w:rsidRPr="00CC257B">
              <w:rPr>
                <w:color w:val="000000" w:themeColor="text1"/>
                <w:lang w:val="fr-CA"/>
              </w:rPr>
              <w:t xml:space="preserve"> en ligne dans les</w:t>
            </w:r>
          </w:p>
          <w:p w14:paraId="2856E8CE" w14:textId="77777777" w:rsidR="000A0DD1" w:rsidRPr="000A0DD1" w:rsidRDefault="00CC257B" w:rsidP="008764F2">
            <w:pPr>
              <w:jc w:val="left"/>
              <w:rPr>
                <w:color w:val="000000" w:themeColor="text1"/>
                <w:lang w:val="fr-CA"/>
              </w:rPr>
            </w:pPr>
            <w:r w:rsidRPr="00CC257B">
              <w:rPr>
                <w:color w:val="000000" w:themeColor="text1"/>
                <w:lang w:val="fr-CA"/>
              </w:rPr>
              <w:t>lobby des parties.</w:t>
            </w:r>
          </w:p>
        </w:tc>
        <w:tc>
          <w:tcPr>
            <w:tcW w:w="2375" w:type="dxa"/>
          </w:tcPr>
          <w:p w14:paraId="292DFA15" w14:textId="77777777" w:rsidR="00CC257B" w:rsidRPr="00CC257B" w:rsidRDefault="00CC257B" w:rsidP="008764F2">
            <w:pPr>
              <w:jc w:val="left"/>
              <w:rPr>
                <w:lang w:val="fr-CA"/>
              </w:rPr>
            </w:pPr>
            <w:r w:rsidRPr="00CC257B">
              <w:rPr>
                <w:lang w:val="fr-CA"/>
              </w:rPr>
              <w:t>S'assurer que les avatars</w:t>
            </w:r>
          </w:p>
          <w:p w14:paraId="63DFC9E6" w14:textId="77777777" w:rsidR="00CC257B" w:rsidRPr="00CC257B" w:rsidRDefault="00CC257B" w:rsidP="008764F2">
            <w:pPr>
              <w:jc w:val="left"/>
              <w:rPr>
                <w:lang w:val="fr-CA"/>
              </w:rPr>
            </w:pPr>
            <w:r w:rsidRPr="00CC257B">
              <w:rPr>
                <w:lang w:val="fr-CA"/>
              </w:rPr>
              <w:t>de tous les autres joueurs</w:t>
            </w:r>
          </w:p>
          <w:p w14:paraId="1B516754" w14:textId="77777777" w:rsidR="00CC257B" w:rsidRPr="00CC257B" w:rsidRDefault="00CC257B" w:rsidP="008764F2">
            <w:pPr>
              <w:jc w:val="left"/>
              <w:rPr>
                <w:lang w:val="fr-CA"/>
              </w:rPr>
            </w:pPr>
            <w:r w:rsidRPr="00CC257B">
              <w:rPr>
                <w:lang w:val="fr-CA"/>
              </w:rPr>
              <w:t xml:space="preserve">sont conformes </w:t>
            </w:r>
            <w:r w:rsidR="00B43B55">
              <w:rPr>
                <w:lang w:val="fr-CA"/>
              </w:rPr>
              <w:t>aux</w:t>
            </w:r>
          </w:p>
          <w:p w14:paraId="1CF5D523" w14:textId="77777777" w:rsidR="00CC257B" w:rsidRPr="00CC257B" w:rsidRDefault="00CC257B" w:rsidP="008764F2">
            <w:pPr>
              <w:jc w:val="left"/>
              <w:rPr>
                <w:lang w:val="fr-CA"/>
              </w:rPr>
            </w:pPr>
            <w:r w:rsidRPr="00CC257B">
              <w:rPr>
                <w:lang w:val="fr-CA"/>
              </w:rPr>
              <w:t>choix qu'ils ont</w:t>
            </w:r>
          </w:p>
          <w:p w14:paraId="1DFE6E78" w14:textId="77777777" w:rsidR="000A0DD1" w:rsidRPr="00CC257B" w:rsidRDefault="00CC257B" w:rsidP="008764F2">
            <w:pPr>
              <w:jc w:val="left"/>
              <w:rPr>
                <w:lang w:val="fr-CA"/>
              </w:rPr>
            </w:pPr>
            <w:r w:rsidRPr="00CC257B">
              <w:rPr>
                <w:lang w:val="fr-CA"/>
              </w:rPr>
              <w:t>enregistrés.</w:t>
            </w:r>
          </w:p>
        </w:tc>
        <w:tc>
          <w:tcPr>
            <w:tcW w:w="2375" w:type="dxa"/>
          </w:tcPr>
          <w:p w14:paraId="44E0A166" w14:textId="77777777" w:rsidR="00CC257B" w:rsidRPr="00CC257B" w:rsidRDefault="00CC257B" w:rsidP="008764F2">
            <w:pPr>
              <w:jc w:val="left"/>
              <w:rPr>
                <w:lang w:val="fr-CA"/>
              </w:rPr>
            </w:pPr>
            <w:r w:rsidRPr="00CC257B">
              <w:rPr>
                <w:lang w:val="fr-CA"/>
              </w:rPr>
              <w:t>Recherche dans la base</w:t>
            </w:r>
          </w:p>
          <w:p w14:paraId="789C9B8B" w14:textId="77777777" w:rsidR="00CC257B" w:rsidRPr="00CC257B" w:rsidRDefault="00CC257B" w:rsidP="008764F2">
            <w:pPr>
              <w:jc w:val="left"/>
              <w:rPr>
                <w:lang w:val="fr-CA"/>
              </w:rPr>
            </w:pPr>
            <w:r w:rsidRPr="00CC257B">
              <w:rPr>
                <w:lang w:val="fr-CA"/>
              </w:rPr>
              <w:t>de donnée</w:t>
            </w:r>
            <w:r w:rsidR="00B43B55">
              <w:rPr>
                <w:lang w:val="fr-CA"/>
              </w:rPr>
              <w:t>s</w:t>
            </w:r>
            <w:r w:rsidRPr="00CC257B">
              <w:rPr>
                <w:lang w:val="fr-CA"/>
              </w:rPr>
              <w:t xml:space="preserve"> les éléments</w:t>
            </w:r>
          </w:p>
          <w:p w14:paraId="2B082D5E" w14:textId="77777777" w:rsidR="00CC257B" w:rsidRPr="00CC257B" w:rsidRDefault="00CC257B" w:rsidP="008764F2">
            <w:pPr>
              <w:jc w:val="left"/>
              <w:rPr>
                <w:lang w:val="fr-CA"/>
              </w:rPr>
            </w:pPr>
            <w:r w:rsidRPr="00CC257B">
              <w:rPr>
                <w:lang w:val="fr-CA"/>
              </w:rPr>
              <w:t>de chaque utilisateur</w:t>
            </w:r>
          </w:p>
          <w:p w14:paraId="73C12B03" w14:textId="77777777" w:rsidR="00CC257B" w:rsidRPr="00CC257B" w:rsidRDefault="00CC257B" w:rsidP="008764F2">
            <w:pPr>
              <w:jc w:val="left"/>
              <w:rPr>
                <w:lang w:val="fr-CA"/>
              </w:rPr>
            </w:pPr>
            <w:r w:rsidRPr="00CC257B">
              <w:rPr>
                <w:lang w:val="fr-CA"/>
              </w:rPr>
              <w:t>dans la partie pour dire</w:t>
            </w:r>
          </w:p>
          <w:p w14:paraId="549C1750" w14:textId="77777777" w:rsidR="00CC257B" w:rsidRPr="00CC257B" w:rsidRDefault="00B43B55" w:rsidP="008764F2">
            <w:pPr>
              <w:jc w:val="left"/>
              <w:rPr>
                <w:lang w:val="fr-CA"/>
              </w:rPr>
            </w:pPr>
            <w:r>
              <w:rPr>
                <w:lang w:val="fr-CA"/>
              </w:rPr>
              <w:t>au client lesquel</w:t>
            </w:r>
            <w:r w:rsidR="00CC257B" w:rsidRPr="00CC257B">
              <w:rPr>
                <w:lang w:val="fr-CA"/>
              </w:rPr>
              <w:t>s</w:t>
            </w:r>
          </w:p>
          <w:p w14:paraId="03373068" w14:textId="77777777" w:rsidR="000A0DD1" w:rsidRPr="000A0DD1" w:rsidRDefault="00CC257B" w:rsidP="008764F2">
            <w:pPr>
              <w:jc w:val="left"/>
              <w:rPr>
                <w:lang w:val="fr-CA"/>
              </w:rPr>
            </w:pPr>
            <w:r w:rsidRPr="00CC257B">
              <w:rPr>
                <w:lang w:val="fr-CA"/>
              </w:rPr>
              <w:t>afficher.</w:t>
            </w:r>
          </w:p>
        </w:tc>
        <w:tc>
          <w:tcPr>
            <w:tcW w:w="2375" w:type="dxa"/>
          </w:tcPr>
          <w:p w14:paraId="7748BF2C" w14:textId="77777777" w:rsidR="000A0DD1" w:rsidRPr="00CC257B" w:rsidRDefault="00CC257B" w:rsidP="00CB21DE">
            <w:pPr>
              <w:jc w:val="center"/>
              <w:rPr>
                <w:lang w:val="fr-CA"/>
              </w:rPr>
            </w:pPr>
            <w:r w:rsidRPr="00CC257B">
              <w:rPr>
                <w:lang w:val="fr-CA"/>
              </w:rPr>
              <w:t>Aucun</w:t>
            </w:r>
          </w:p>
        </w:tc>
      </w:tr>
      <w:tr w:rsidR="000A0DD1" w14:paraId="482A44BC" w14:textId="77777777" w:rsidTr="00E426CC">
        <w:tc>
          <w:tcPr>
            <w:tcW w:w="2375" w:type="dxa"/>
            <w:shd w:val="clear" w:color="auto" w:fill="FFFFFF" w:themeFill="background1"/>
          </w:tcPr>
          <w:p w14:paraId="38AC800F" w14:textId="77777777" w:rsidR="00CC257B" w:rsidRPr="00CC257B" w:rsidRDefault="00CC257B" w:rsidP="008764F2">
            <w:pPr>
              <w:jc w:val="left"/>
              <w:rPr>
                <w:color w:val="000000" w:themeColor="text1"/>
                <w:lang w:val="fr-CA"/>
              </w:rPr>
            </w:pPr>
            <w:r w:rsidRPr="00CC257B">
              <w:rPr>
                <w:color w:val="000000" w:themeColor="text1"/>
                <w:lang w:val="fr-CA"/>
              </w:rPr>
              <w:t>1.3.2 L'utilisateur pourra</w:t>
            </w:r>
          </w:p>
          <w:p w14:paraId="4CB9A234" w14:textId="77777777" w:rsidR="00CC257B" w:rsidRPr="00CC257B" w:rsidRDefault="00CC257B" w:rsidP="008764F2">
            <w:pPr>
              <w:jc w:val="left"/>
              <w:rPr>
                <w:color w:val="000000" w:themeColor="text1"/>
                <w:lang w:val="fr-CA"/>
              </w:rPr>
            </w:pPr>
            <w:r w:rsidRPr="00CC257B">
              <w:rPr>
                <w:color w:val="000000" w:themeColor="text1"/>
                <w:lang w:val="fr-CA"/>
              </w:rPr>
              <w:t>accéder à un tableau</w:t>
            </w:r>
          </w:p>
          <w:p w14:paraId="08908E2B" w14:textId="77777777" w:rsidR="00CC257B" w:rsidRPr="00CC257B" w:rsidRDefault="00CC257B" w:rsidP="008764F2">
            <w:pPr>
              <w:jc w:val="left"/>
              <w:rPr>
                <w:color w:val="000000" w:themeColor="text1"/>
                <w:lang w:val="fr-CA"/>
              </w:rPr>
            </w:pPr>
            <w:r w:rsidRPr="00CC257B">
              <w:rPr>
                <w:color w:val="000000" w:themeColor="text1"/>
                <w:lang w:val="fr-CA"/>
              </w:rPr>
              <w:t>contenant les meilleurs</w:t>
            </w:r>
          </w:p>
          <w:p w14:paraId="2CAAC2F7" w14:textId="77777777" w:rsidR="000A0DD1" w:rsidRPr="000A0DD1" w:rsidRDefault="00CC257B" w:rsidP="008764F2">
            <w:pPr>
              <w:jc w:val="left"/>
              <w:rPr>
                <w:color w:val="000000" w:themeColor="text1"/>
                <w:lang w:val="fr-CA"/>
              </w:rPr>
            </w:pPr>
            <w:r w:rsidRPr="00CC257B">
              <w:rPr>
                <w:color w:val="000000" w:themeColor="text1"/>
                <w:lang w:val="fr-CA"/>
              </w:rPr>
              <w:t>scores</w:t>
            </w:r>
            <w:r>
              <w:rPr>
                <w:color w:val="000000" w:themeColor="text1"/>
                <w:lang w:val="fr-CA"/>
              </w:rPr>
              <w:t>.</w:t>
            </w:r>
          </w:p>
        </w:tc>
        <w:tc>
          <w:tcPr>
            <w:tcW w:w="2375" w:type="dxa"/>
          </w:tcPr>
          <w:p w14:paraId="2E06522D" w14:textId="77777777" w:rsidR="00CC257B" w:rsidRPr="00CC257B" w:rsidRDefault="00CC257B" w:rsidP="008764F2">
            <w:pPr>
              <w:jc w:val="left"/>
              <w:rPr>
                <w:lang w:val="fr-CA"/>
              </w:rPr>
            </w:pPr>
            <w:r w:rsidRPr="00CC257B">
              <w:rPr>
                <w:lang w:val="fr-CA"/>
              </w:rPr>
              <w:t>S'assurer que le tableau</w:t>
            </w:r>
          </w:p>
          <w:p w14:paraId="438B5706" w14:textId="77777777" w:rsidR="00CC257B" w:rsidRPr="00CC257B" w:rsidRDefault="00CC257B" w:rsidP="008764F2">
            <w:pPr>
              <w:jc w:val="left"/>
              <w:rPr>
                <w:lang w:val="fr-CA"/>
              </w:rPr>
            </w:pPr>
            <w:r w:rsidRPr="00CC257B">
              <w:rPr>
                <w:lang w:val="fr-CA"/>
              </w:rPr>
              <w:t>affiche les scores</w:t>
            </w:r>
          </w:p>
          <w:p w14:paraId="53965061" w14:textId="77777777" w:rsidR="00CC257B" w:rsidRPr="00CC257B" w:rsidRDefault="00CC257B" w:rsidP="008764F2">
            <w:pPr>
              <w:jc w:val="left"/>
              <w:rPr>
                <w:lang w:val="fr-CA"/>
              </w:rPr>
            </w:pPr>
            <w:r w:rsidRPr="00CC257B">
              <w:rPr>
                <w:lang w:val="fr-CA"/>
              </w:rPr>
              <w:t>adéquatement et en</w:t>
            </w:r>
          </w:p>
          <w:p w14:paraId="489672DA" w14:textId="77777777" w:rsidR="00CC257B" w:rsidRPr="00CC257B" w:rsidRDefault="00CC257B" w:rsidP="008764F2">
            <w:pPr>
              <w:jc w:val="left"/>
              <w:rPr>
                <w:lang w:val="fr-CA"/>
              </w:rPr>
            </w:pPr>
            <w:r w:rsidRPr="00CC257B">
              <w:rPr>
                <w:lang w:val="fr-CA"/>
              </w:rPr>
              <w:t>ordre décroissant (Du</w:t>
            </w:r>
          </w:p>
          <w:p w14:paraId="4EC0F853" w14:textId="77777777" w:rsidR="000A0DD1" w:rsidRPr="000A0DD1" w:rsidRDefault="00CC257B" w:rsidP="008764F2">
            <w:pPr>
              <w:jc w:val="left"/>
              <w:rPr>
                <w:lang w:val="fr-CA"/>
              </w:rPr>
            </w:pPr>
            <w:r w:rsidRPr="00CC257B">
              <w:rPr>
                <w:lang w:val="fr-CA"/>
              </w:rPr>
              <w:t>meilleur au moins bon).</w:t>
            </w:r>
          </w:p>
        </w:tc>
        <w:tc>
          <w:tcPr>
            <w:tcW w:w="2375" w:type="dxa"/>
          </w:tcPr>
          <w:p w14:paraId="5C036DE7" w14:textId="77777777" w:rsidR="00CC257B" w:rsidRPr="00CC257B" w:rsidRDefault="00CC257B" w:rsidP="008764F2">
            <w:pPr>
              <w:jc w:val="left"/>
              <w:rPr>
                <w:lang w:val="fr-CA"/>
              </w:rPr>
            </w:pPr>
            <w:r w:rsidRPr="00CC257B">
              <w:rPr>
                <w:lang w:val="fr-CA"/>
              </w:rPr>
              <w:t xml:space="preserve">Recherche </w:t>
            </w:r>
            <w:r w:rsidR="00C521FB" w:rsidRPr="00CC257B">
              <w:rPr>
                <w:lang w:val="fr-CA"/>
              </w:rPr>
              <w:t>tous</w:t>
            </w:r>
            <w:r w:rsidRPr="00CC257B">
              <w:rPr>
                <w:lang w:val="fr-CA"/>
              </w:rPr>
              <w:t xml:space="preserve"> les</w:t>
            </w:r>
          </w:p>
          <w:p w14:paraId="0A9C2A63" w14:textId="77777777" w:rsidR="00CC257B" w:rsidRPr="00CC257B" w:rsidRDefault="00CC257B" w:rsidP="008764F2">
            <w:pPr>
              <w:jc w:val="left"/>
              <w:rPr>
                <w:lang w:val="fr-CA"/>
              </w:rPr>
            </w:pPr>
            <w:r w:rsidRPr="00CC257B">
              <w:rPr>
                <w:lang w:val="fr-CA"/>
              </w:rPr>
              <w:t>statistiques nécessaires</w:t>
            </w:r>
          </w:p>
          <w:p w14:paraId="2412C7EC" w14:textId="77777777" w:rsidR="000A0DD1" w:rsidRPr="000A0DD1" w:rsidRDefault="00CC257B" w:rsidP="008764F2">
            <w:pPr>
              <w:jc w:val="left"/>
              <w:rPr>
                <w:lang w:val="fr-CA"/>
              </w:rPr>
            </w:pPr>
            <w:r w:rsidRPr="00CC257B">
              <w:rPr>
                <w:lang w:val="fr-CA"/>
              </w:rPr>
              <w:t xml:space="preserve">des </w:t>
            </w:r>
            <w:r w:rsidR="00C521FB" w:rsidRPr="00CC257B">
              <w:rPr>
                <w:lang w:val="fr-CA"/>
              </w:rPr>
              <w:t>profils</w:t>
            </w:r>
            <w:r w:rsidRPr="00CC257B">
              <w:rPr>
                <w:lang w:val="fr-CA"/>
              </w:rPr>
              <w:t xml:space="preserve"> d'utilisateur.</w:t>
            </w:r>
          </w:p>
        </w:tc>
        <w:tc>
          <w:tcPr>
            <w:tcW w:w="2375" w:type="dxa"/>
          </w:tcPr>
          <w:p w14:paraId="7F8C65CC" w14:textId="77777777" w:rsidR="000A0DD1" w:rsidRDefault="00CC257B" w:rsidP="00CB21DE">
            <w:pPr>
              <w:jc w:val="center"/>
              <w:rPr>
                <w:lang w:val="fr-CA"/>
              </w:rPr>
            </w:pPr>
            <w:r>
              <w:rPr>
                <w:lang w:val="fr-CA"/>
              </w:rPr>
              <w:t>Aucun</w:t>
            </w:r>
          </w:p>
        </w:tc>
      </w:tr>
      <w:tr w:rsidR="000A0DD1" w14:paraId="284B95E4" w14:textId="77777777" w:rsidTr="00E426CC">
        <w:tc>
          <w:tcPr>
            <w:tcW w:w="2375" w:type="dxa"/>
            <w:shd w:val="clear" w:color="auto" w:fill="FFFFFF" w:themeFill="background1"/>
          </w:tcPr>
          <w:p w14:paraId="189BC36E" w14:textId="77777777" w:rsidR="009C3E83" w:rsidRPr="009C3E83" w:rsidRDefault="009C3E83" w:rsidP="008764F2">
            <w:pPr>
              <w:jc w:val="left"/>
              <w:rPr>
                <w:color w:val="000000" w:themeColor="text1"/>
                <w:lang w:val="fr-CA"/>
              </w:rPr>
            </w:pPr>
            <w:r w:rsidRPr="009C3E83">
              <w:rPr>
                <w:color w:val="000000" w:themeColor="text1"/>
                <w:lang w:val="fr-CA"/>
              </w:rPr>
              <w:t>1.4 L'utilisateur pourra</w:t>
            </w:r>
          </w:p>
          <w:p w14:paraId="2AA5125A" w14:textId="77777777" w:rsidR="009C3E83" w:rsidRPr="009C3E83" w:rsidRDefault="009C3E83" w:rsidP="008764F2">
            <w:pPr>
              <w:jc w:val="left"/>
              <w:rPr>
                <w:color w:val="000000" w:themeColor="text1"/>
                <w:lang w:val="fr-CA"/>
              </w:rPr>
            </w:pPr>
            <w:r w:rsidRPr="009C3E83">
              <w:rPr>
                <w:color w:val="000000" w:themeColor="text1"/>
                <w:lang w:val="fr-CA"/>
              </w:rPr>
              <w:t>crée des parties et des</w:t>
            </w:r>
          </w:p>
          <w:p w14:paraId="19BDD3CD" w14:textId="77777777" w:rsidR="009C3E83" w:rsidRPr="009C3E83" w:rsidRDefault="009C3E83" w:rsidP="008764F2">
            <w:pPr>
              <w:jc w:val="left"/>
              <w:rPr>
                <w:color w:val="000000" w:themeColor="text1"/>
                <w:lang w:val="fr-CA"/>
              </w:rPr>
            </w:pPr>
            <w:r w:rsidRPr="009C3E83">
              <w:rPr>
                <w:color w:val="000000" w:themeColor="text1"/>
                <w:lang w:val="fr-CA"/>
              </w:rPr>
              <w:t>tournois localement. Il</w:t>
            </w:r>
          </w:p>
          <w:p w14:paraId="22730F6E" w14:textId="77777777" w:rsidR="009C3E83" w:rsidRPr="009C3E83" w:rsidRDefault="009C3E83" w:rsidP="008764F2">
            <w:pPr>
              <w:jc w:val="left"/>
              <w:rPr>
                <w:color w:val="000000" w:themeColor="text1"/>
                <w:lang w:val="fr-CA"/>
              </w:rPr>
            </w:pPr>
            <w:r w:rsidRPr="009C3E83">
              <w:rPr>
                <w:color w:val="000000" w:themeColor="text1"/>
                <w:lang w:val="fr-CA"/>
              </w:rPr>
              <w:t>n'a pas à se connecter</w:t>
            </w:r>
          </w:p>
          <w:p w14:paraId="3323AC07" w14:textId="77777777" w:rsidR="000A0DD1" w:rsidRPr="000A0DD1" w:rsidRDefault="009C3E83" w:rsidP="008764F2">
            <w:pPr>
              <w:jc w:val="left"/>
              <w:rPr>
                <w:color w:val="000000" w:themeColor="text1"/>
                <w:lang w:val="fr-CA"/>
              </w:rPr>
            </w:pPr>
            <w:r w:rsidRPr="009C3E83">
              <w:rPr>
                <w:color w:val="000000" w:themeColor="text1"/>
                <w:lang w:val="fr-CA"/>
              </w:rPr>
              <w:t>pour jouer au mode local.</w:t>
            </w:r>
          </w:p>
        </w:tc>
        <w:tc>
          <w:tcPr>
            <w:tcW w:w="2375" w:type="dxa"/>
          </w:tcPr>
          <w:p w14:paraId="7A8B63CD" w14:textId="77777777" w:rsidR="009C3E83" w:rsidRPr="009C3E83" w:rsidRDefault="009C3E83" w:rsidP="008764F2">
            <w:pPr>
              <w:jc w:val="left"/>
              <w:rPr>
                <w:lang w:val="fr-CA"/>
              </w:rPr>
            </w:pPr>
            <w:r w:rsidRPr="009C3E83">
              <w:rPr>
                <w:lang w:val="fr-CA"/>
              </w:rPr>
              <w:t>S'assurer que l'option de</w:t>
            </w:r>
          </w:p>
          <w:p w14:paraId="5080B8D1" w14:textId="77777777" w:rsidR="009C3E83" w:rsidRPr="009C3E83" w:rsidRDefault="009C3E83" w:rsidP="008764F2">
            <w:pPr>
              <w:jc w:val="left"/>
              <w:rPr>
                <w:lang w:val="fr-CA"/>
              </w:rPr>
            </w:pPr>
            <w:r w:rsidRPr="009C3E83">
              <w:rPr>
                <w:lang w:val="fr-CA"/>
              </w:rPr>
              <w:t>jouer se mode local est</w:t>
            </w:r>
          </w:p>
          <w:p w14:paraId="753F01D0" w14:textId="77777777" w:rsidR="009C3E83" w:rsidRPr="009C3E83" w:rsidRDefault="009C3E83" w:rsidP="008764F2">
            <w:pPr>
              <w:jc w:val="left"/>
              <w:rPr>
                <w:lang w:val="fr-CA"/>
              </w:rPr>
            </w:pPr>
            <w:r w:rsidRPr="009C3E83">
              <w:rPr>
                <w:lang w:val="fr-CA"/>
              </w:rPr>
              <w:t>présent dans les premiers</w:t>
            </w:r>
          </w:p>
          <w:p w14:paraId="0D358B3E" w14:textId="77777777" w:rsidR="009C3E83" w:rsidRPr="009C3E83" w:rsidRDefault="009C3E83" w:rsidP="008764F2">
            <w:pPr>
              <w:jc w:val="left"/>
              <w:rPr>
                <w:lang w:val="fr-CA"/>
              </w:rPr>
            </w:pPr>
            <w:r w:rsidRPr="009C3E83">
              <w:rPr>
                <w:lang w:val="fr-CA"/>
              </w:rPr>
              <w:t>choix de l'utilisateur</w:t>
            </w:r>
          </w:p>
          <w:p w14:paraId="5A2B749B" w14:textId="77777777" w:rsidR="000A0DD1" w:rsidRPr="009C3E83" w:rsidRDefault="009C3E83" w:rsidP="008764F2">
            <w:pPr>
              <w:jc w:val="left"/>
              <w:rPr>
                <w:lang w:val="fr-CA"/>
              </w:rPr>
            </w:pPr>
            <w:r w:rsidRPr="009C3E83">
              <w:rPr>
                <w:lang w:val="fr-CA"/>
              </w:rPr>
              <w:t>lorsqu'il part le client.</w:t>
            </w:r>
          </w:p>
        </w:tc>
        <w:tc>
          <w:tcPr>
            <w:tcW w:w="2375" w:type="dxa"/>
          </w:tcPr>
          <w:p w14:paraId="50254928" w14:textId="77777777" w:rsidR="000A0DD1" w:rsidRPr="000A0DD1" w:rsidRDefault="009C3E83" w:rsidP="00CB21DE">
            <w:pPr>
              <w:jc w:val="center"/>
              <w:rPr>
                <w:lang w:val="fr-CA"/>
              </w:rPr>
            </w:pPr>
            <w:r>
              <w:rPr>
                <w:lang w:val="fr-CA"/>
              </w:rPr>
              <w:t>Aucun</w:t>
            </w:r>
          </w:p>
        </w:tc>
        <w:tc>
          <w:tcPr>
            <w:tcW w:w="2375" w:type="dxa"/>
          </w:tcPr>
          <w:p w14:paraId="41745E1F" w14:textId="77777777" w:rsidR="000A0DD1" w:rsidRDefault="009C3E83" w:rsidP="00CB21DE">
            <w:pPr>
              <w:jc w:val="center"/>
              <w:rPr>
                <w:lang w:val="fr-CA"/>
              </w:rPr>
            </w:pPr>
            <w:r>
              <w:rPr>
                <w:lang w:val="fr-CA"/>
              </w:rPr>
              <w:t>Aucun</w:t>
            </w:r>
          </w:p>
        </w:tc>
      </w:tr>
      <w:tr w:rsidR="000A0DD1" w14:paraId="1B24C7E4" w14:textId="77777777" w:rsidTr="00E426CC">
        <w:tc>
          <w:tcPr>
            <w:tcW w:w="2375" w:type="dxa"/>
            <w:shd w:val="clear" w:color="auto" w:fill="FFFFFF" w:themeFill="background1"/>
          </w:tcPr>
          <w:p w14:paraId="76C2225E" w14:textId="77777777" w:rsidR="009C3E83" w:rsidRPr="009C3E83" w:rsidRDefault="009C3E83" w:rsidP="008764F2">
            <w:pPr>
              <w:jc w:val="left"/>
              <w:rPr>
                <w:color w:val="000000" w:themeColor="text1"/>
                <w:lang w:val="fr-CA"/>
              </w:rPr>
            </w:pPr>
            <w:r w:rsidRPr="009C3E83">
              <w:rPr>
                <w:color w:val="000000" w:themeColor="text1"/>
                <w:lang w:val="fr-CA"/>
              </w:rPr>
              <w:t>1.4.2.1 L'utilisateur</w:t>
            </w:r>
          </w:p>
          <w:p w14:paraId="10AD687D" w14:textId="77777777" w:rsidR="009C3E83" w:rsidRPr="009C3E83" w:rsidRDefault="009C3E83" w:rsidP="008764F2">
            <w:pPr>
              <w:jc w:val="left"/>
              <w:rPr>
                <w:color w:val="000000" w:themeColor="text1"/>
                <w:lang w:val="fr-CA"/>
              </w:rPr>
            </w:pPr>
            <w:r w:rsidRPr="009C3E83">
              <w:rPr>
                <w:color w:val="000000" w:themeColor="text1"/>
                <w:lang w:val="fr-CA"/>
              </w:rPr>
              <w:t>pourra voir les tables qu'il</w:t>
            </w:r>
          </w:p>
          <w:p w14:paraId="678E2C18" w14:textId="77777777" w:rsidR="009C3E83" w:rsidRPr="009C3E83" w:rsidRDefault="00B43B55" w:rsidP="008764F2">
            <w:pPr>
              <w:jc w:val="left"/>
              <w:rPr>
                <w:color w:val="000000" w:themeColor="text1"/>
                <w:lang w:val="fr-CA"/>
              </w:rPr>
            </w:pPr>
            <w:r>
              <w:rPr>
                <w:color w:val="000000" w:themeColor="text1"/>
                <w:lang w:val="fr-CA"/>
              </w:rPr>
              <w:t>a créé</w:t>
            </w:r>
            <w:r w:rsidR="009C3E83" w:rsidRPr="009C3E83">
              <w:rPr>
                <w:color w:val="000000" w:themeColor="text1"/>
                <w:lang w:val="fr-CA"/>
              </w:rPr>
              <w:t xml:space="preserve"> et les tables de</w:t>
            </w:r>
          </w:p>
          <w:p w14:paraId="543E86C2" w14:textId="77777777" w:rsidR="009C3E83" w:rsidRPr="009C3E83" w:rsidRDefault="009C3E83" w:rsidP="008764F2">
            <w:pPr>
              <w:jc w:val="left"/>
              <w:rPr>
                <w:color w:val="000000" w:themeColor="text1"/>
                <w:lang w:val="fr-CA"/>
              </w:rPr>
            </w:pPr>
            <w:r w:rsidRPr="009C3E83">
              <w:rPr>
                <w:color w:val="000000" w:themeColor="text1"/>
                <w:lang w:val="fr-CA"/>
              </w:rPr>
              <w:t>d'autre</w:t>
            </w:r>
            <w:r w:rsidR="00B43B55">
              <w:rPr>
                <w:color w:val="000000" w:themeColor="text1"/>
                <w:lang w:val="fr-CA"/>
              </w:rPr>
              <w:t>s</w:t>
            </w:r>
            <w:r w:rsidRPr="009C3E83">
              <w:rPr>
                <w:color w:val="000000" w:themeColor="text1"/>
                <w:lang w:val="fr-CA"/>
              </w:rPr>
              <w:t xml:space="preserve"> joueur</w:t>
            </w:r>
            <w:r w:rsidR="00B43B55">
              <w:rPr>
                <w:color w:val="000000" w:themeColor="text1"/>
                <w:lang w:val="fr-CA"/>
              </w:rPr>
              <w:t>s</w:t>
            </w:r>
            <w:r w:rsidRPr="009C3E83">
              <w:rPr>
                <w:color w:val="000000" w:themeColor="text1"/>
                <w:lang w:val="fr-CA"/>
              </w:rPr>
              <w:t xml:space="preserve"> rendu</w:t>
            </w:r>
          </w:p>
          <w:p w14:paraId="7DC4ABD8" w14:textId="77777777" w:rsidR="000A0DD1" w:rsidRPr="000A0DD1" w:rsidRDefault="009C3E83" w:rsidP="008764F2">
            <w:pPr>
              <w:jc w:val="left"/>
              <w:rPr>
                <w:color w:val="000000" w:themeColor="text1"/>
                <w:lang w:val="fr-CA"/>
              </w:rPr>
            </w:pPr>
            <w:r w:rsidRPr="009C3E83">
              <w:rPr>
                <w:color w:val="000000" w:themeColor="text1"/>
                <w:lang w:val="fr-CA"/>
              </w:rPr>
              <w:t>public selon l'onglet.</w:t>
            </w:r>
          </w:p>
        </w:tc>
        <w:tc>
          <w:tcPr>
            <w:tcW w:w="2375" w:type="dxa"/>
          </w:tcPr>
          <w:p w14:paraId="7D0188D5" w14:textId="77777777" w:rsidR="009C3E83" w:rsidRPr="009C3E83" w:rsidRDefault="009C3E83" w:rsidP="008764F2">
            <w:pPr>
              <w:jc w:val="left"/>
              <w:rPr>
                <w:lang w:val="fr-CA"/>
              </w:rPr>
            </w:pPr>
            <w:r w:rsidRPr="009C3E83">
              <w:rPr>
                <w:lang w:val="fr-CA"/>
              </w:rPr>
              <w:t>S'assurer que les tables se</w:t>
            </w:r>
          </w:p>
          <w:p w14:paraId="3EEB4DE3" w14:textId="77777777" w:rsidR="009C3E83" w:rsidRPr="009C3E83" w:rsidRDefault="009C3E83" w:rsidP="008764F2">
            <w:pPr>
              <w:jc w:val="left"/>
              <w:rPr>
                <w:lang w:val="fr-CA"/>
              </w:rPr>
            </w:pPr>
            <w:r w:rsidRPr="009C3E83">
              <w:rPr>
                <w:lang w:val="fr-CA"/>
              </w:rPr>
              <w:t>retrouvent dans l'onglet</w:t>
            </w:r>
          </w:p>
          <w:p w14:paraId="6417D6B4" w14:textId="77777777" w:rsidR="000A0DD1" w:rsidRPr="000A0DD1" w:rsidRDefault="009C3E83" w:rsidP="008764F2">
            <w:pPr>
              <w:jc w:val="left"/>
              <w:rPr>
                <w:lang w:val="fr-CA"/>
              </w:rPr>
            </w:pPr>
            <w:r w:rsidRPr="009C3E83">
              <w:rPr>
                <w:lang w:val="fr-CA"/>
              </w:rPr>
              <w:t>respectif.</w:t>
            </w:r>
          </w:p>
        </w:tc>
        <w:tc>
          <w:tcPr>
            <w:tcW w:w="2375" w:type="dxa"/>
          </w:tcPr>
          <w:p w14:paraId="01949E0C" w14:textId="77777777" w:rsidR="009C3E83" w:rsidRDefault="009C3E83" w:rsidP="00CB21DE">
            <w:pPr>
              <w:jc w:val="center"/>
              <w:rPr>
                <w:lang w:val="fr-CA"/>
              </w:rPr>
            </w:pPr>
            <w:r>
              <w:rPr>
                <w:lang w:val="fr-CA"/>
              </w:rPr>
              <w:t>Aucun</w:t>
            </w:r>
          </w:p>
          <w:p w14:paraId="3D7FDFFE" w14:textId="77777777" w:rsidR="000A0DD1" w:rsidRPr="009C3E83" w:rsidRDefault="000A0DD1" w:rsidP="00CB21DE">
            <w:pPr>
              <w:jc w:val="center"/>
              <w:rPr>
                <w:lang w:val="fr-CA"/>
              </w:rPr>
            </w:pPr>
          </w:p>
        </w:tc>
        <w:tc>
          <w:tcPr>
            <w:tcW w:w="2375" w:type="dxa"/>
          </w:tcPr>
          <w:p w14:paraId="6DC0DE80" w14:textId="77777777" w:rsidR="000A0DD1" w:rsidRDefault="009C3E83" w:rsidP="00CB21DE">
            <w:pPr>
              <w:jc w:val="center"/>
              <w:rPr>
                <w:lang w:val="fr-CA"/>
              </w:rPr>
            </w:pPr>
            <w:r>
              <w:rPr>
                <w:lang w:val="fr-CA"/>
              </w:rPr>
              <w:t>Aucun</w:t>
            </w:r>
          </w:p>
        </w:tc>
      </w:tr>
      <w:tr w:rsidR="000A0DD1" w14:paraId="7A7C74CA" w14:textId="77777777" w:rsidTr="00E426CC">
        <w:tc>
          <w:tcPr>
            <w:tcW w:w="2375" w:type="dxa"/>
            <w:shd w:val="clear" w:color="auto" w:fill="FFFFFF" w:themeFill="background1"/>
          </w:tcPr>
          <w:p w14:paraId="6D15452D" w14:textId="77777777" w:rsidR="009C3E83" w:rsidRPr="009C3E83" w:rsidRDefault="009C3E83" w:rsidP="008764F2">
            <w:pPr>
              <w:jc w:val="left"/>
              <w:rPr>
                <w:color w:val="000000" w:themeColor="text1"/>
                <w:lang w:val="fr-CA"/>
              </w:rPr>
            </w:pPr>
            <w:r w:rsidRPr="009C3E83">
              <w:rPr>
                <w:color w:val="000000" w:themeColor="text1"/>
                <w:lang w:val="fr-CA"/>
              </w:rPr>
              <w:t>1.4.3 Les joueurs virtuels</w:t>
            </w:r>
          </w:p>
          <w:p w14:paraId="640BB6E6" w14:textId="77777777" w:rsidR="009C3E83" w:rsidRPr="009C3E83" w:rsidRDefault="009C3E83" w:rsidP="008764F2">
            <w:pPr>
              <w:jc w:val="left"/>
              <w:rPr>
                <w:color w:val="000000" w:themeColor="text1"/>
                <w:lang w:val="fr-CA"/>
              </w:rPr>
            </w:pPr>
            <w:r w:rsidRPr="009C3E83">
              <w:rPr>
                <w:color w:val="000000" w:themeColor="text1"/>
                <w:lang w:val="fr-CA"/>
              </w:rPr>
              <w:t>contourneront les murs</w:t>
            </w:r>
          </w:p>
          <w:p w14:paraId="30747098" w14:textId="77777777" w:rsidR="009C3E83" w:rsidRPr="009C3E83" w:rsidRDefault="009C3E83" w:rsidP="008764F2">
            <w:pPr>
              <w:jc w:val="left"/>
              <w:rPr>
                <w:color w:val="000000" w:themeColor="text1"/>
                <w:lang w:val="fr-CA"/>
              </w:rPr>
            </w:pPr>
            <w:r w:rsidRPr="009C3E83">
              <w:rPr>
                <w:color w:val="000000" w:themeColor="text1"/>
                <w:lang w:val="fr-CA"/>
              </w:rPr>
              <w:t>placés sur les tables ainsi</w:t>
            </w:r>
          </w:p>
          <w:p w14:paraId="7E10454A" w14:textId="77777777" w:rsidR="009C3E83" w:rsidRPr="009C3E83" w:rsidRDefault="009C3E83" w:rsidP="008764F2">
            <w:pPr>
              <w:jc w:val="left"/>
              <w:rPr>
                <w:color w:val="000000" w:themeColor="text1"/>
                <w:lang w:val="fr-CA"/>
              </w:rPr>
            </w:pPr>
            <w:r w:rsidRPr="009C3E83">
              <w:rPr>
                <w:color w:val="000000" w:themeColor="text1"/>
                <w:lang w:val="fr-CA"/>
              </w:rPr>
              <w:t>que naviguer sur</w:t>
            </w:r>
          </w:p>
          <w:p w14:paraId="513F326D" w14:textId="77777777" w:rsidR="009C3E83" w:rsidRPr="009C3E83" w:rsidRDefault="009C3E83" w:rsidP="008764F2">
            <w:pPr>
              <w:jc w:val="left"/>
              <w:rPr>
                <w:color w:val="000000" w:themeColor="text1"/>
                <w:lang w:val="fr-CA"/>
              </w:rPr>
            </w:pPr>
            <w:r w:rsidRPr="009C3E83">
              <w:rPr>
                <w:color w:val="000000" w:themeColor="text1"/>
                <w:lang w:val="fr-CA"/>
              </w:rPr>
              <w:t>n'importe quelle table</w:t>
            </w:r>
          </w:p>
          <w:p w14:paraId="007E53E5" w14:textId="77777777" w:rsidR="000A0DD1" w:rsidRPr="000A0DD1" w:rsidRDefault="009C3E83" w:rsidP="008764F2">
            <w:pPr>
              <w:jc w:val="left"/>
              <w:rPr>
                <w:color w:val="000000" w:themeColor="text1"/>
                <w:lang w:val="fr-CA"/>
              </w:rPr>
            </w:pPr>
            <w:r w:rsidRPr="009C3E83">
              <w:rPr>
                <w:color w:val="000000" w:themeColor="text1"/>
                <w:lang w:val="fr-CA"/>
              </w:rPr>
              <w:t>crée par un utilisateur.</w:t>
            </w:r>
          </w:p>
        </w:tc>
        <w:tc>
          <w:tcPr>
            <w:tcW w:w="2375" w:type="dxa"/>
          </w:tcPr>
          <w:p w14:paraId="096538EF" w14:textId="77777777" w:rsidR="009C3E83" w:rsidRPr="009C3E83" w:rsidRDefault="009C3E83" w:rsidP="008764F2">
            <w:pPr>
              <w:jc w:val="left"/>
              <w:rPr>
                <w:lang w:val="fr-CA"/>
              </w:rPr>
            </w:pPr>
            <w:r w:rsidRPr="009C3E83">
              <w:rPr>
                <w:lang w:val="fr-CA"/>
              </w:rPr>
              <w:t>S'assurer que le maillet</w:t>
            </w:r>
          </w:p>
          <w:p w14:paraId="0B45D9E8" w14:textId="77777777" w:rsidR="009C3E83" w:rsidRPr="009C3E83" w:rsidRDefault="009C3E83" w:rsidP="008764F2">
            <w:pPr>
              <w:jc w:val="left"/>
              <w:rPr>
                <w:lang w:val="fr-CA"/>
              </w:rPr>
            </w:pPr>
            <w:r w:rsidRPr="009C3E83">
              <w:rPr>
                <w:lang w:val="fr-CA"/>
              </w:rPr>
              <w:t>des joueurs virtuels</w:t>
            </w:r>
          </w:p>
          <w:p w14:paraId="11C5574A" w14:textId="77777777" w:rsidR="009C3E83" w:rsidRPr="009C3E83" w:rsidRDefault="009C3E83" w:rsidP="008764F2">
            <w:pPr>
              <w:jc w:val="left"/>
              <w:rPr>
                <w:lang w:val="fr-CA"/>
              </w:rPr>
            </w:pPr>
            <w:r w:rsidRPr="009C3E83">
              <w:rPr>
                <w:lang w:val="fr-CA"/>
              </w:rPr>
              <w:t>puisse reconnaître le bon</w:t>
            </w:r>
          </w:p>
          <w:p w14:paraId="5AB25DFA" w14:textId="77777777" w:rsidR="009C3E83" w:rsidRPr="009C3E83" w:rsidRDefault="009C3E83" w:rsidP="008764F2">
            <w:pPr>
              <w:jc w:val="left"/>
              <w:rPr>
                <w:lang w:val="fr-CA"/>
              </w:rPr>
            </w:pPr>
            <w:r w:rsidRPr="009C3E83">
              <w:rPr>
                <w:lang w:val="fr-CA"/>
              </w:rPr>
              <w:t>chemin pour se rendre</w:t>
            </w:r>
          </w:p>
          <w:p w14:paraId="07CC28D6" w14:textId="77777777" w:rsidR="000A0DD1" w:rsidRPr="000A0DD1" w:rsidRDefault="009C3E83" w:rsidP="008764F2">
            <w:pPr>
              <w:jc w:val="left"/>
              <w:rPr>
                <w:lang w:val="fr-CA"/>
              </w:rPr>
            </w:pPr>
            <w:r w:rsidRPr="009C3E83">
              <w:rPr>
                <w:lang w:val="fr-CA"/>
              </w:rPr>
              <w:t>vers la rondelle.</w:t>
            </w:r>
          </w:p>
        </w:tc>
        <w:tc>
          <w:tcPr>
            <w:tcW w:w="2375" w:type="dxa"/>
          </w:tcPr>
          <w:p w14:paraId="3E474FD7" w14:textId="77777777" w:rsidR="000A0DD1" w:rsidRPr="000A0DD1" w:rsidRDefault="009C3E83" w:rsidP="00CB21DE">
            <w:pPr>
              <w:jc w:val="center"/>
              <w:rPr>
                <w:lang w:val="fr-CA"/>
              </w:rPr>
            </w:pPr>
            <w:r>
              <w:rPr>
                <w:lang w:val="fr-CA"/>
              </w:rPr>
              <w:t>Aucun</w:t>
            </w:r>
          </w:p>
        </w:tc>
        <w:tc>
          <w:tcPr>
            <w:tcW w:w="2375" w:type="dxa"/>
          </w:tcPr>
          <w:p w14:paraId="50CECA7D" w14:textId="77777777" w:rsidR="009C3E83" w:rsidRPr="009C3E83" w:rsidRDefault="009C3E83" w:rsidP="008764F2">
            <w:pPr>
              <w:jc w:val="left"/>
              <w:rPr>
                <w:lang w:val="fr-CA"/>
              </w:rPr>
            </w:pPr>
            <w:r w:rsidRPr="009C3E83">
              <w:rPr>
                <w:lang w:val="fr-CA"/>
              </w:rPr>
              <w:t>Utilise un algorithme</w:t>
            </w:r>
          </w:p>
          <w:p w14:paraId="283B0004" w14:textId="77777777" w:rsidR="000A0DD1" w:rsidRDefault="009C3E83" w:rsidP="00E55926">
            <w:pPr>
              <w:jc w:val="left"/>
              <w:rPr>
                <w:lang w:val="fr-CA"/>
              </w:rPr>
            </w:pPr>
            <w:r w:rsidRPr="009C3E83">
              <w:rPr>
                <w:lang w:val="fr-CA"/>
              </w:rPr>
              <w:t xml:space="preserve">semblable </w:t>
            </w:r>
            <w:r w:rsidR="00E55926">
              <w:rPr>
                <w:lang w:val="fr-CA"/>
              </w:rPr>
              <w:t xml:space="preserve">à </w:t>
            </w:r>
            <w:proofErr w:type="spellStart"/>
            <w:r w:rsidR="00E55926">
              <w:rPr>
                <w:lang w:val="fr-CA"/>
              </w:rPr>
              <w:t>Dijkstra</w:t>
            </w:r>
            <w:proofErr w:type="spellEnd"/>
            <w:r w:rsidR="00E55926">
              <w:rPr>
                <w:lang w:val="fr-CA"/>
              </w:rPr>
              <w:t xml:space="preserve"> pour calculer les déplacements. Le chemin calculé doit être optimal.</w:t>
            </w:r>
          </w:p>
        </w:tc>
      </w:tr>
      <w:tr w:rsidR="009C3E83" w14:paraId="38054E9C" w14:textId="77777777" w:rsidTr="00E426CC">
        <w:tc>
          <w:tcPr>
            <w:tcW w:w="2375" w:type="dxa"/>
            <w:shd w:val="clear" w:color="auto" w:fill="FFFFFF" w:themeFill="background1"/>
          </w:tcPr>
          <w:p w14:paraId="13995356" w14:textId="77777777" w:rsidR="00421A8F" w:rsidRPr="00421A8F" w:rsidRDefault="00421A8F" w:rsidP="008764F2">
            <w:pPr>
              <w:jc w:val="left"/>
              <w:rPr>
                <w:color w:val="000000" w:themeColor="text1"/>
                <w:lang w:val="fr-CA"/>
              </w:rPr>
            </w:pPr>
            <w:r w:rsidRPr="00421A8F">
              <w:rPr>
                <w:color w:val="000000" w:themeColor="text1"/>
                <w:lang w:val="fr-CA"/>
              </w:rPr>
              <w:t>1.5 L'utilisateur connecté</w:t>
            </w:r>
          </w:p>
          <w:p w14:paraId="7C1EB7B8" w14:textId="77777777" w:rsidR="00421A8F" w:rsidRPr="00421A8F" w:rsidRDefault="00421A8F" w:rsidP="008764F2">
            <w:pPr>
              <w:jc w:val="left"/>
              <w:rPr>
                <w:color w:val="000000" w:themeColor="text1"/>
                <w:lang w:val="fr-CA"/>
              </w:rPr>
            </w:pPr>
            <w:r w:rsidRPr="00421A8F">
              <w:rPr>
                <w:color w:val="000000" w:themeColor="text1"/>
                <w:lang w:val="fr-CA"/>
              </w:rPr>
              <w:t>pourra se joindre au</w:t>
            </w:r>
          </w:p>
          <w:p w14:paraId="417B17DD" w14:textId="77777777" w:rsidR="00421A8F" w:rsidRPr="00421A8F" w:rsidRDefault="00B43B55" w:rsidP="008764F2">
            <w:pPr>
              <w:jc w:val="left"/>
              <w:rPr>
                <w:color w:val="000000" w:themeColor="text1"/>
                <w:lang w:val="fr-CA"/>
              </w:rPr>
            </w:pPr>
            <w:r>
              <w:rPr>
                <w:color w:val="000000" w:themeColor="text1"/>
                <w:lang w:val="fr-CA"/>
              </w:rPr>
              <w:t>lobby principal</w:t>
            </w:r>
            <w:r w:rsidR="00421A8F" w:rsidRPr="00421A8F">
              <w:rPr>
                <w:color w:val="000000" w:themeColor="text1"/>
                <w:lang w:val="fr-CA"/>
              </w:rPr>
              <w:t xml:space="preserve"> puis</w:t>
            </w:r>
          </w:p>
          <w:p w14:paraId="2A4F433E" w14:textId="77777777" w:rsidR="00421A8F" w:rsidRPr="00421A8F" w:rsidRDefault="00421A8F" w:rsidP="008764F2">
            <w:pPr>
              <w:jc w:val="left"/>
              <w:rPr>
                <w:color w:val="000000" w:themeColor="text1"/>
                <w:lang w:val="fr-CA"/>
              </w:rPr>
            </w:pPr>
            <w:r w:rsidRPr="00421A8F">
              <w:rPr>
                <w:color w:val="000000" w:themeColor="text1"/>
                <w:lang w:val="fr-CA"/>
              </w:rPr>
              <w:t>accéder à des parties et</w:t>
            </w:r>
          </w:p>
          <w:p w14:paraId="3DD35FB7" w14:textId="77777777" w:rsidR="00421A8F" w:rsidRPr="00421A8F" w:rsidRDefault="00421A8F" w:rsidP="008764F2">
            <w:pPr>
              <w:jc w:val="left"/>
              <w:rPr>
                <w:color w:val="000000" w:themeColor="text1"/>
                <w:lang w:val="fr-CA"/>
              </w:rPr>
            </w:pPr>
            <w:r w:rsidRPr="00421A8F">
              <w:rPr>
                <w:color w:val="000000" w:themeColor="text1"/>
                <w:lang w:val="fr-CA"/>
              </w:rPr>
              <w:t>des tournois en ligne</w:t>
            </w:r>
          </w:p>
          <w:p w14:paraId="710BC02D" w14:textId="77777777" w:rsidR="009C3E83" w:rsidRPr="009C3E83" w:rsidRDefault="00421A8F" w:rsidP="008764F2">
            <w:pPr>
              <w:jc w:val="left"/>
              <w:rPr>
                <w:color w:val="000000" w:themeColor="text1"/>
                <w:lang w:val="fr-CA"/>
              </w:rPr>
            </w:pPr>
            <w:r w:rsidRPr="00421A8F">
              <w:rPr>
                <w:color w:val="000000" w:themeColor="text1"/>
                <w:lang w:val="fr-CA"/>
              </w:rPr>
              <w:t>contre d'autre utilisateur.</w:t>
            </w:r>
          </w:p>
        </w:tc>
        <w:tc>
          <w:tcPr>
            <w:tcW w:w="2375" w:type="dxa"/>
          </w:tcPr>
          <w:p w14:paraId="6AD8703D" w14:textId="77777777" w:rsidR="00421A8F" w:rsidRPr="00421A8F" w:rsidRDefault="00421A8F" w:rsidP="008764F2">
            <w:pPr>
              <w:jc w:val="left"/>
              <w:rPr>
                <w:lang w:val="fr-CA"/>
              </w:rPr>
            </w:pPr>
            <w:r w:rsidRPr="00421A8F">
              <w:rPr>
                <w:lang w:val="fr-CA"/>
              </w:rPr>
              <w:t>S'assurer que l'option</w:t>
            </w:r>
          </w:p>
          <w:p w14:paraId="0C56B199" w14:textId="77777777" w:rsidR="00421A8F" w:rsidRPr="00421A8F" w:rsidRDefault="00421A8F" w:rsidP="008764F2">
            <w:pPr>
              <w:jc w:val="left"/>
              <w:rPr>
                <w:lang w:val="fr-CA"/>
              </w:rPr>
            </w:pPr>
            <w:r w:rsidRPr="00421A8F">
              <w:rPr>
                <w:lang w:val="fr-CA"/>
              </w:rPr>
              <w:t>partie rapide et tournoi</w:t>
            </w:r>
          </w:p>
          <w:p w14:paraId="74E80189" w14:textId="77777777" w:rsidR="00421A8F" w:rsidRPr="00421A8F" w:rsidRDefault="00421A8F" w:rsidP="008764F2">
            <w:pPr>
              <w:jc w:val="left"/>
              <w:rPr>
                <w:lang w:val="fr-CA"/>
              </w:rPr>
            </w:pPr>
            <w:r w:rsidRPr="00421A8F">
              <w:rPr>
                <w:lang w:val="fr-CA"/>
              </w:rPr>
              <w:t>rapide mène vers la</w:t>
            </w:r>
          </w:p>
          <w:p w14:paraId="038FE580" w14:textId="77777777" w:rsidR="00421A8F" w:rsidRPr="00421A8F" w:rsidRDefault="00421A8F" w:rsidP="008764F2">
            <w:pPr>
              <w:jc w:val="left"/>
              <w:rPr>
                <w:lang w:val="fr-CA"/>
              </w:rPr>
            </w:pPr>
            <w:r w:rsidRPr="00421A8F">
              <w:rPr>
                <w:lang w:val="fr-CA"/>
              </w:rPr>
              <w:t>création de leur type</w:t>
            </w:r>
          </w:p>
          <w:p w14:paraId="42641560" w14:textId="77777777" w:rsidR="00421A8F" w:rsidRPr="00421A8F" w:rsidRDefault="00421A8F" w:rsidP="008764F2">
            <w:pPr>
              <w:jc w:val="left"/>
              <w:rPr>
                <w:lang w:val="fr-CA"/>
              </w:rPr>
            </w:pPr>
            <w:r w:rsidRPr="00421A8F">
              <w:rPr>
                <w:lang w:val="fr-CA"/>
              </w:rPr>
              <w:t>respectif s'il n'en n'existe</w:t>
            </w:r>
          </w:p>
          <w:p w14:paraId="1494CE5B" w14:textId="77777777" w:rsidR="009C3E83" w:rsidRPr="009C3E83" w:rsidRDefault="00421A8F" w:rsidP="008764F2">
            <w:pPr>
              <w:jc w:val="left"/>
              <w:rPr>
                <w:lang w:val="fr-CA"/>
              </w:rPr>
            </w:pPr>
            <w:r w:rsidRPr="00421A8F">
              <w:rPr>
                <w:lang w:val="fr-CA"/>
              </w:rPr>
              <w:t>pas présentement sur le</w:t>
            </w:r>
          </w:p>
        </w:tc>
        <w:tc>
          <w:tcPr>
            <w:tcW w:w="2375" w:type="dxa"/>
          </w:tcPr>
          <w:p w14:paraId="2BBD41AA" w14:textId="77777777" w:rsidR="009C3E83" w:rsidRDefault="00421A8F" w:rsidP="00CB21DE">
            <w:pPr>
              <w:jc w:val="center"/>
              <w:rPr>
                <w:lang w:val="fr-CA"/>
              </w:rPr>
            </w:pPr>
            <w:r>
              <w:rPr>
                <w:lang w:val="fr-CA"/>
              </w:rPr>
              <w:t>Aucun</w:t>
            </w:r>
          </w:p>
        </w:tc>
        <w:tc>
          <w:tcPr>
            <w:tcW w:w="2375" w:type="dxa"/>
          </w:tcPr>
          <w:p w14:paraId="168CF0F9" w14:textId="77777777" w:rsidR="009C3E83" w:rsidRPr="009C3E83" w:rsidRDefault="00421A8F" w:rsidP="00CB21DE">
            <w:pPr>
              <w:jc w:val="center"/>
              <w:rPr>
                <w:lang w:val="fr-CA"/>
              </w:rPr>
            </w:pPr>
            <w:r>
              <w:rPr>
                <w:lang w:val="fr-CA"/>
              </w:rPr>
              <w:t>Aucun</w:t>
            </w:r>
          </w:p>
        </w:tc>
      </w:tr>
      <w:tr w:rsidR="00421A8F" w14:paraId="4A31F1F9" w14:textId="77777777" w:rsidTr="00E426CC">
        <w:tc>
          <w:tcPr>
            <w:tcW w:w="2375" w:type="dxa"/>
            <w:shd w:val="clear" w:color="auto" w:fill="FFFFFF" w:themeFill="background1"/>
          </w:tcPr>
          <w:p w14:paraId="3EA57B75" w14:textId="77777777" w:rsidR="00421A8F" w:rsidRPr="00421A8F" w:rsidRDefault="00421A8F" w:rsidP="008764F2">
            <w:pPr>
              <w:jc w:val="left"/>
              <w:rPr>
                <w:color w:val="000000" w:themeColor="text1"/>
                <w:lang w:val="fr-CA"/>
              </w:rPr>
            </w:pPr>
            <w:r w:rsidRPr="00421A8F">
              <w:rPr>
                <w:color w:val="000000" w:themeColor="text1"/>
                <w:lang w:val="fr-CA"/>
              </w:rPr>
              <w:t>1.5.1 L'utilisateur pourra</w:t>
            </w:r>
          </w:p>
          <w:p w14:paraId="6D7E079A" w14:textId="77777777" w:rsidR="00421A8F" w:rsidRPr="00421A8F" w:rsidRDefault="00421A8F" w:rsidP="008764F2">
            <w:pPr>
              <w:jc w:val="left"/>
              <w:rPr>
                <w:color w:val="000000" w:themeColor="text1"/>
                <w:lang w:val="fr-CA"/>
              </w:rPr>
            </w:pPr>
            <w:r w:rsidRPr="00421A8F">
              <w:rPr>
                <w:color w:val="000000" w:themeColor="text1"/>
                <w:lang w:val="fr-CA"/>
              </w:rPr>
              <w:lastRenderedPageBreak/>
              <w:t>visionner les parties non</w:t>
            </w:r>
            <w:r w:rsidR="00872586">
              <w:rPr>
                <w:color w:val="000000" w:themeColor="text1"/>
                <w:lang w:val="fr-CA"/>
              </w:rPr>
              <w:t xml:space="preserve"> </w:t>
            </w:r>
            <w:r w:rsidRPr="00421A8F">
              <w:rPr>
                <w:color w:val="000000" w:themeColor="text1"/>
                <w:lang w:val="fr-CA"/>
              </w:rPr>
              <w:t>pleine</w:t>
            </w:r>
            <w:r>
              <w:rPr>
                <w:color w:val="000000" w:themeColor="text1"/>
                <w:lang w:val="fr-CA"/>
              </w:rPr>
              <w:t>s</w:t>
            </w:r>
          </w:p>
          <w:p w14:paraId="16F67F75" w14:textId="77777777" w:rsidR="00421A8F" w:rsidRPr="00421A8F" w:rsidRDefault="00421A8F" w:rsidP="008764F2">
            <w:pPr>
              <w:jc w:val="left"/>
              <w:rPr>
                <w:color w:val="000000" w:themeColor="text1"/>
                <w:lang w:val="fr-CA"/>
              </w:rPr>
            </w:pPr>
            <w:r w:rsidRPr="00421A8F">
              <w:rPr>
                <w:color w:val="000000" w:themeColor="text1"/>
                <w:lang w:val="fr-CA"/>
              </w:rPr>
              <w:t>une fois dans le</w:t>
            </w:r>
          </w:p>
          <w:p w14:paraId="09845D2F" w14:textId="77777777" w:rsidR="00421A8F" w:rsidRPr="00421A8F" w:rsidRDefault="00B43B55" w:rsidP="008764F2">
            <w:pPr>
              <w:jc w:val="left"/>
              <w:rPr>
                <w:color w:val="000000" w:themeColor="text1"/>
                <w:lang w:val="fr-CA"/>
              </w:rPr>
            </w:pPr>
            <w:r>
              <w:rPr>
                <w:color w:val="000000" w:themeColor="text1"/>
                <w:lang w:val="fr-CA"/>
              </w:rPr>
              <w:t>lobby principal</w:t>
            </w:r>
            <w:r w:rsidR="00421A8F" w:rsidRPr="00421A8F">
              <w:rPr>
                <w:color w:val="000000" w:themeColor="text1"/>
                <w:lang w:val="fr-CA"/>
              </w:rPr>
              <w:t>.</w:t>
            </w:r>
          </w:p>
        </w:tc>
        <w:tc>
          <w:tcPr>
            <w:tcW w:w="2375" w:type="dxa"/>
          </w:tcPr>
          <w:p w14:paraId="35F797F6" w14:textId="77777777" w:rsidR="00421A8F" w:rsidRPr="00421A8F" w:rsidRDefault="00421A8F" w:rsidP="008764F2">
            <w:pPr>
              <w:jc w:val="left"/>
              <w:rPr>
                <w:lang w:val="fr-CA"/>
              </w:rPr>
            </w:pPr>
            <w:r w:rsidRPr="00421A8F">
              <w:rPr>
                <w:lang w:val="fr-CA"/>
              </w:rPr>
              <w:lastRenderedPageBreak/>
              <w:t>S'assurer que les parties</w:t>
            </w:r>
          </w:p>
          <w:p w14:paraId="768D8192" w14:textId="77777777" w:rsidR="00421A8F" w:rsidRPr="00421A8F" w:rsidRDefault="00421A8F" w:rsidP="008764F2">
            <w:pPr>
              <w:jc w:val="left"/>
              <w:rPr>
                <w:lang w:val="fr-CA"/>
              </w:rPr>
            </w:pPr>
            <w:r w:rsidRPr="00421A8F">
              <w:rPr>
                <w:lang w:val="fr-CA"/>
              </w:rPr>
              <w:lastRenderedPageBreak/>
              <w:t>affichées ont leur nom</w:t>
            </w:r>
          </w:p>
          <w:p w14:paraId="2DB0A9A3" w14:textId="77777777" w:rsidR="00421A8F" w:rsidRPr="00421A8F" w:rsidRDefault="00421A8F" w:rsidP="008764F2">
            <w:pPr>
              <w:jc w:val="left"/>
              <w:rPr>
                <w:lang w:val="fr-CA"/>
              </w:rPr>
            </w:pPr>
            <w:r w:rsidRPr="00421A8F">
              <w:rPr>
                <w:lang w:val="fr-CA"/>
              </w:rPr>
              <w:t>correctement affiché et</w:t>
            </w:r>
          </w:p>
          <w:p w14:paraId="6D68A5C2" w14:textId="77777777" w:rsidR="00421A8F" w:rsidRPr="00421A8F" w:rsidRDefault="00421A8F" w:rsidP="008764F2">
            <w:pPr>
              <w:jc w:val="left"/>
              <w:rPr>
                <w:lang w:val="fr-CA"/>
              </w:rPr>
            </w:pPr>
            <w:r w:rsidRPr="00421A8F">
              <w:rPr>
                <w:lang w:val="fr-CA"/>
              </w:rPr>
              <w:t>que le nombre de joueur</w:t>
            </w:r>
          </w:p>
          <w:p w14:paraId="62ABF19F" w14:textId="77777777" w:rsidR="00421A8F" w:rsidRPr="00421A8F" w:rsidRDefault="00421A8F" w:rsidP="008764F2">
            <w:pPr>
              <w:jc w:val="left"/>
              <w:rPr>
                <w:lang w:val="fr-CA"/>
              </w:rPr>
            </w:pPr>
            <w:r w:rsidRPr="00421A8F">
              <w:rPr>
                <w:lang w:val="fr-CA"/>
              </w:rPr>
              <w:t>présent se met à jour</w:t>
            </w:r>
          </w:p>
          <w:p w14:paraId="79613B32" w14:textId="77777777" w:rsidR="00421A8F" w:rsidRPr="00421A8F" w:rsidRDefault="00421A8F" w:rsidP="008764F2">
            <w:pPr>
              <w:jc w:val="left"/>
              <w:rPr>
                <w:lang w:val="fr-CA"/>
              </w:rPr>
            </w:pPr>
            <w:r w:rsidRPr="00421A8F">
              <w:rPr>
                <w:lang w:val="fr-CA"/>
              </w:rPr>
              <w:t>dynamiquement.</w:t>
            </w:r>
          </w:p>
        </w:tc>
        <w:tc>
          <w:tcPr>
            <w:tcW w:w="2375" w:type="dxa"/>
          </w:tcPr>
          <w:p w14:paraId="2228F696" w14:textId="77777777" w:rsidR="00421A8F" w:rsidRDefault="00421A8F" w:rsidP="00CB21DE">
            <w:pPr>
              <w:jc w:val="center"/>
              <w:rPr>
                <w:lang w:val="fr-CA"/>
              </w:rPr>
            </w:pPr>
            <w:r>
              <w:rPr>
                <w:lang w:val="fr-CA"/>
              </w:rPr>
              <w:lastRenderedPageBreak/>
              <w:t>Aucun</w:t>
            </w:r>
          </w:p>
        </w:tc>
        <w:tc>
          <w:tcPr>
            <w:tcW w:w="2375" w:type="dxa"/>
          </w:tcPr>
          <w:p w14:paraId="18889111" w14:textId="77777777" w:rsidR="00421A8F" w:rsidRDefault="00421A8F" w:rsidP="00CB21DE">
            <w:pPr>
              <w:jc w:val="center"/>
              <w:rPr>
                <w:lang w:val="fr-CA"/>
              </w:rPr>
            </w:pPr>
            <w:r>
              <w:rPr>
                <w:lang w:val="fr-CA"/>
              </w:rPr>
              <w:t>Aucun</w:t>
            </w:r>
          </w:p>
        </w:tc>
      </w:tr>
      <w:tr w:rsidR="00421A8F" w14:paraId="258919EC" w14:textId="77777777" w:rsidTr="00E426CC">
        <w:tc>
          <w:tcPr>
            <w:tcW w:w="2375" w:type="dxa"/>
            <w:shd w:val="clear" w:color="auto" w:fill="FFFFFF" w:themeFill="background1"/>
          </w:tcPr>
          <w:p w14:paraId="791CAB28" w14:textId="77777777" w:rsidR="00421A8F" w:rsidRPr="00421A8F" w:rsidRDefault="00421A8F" w:rsidP="008764F2">
            <w:pPr>
              <w:jc w:val="left"/>
              <w:rPr>
                <w:color w:val="000000" w:themeColor="text1"/>
                <w:lang w:val="fr-CA"/>
              </w:rPr>
            </w:pPr>
            <w:r w:rsidRPr="00421A8F">
              <w:rPr>
                <w:color w:val="000000" w:themeColor="text1"/>
                <w:lang w:val="fr-CA"/>
              </w:rPr>
              <w:lastRenderedPageBreak/>
              <w:t>1.5.2 L'utilisateur aura la</w:t>
            </w:r>
          </w:p>
          <w:p w14:paraId="5BDF053B" w14:textId="77777777" w:rsidR="00421A8F" w:rsidRPr="00421A8F" w:rsidRDefault="00421A8F" w:rsidP="008764F2">
            <w:pPr>
              <w:jc w:val="left"/>
              <w:rPr>
                <w:color w:val="000000" w:themeColor="text1"/>
                <w:lang w:val="fr-CA"/>
              </w:rPr>
            </w:pPr>
            <w:r w:rsidRPr="00421A8F">
              <w:rPr>
                <w:color w:val="000000" w:themeColor="text1"/>
                <w:lang w:val="fr-CA"/>
              </w:rPr>
              <w:t xml:space="preserve">possibilité de </w:t>
            </w:r>
            <w:proofErr w:type="spellStart"/>
            <w:r w:rsidRPr="00421A8F">
              <w:rPr>
                <w:color w:val="000000" w:themeColor="text1"/>
                <w:lang w:val="fr-CA"/>
              </w:rPr>
              <w:t>clavarder</w:t>
            </w:r>
            <w:proofErr w:type="spellEnd"/>
          </w:p>
          <w:p w14:paraId="15D89143" w14:textId="77777777" w:rsidR="00421A8F" w:rsidRPr="00421A8F" w:rsidRDefault="00421A8F" w:rsidP="008764F2">
            <w:pPr>
              <w:jc w:val="left"/>
              <w:rPr>
                <w:color w:val="000000" w:themeColor="text1"/>
                <w:lang w:val="fr-CA"/>
              </w:rPr>
            </w:pPr>
            <w:r w:rsidRPr="00421A8F">
              <w:rPr>
                <w:color w:val="000000" w:themeColor="text1"/>
                <w:lang w:val="fr-CA"/>
              </w:rPr>
              <w:t>dans le lobby principal</w:t>
            </w:r>
          </w:p>
          <w:p w14:paraId="30496F3D" w14:textId="77777777" w:rsidR="00421A8F" w:rsidRPr="00421A8F" w:rsidRDefault="00421A8F" w:rsidP="008764F2">
            <w:pPr>
              <w:jc w:val="left"/>
              <w:rPr>
                <w:color w:val="000000" w:themeColor="text1"/>
                <w:lang w:val="fr-CA"/>
              </w:rPr>
            </w:pPr>
            <w:r w:rsidRPr="00421A8F">
              <w:rPr>
                <w:color w:val="000000" w:themeColor="text1"/>
                <w:lang w:val="fr-CA"/>
              </w:rPr>
              <w:t>et le lobby de la partie ou</w:t>
            </w:r>
          </w:p>
          <w:p w14:paraId="0C3D3DF9" w14:textId="77777777" w:rsidR="00421A8F" w:rsidRPr="00421A8F" w:rsidRDefault="00421A8F" w:rsidP="008764F2">
            <w:pPr>
              <w:jc w:val="left"/>
              <w:rPr>
                <w:color w:val="000000" w:themeColor="text1"/>
                <w:lang w:val="fr-CA"/>
              </w:rPr>
            </w:pPr>
            <w:r w:rsidRPr="00421A8F">
              <w:rPr>
                <w:color w:val="000000" w:themeColor="text1"/>
                <w:lang w:val="fr-CA"/>
              </w:rPr>
              <w:t>tournoi dans lequel il se</w:t>
            </w:r>
          </w:p>
          <w:p w14:paraId="247F1F86" w14:textId="77777777" w:rsidR="00421A8F" w:rsidRPr="00421A8F" w:rsidRDefault="00421A8F" w:rsidP="008764F2">
            <w:pPr>
              <w:jc w:val="left"/>
              <w:rPr>
                <w:color w:val="000000" w:themeColor="text1"/>
                <w:lang w:val="fr-CA"/>
              </w:rPr>
            </w:pPr>
            <w:r w:rsidRPr="00421A8F">
              <w:rPr>
                <w:color w:val="000000" w:themeColor="text1"/>
                <w:lang w:val="fr-CA"/>
              </w:rPr>
              <w:t>trouve.</w:t>
            </w:r>
          </w:p>
        </w:tc>
        <w:tc>
          <w:tcPr>
            <w:tcW w:w="2375" w:type="dxa"/>
          </w:tcPr>
          <w:p w14:paraId="3BE915A5" w14:textId="77777777" w:rsidR="00421A8F" w:rsidRPr="00421A8F" w:rsidRDefault="00421A8F" w:rsidP="008764F2">
            <w:pPr>
              <w:jc w:val="left"/>
              <w:rPr>
                <w:lang w:val="fr-CA"/>
              </w:rPr>
            </w:pPr>
            <w:r w:rsidRPr="00421A8F">
              <w:rPr>
                <w:lang w:val="fr-CA"/>
              </w:rPr>
              <w:t>S'assurer que l'utilisateur</w:t>
            </w:r>
          </w:p>
          <w:p w14:paraId="77F03D18" w14:textId="77777777" w:rsidR="00421A8F" w:rsidRPr="00421A8F" w:rsidRDefault="00421A8F" w:rsidP="008764F2">
            <w:pPr>
              <w:jc w:val="left"/>
              <w:rPr>
                <w:lang w:val="fr-CA"/>
              </w:rPr>
            </w:pPr>
            <w:r w:rsidRPr="00421A8F">
              <w:rPr>
                <w:lang w:val="fr-CA"/>
              </w:rPr>
              <w:t>puisse voir le message</w:t>
            </w:r>
          </w:p>
          <w:p w14:paraId="5664BFF9" w14:textId="77777777" w:rsidR="00421A8F" w:rsidRPr="00421A8F" w:rsidRDefault="00421A8F" w:rsidP="008764F2">
            <w:pPr>
              <w:jc w:val="left"/>
              <w:rPr>
                <w:lang w:val="fr-CA"/>
              </w:rPr>
            </w:pPr>
            <w:r w:rsidRPr="00421A8F">
              <w:rPr>
                <w:lang w:val="fr-CA"/>
              </w:rPr>
              <w:t>qu'il écrit et que les</w:t>
            </w:r>
          </w:p>
          <w:p w14:paraId="72258FD7" w14:textId="77777777" w:rsidR="00421A8F" w:rsidRPr="00421A8F" w:rsidRDefault="00421A8F" w:rsidP="008764F2">
            <w:pPr>
              <w:jc w:val="left"/>
              <w:rPr>
                <w:lang w:val="fr-CA"/>
              </w:rPr>
            </w:pPr>
            <w:r w:rsidRPr="00421A8F">
              <w:rPr>
                <w:lang w:val="fr-CA"/>
              </w:rPr>
              <w:t>messages envoyer à un</w:t>
            </w:r>
          </w:p>
          <w:p w14:paraId="260C29E3" w14:textId="77777777" w:rsidR="00421A8F" w:rsidRPr="00421A8F" w:rsidRDefault="00421A8F" w:rsidP="008764F2">
            <w:pPr>
              <w:jc w:val="left"/>
              <w:rPr>
                <w:lang w:val="fr-CA"/>
              </w:rPr>
            </w:pPr>
            <w:r w:rsidRPr="00421A8F">
              <w:rPr>
                <w:lang w:val="fr-CA"/>
              </w:rPr>
              <w:t>lobby n'apparaisse que</w:t>
            </w:r>
          </w:p>
          <w:p w14:paraId="3BAFA9D4" w14:textId="77777777" w:rsidR="00421A8F" w:rsidRPr="00421A8F" w:rsidRDefault="00421A8F" w:rsidP="008764F2">
            <w:pPr>
              <w:jc w:val="left"/>
              <w:rPr>
                <w:lang w:val="fr-CA"/>
              </w:rPr>
            </w:pPr>
            <w:r w:rsidRPr="00421A8F">
              <w:rPr>
                <w:lang w:val="fr-CA"/>
              </w:rPr>
              <w:t>pour les autres joueurs</w:t>
            </w:r>
          </w:p>
          <w:p w14:paraId="5D1304FA" w14:textId="77777777" w:rsidR="00421A8F" w:rsidRPr="00421A8F" w:rsidRDefault="00421A8F" w:rsidP="008764F2">
            <w:pPr>
              <w:jc w:val="left"/>
              <w:rPr>
                <w:lang w:val="fr-CA"/>
              </w:rPr>
            </w:pPr>
            <w:r w:rsidRPr="00421A8F">
              <w:rPr>
                <w:lang w:val="fr-CA"/>
              </w:rPr>
              <w:t>présents dans ce lobby.</w:t>
            </w:r>
          </w:p>
        </w:tc>
        <w:tc>
          <w:tcPr>
            <w:tcW w:w="2375" w:type="dxa"/>
          </w:tcPr>
          <w:p w14:paraId="3DB2D84A" w14:textId="77777777" w:rsidR="00421A8F" w:rsidRDefault="00421A8F" w:rsidP="00CB21DE">
            <w:pPr>
              <w:jc w:val="center"/>
              <w:rPr>
                <w:lang w:val="fr-CA"/>
              </w:rPr>
            </w:pPr>
            <w:r>
              <w:rPr>
                <w:lang w:val="fr-CA"/>
              </w:rPr>
              <w:t>Aucun</w:t>
            </w:r>
          </w:p>
        </w:tc>
        <w:tc>
          <w:tcPr>
            <w:tcW w:w="2375" w:type="dxa"/>
          </w:tcPr>
          <w:p w14:paraId="11207730" w14:textId="77777777" w:rsidR="00421A8F" w:rsidRDefault="00421A8F" w:rsidP="00CB21DE">
            <w:pPr>
              <w:jc w:val="center"/>
              <w:rPr>
                <w:lang w:val="fr-CA"/>
              </w:rPr>
            </w:pPr>
            <w:r>
              <w:rPr>
                <w:lang w:val="fr-CA"/>
              </w:rPr>
              <w:t>Aucun</w:t>
            </w:r>
          </w:p>
        </w:tc>
      </w:tr>
      <w:tr w:rsidR="00421A8F" w14:paraId="6EF404A3" w14:textId="77777777" w:rsidTr="00E426CC">
        <w:tc>
          <w:tcPr>
            <w:tcW w:w="2375" w:type="dxa"/>
            <w:shd w:val="clear" w:color="auto" w:fill="FFFFFF" w:themeFill="background1"/>
          </w:tcPr>
          <w:p w14:paraId="17B43007" w14:textId="77777777" w:rsidR="00421A8F" w:rsidRPr="00421A8F" w:rsidRDefault="00421A8F" w:rsidP="008764F2">
            <w:pPr>
              <w:jc w:val="left"/>
              <w:rPr>
                <w:color w:val="000000" w:themeColor="text1"/>
                <w:lang w:val="fr-CA"/>
              </w:rPr>
            </w:pPr>
            <w:r w:rsidRPr="00421A8F">
              <w:rPr>
                <w:color w:val="000000" w:themeColor="text1"/>
                <w:lang w:val="fr-CA"/>
              </w:rPr>
              <w:t>1.5.2.1 Le clavardage du</w:t>
            </w:r>
          </w:p>
          <w:p w14:paraId="76A34658" w14:textId="77777777" w:rsidR="00421A8F" w:rsidRPr="00421A8F" w:rsidRDefault="00421A8F" w:rsidP="008764F2">
            <w:pPr>
              <w:jc w:val="left"/>
              <w:rPr>
                <w:color w:val="000000" w:themeColor="text1"/>
                <w:lang w:val="fr-CA"/>
              </w:rPr>
            </w:pPr>
            <w:r w:rsidRPr="00421A8F">
              <w:rPr>
                <w:color w:val="000000" w:themeColor="text1"/>
                <w:lang w:val="fr-CA"/>
              </w:rPr>
              <w:t>jeu contiendra des mots</w:t>
            </w:r>
          </w:p>
          <w:p w14:paraId="70CE9AF2" w14:textId="77777777" w:rsidR="00421A8F" w:rsidRPr="00421A8F" w:rsidRDefault="00421A8F" w:rsidP="008764F2">
            <w:pPr>
              <w:jc w:val="left"/>
              <w:rPr>
                <w:color w:val="000000" w:themeColor="text1"/>
                <w:lang w:val="fr-CA"/>
              </w:rPr>
            </w:pPr>
            <w:r w:rsidRPr="00421A8F">
              <w:rPr>
                <w:color w:val="000000" w:themeColor="text1"/>
                <w:lang w:val="fr-CA"/>
              </w:rPr>
              <w:t>censuré</w:t>
            </w:r>
            <w:r w:rsidR="00B43B55">
              <w:rPr>
                <w:color w:val="000000" w:themeColor="text1"/>
                <w:lang w:val="fr-CA"/>
              </w:rPr>
              <w:t>s</w:t>
            </w:r>
            <w:r w:rsidRPr="00421A8F">
              <w:rPr>
                <w:color w:val="000000" w:themeColor="text1"/>
                <w:lang w:val="fr-CA"/>
              </w:rPr>
              <w:t xml:space="preserve"> par le client.</w:t>
            </w:r>
          </w:p>
        </w:tc>
        <w:tc>
          <w:tcPr>
            <w:tcW w:w="2375" w:type="dxa"/>
          </w:tcPr>
          <w:p w14:paraId="411B3538" w14:textId="77777777" w:rsidR="00421A8F" w:rsidRPr="00421A8F" w:rsidRDefault="00421A8F" w:rsidP="008764F2">
            <w:pPr>
              <w:jc w:val="left"/>
              <w:rPr>
                <w:lang w:val="fr-CA"/>
              </w:rPr>
            </w:pPr>
            <w:r w:rsidRPr="00421A8F">
              <w:rPr>
                <w:lang w:val="fr-CA"/>
              </w:rPr>
              <w:t>S'assurer que les mots</w:t>
            </w:r>
          </w:p>
          <w:p w14:paraId="4BD57032" w14:textId="77777777" w:rsidR="00421A8F" w:rsidRPr="00421A8F" w:rsidRDefault="00421A8F" w:rsidP="008764F2">
            <w:pPr>
              <w:jc w:val="left"/>
              <w:rPr>
                <w:lang w:val="fr-CA"/>
              </w:rPr>
            </w:pPr>
            <w:r w:rsidRPr="00421A8F">
              <w:rPr>
                <w:lang w:val="fr-CA"/>
              </w:rPr>
              <w:t>choisi soit correctement</w:t>
            </w:r>
          </w:p>
          <w:p w14:paraId="563E199C" w14:textId="77777777" w:rsidR="00421A8F" w:rsidRPr="00421A8F" w:rsidRDefault="00421A8F" w:rsidP="008764F2">
            <w:pPr>
              <w:jc w:val="left"/>
              <w:rPr>
                <w:lang w:val="fr-CA"/>
              </w:rPr>
            </w:pPr>
            <w:r w:rsidRPr="00421A8F">
              <w:rPr>
                <w:lang w:val="fr-CA"/>
              </w:rPr>
              <w:t>remplacé par d'autre mot</w:t>
            </w:r>
          </w:p>
          <w:p w14:paraId="276961A5" w14:textId="77777777" w:rsidR="00421A8F" w:rsidRPr="00421A8F" w:rsidRDefault="00421A8F" w:rsidP="008764F2">
            <w:pPr>
              <w:jc w:val="left"/>
              <w:rPr>
                <w:lang w:val="fr-CA"/>
              </w:rPr>
            </w:pPr>
            <w:r w:rsidRPr="00421A8F">
              <w:rPr>
                <w:lang w:val="fr-CA"/>
              </w:rPr>
              <w:t>plus approprié.</w:t>
            </w:r>
          </w:p>
        </w:tc>
        <w:tc>
          <w:tcPr>
            <w:tcW w:w="2375" w:type="dxa"/>
          </w:tcPr>
          <w:p w14:paraId="10D3C6F8" w14:textId="77777777" w:rsidR="00421A8F" w:rsidRPr="00421A8F" w:rsidRDefault="00421A8F" w:rsidP="008764F2">
            <w:pPr>
              <w:jc w:val="left"/>
              <w:rPr>
                <w:lang w:val="fr-CA"/>
              </w:rPr>
            </w:pPr>
            <w:r w:rsidRPr="00421A8F">
              <w:rPr>
                <w:lang w:val="fr-CA"/>
              </w:rPr>
              <w:t>Contient la liste des mots</w:t>
            </w:r>
          </w:p>
          <w:p w14:paraId="2784CB46" w14:textId="77777777" w:rsidR="00421A8F" w:rsidRPr="00421A8F" w:rsidRDefault="00421A8F" w:rsidP="008764F2">
            <w:pPr>
              <w:jc w:val="left"/>
              <w:rPr>
                <w:lang w:val="fr-CA"/>
              </w:rPr>
            </w:pPr>
            <w:r w:rsidRPr="00421A8F">
              <w:rPr>
                <w:lang w:val="fr-CA"/>
              </w:rPr>
              <w:t>censurés et leur</w:t>
            </w:r>
          </w:p>
          <w:p w14:paraId="2C76F23B" w14:textId="77777777" w:rsidR="00421A8F" w:rsidRPr="00421A8F" w:rsidRDefault="00421A8F" w:rsidP="008764F2">
            <w:pPr>
              <w:jc w:val="left"/>
              <w:rPr>
                <w:lang w:val="fr-CA"/>
              </w:rPr>
            </w:pPr>
            <w:r w:rsidRPr="00421A8F">
              <w:rPr>
                <w:lang w:val="fr-CA"/>
              </w:rPr>
              <w:t>transformation.</w:t>
            </w:r>
          </w:p>
        </w:tc>
        <w:tc>
          <w:tcPr>
            <w:tcW w:w="2375" w:type="dxa"/>
          </w:tcPr>
          <w:p w14:paraId="6A3784F1" w14:textId="77777777" w:rsidR="00421A8F" w:rsidRDefault="00421A8F" w:rsidP="00CB21DE">
            <w:pPr>
              <w:jc w:val="center"/>
              <w:rPr>
                <w:lang w:val="fr-CA"/>
              </w:rPr>
            </w:pPr>
            <w:r>
              <w:rPr>
                <w:lang w:val="fr-CA"/>
              </w:rPr>
              <w:t>Aucun</w:t>
            </w:r>
          </w:p>
        </w:tc>
      </w:tr>
      <w:tr w:rsidR="00421A8F" w14:paraId="53C9E75E" w14:textId="77777777" w:rsidTr="00E426CC">
        <w:tc>
          <w:tcPr>
            <w:tcW w:w="2375" w:type="dxa"/>
            <w:shd w:val="clear" w:color="auto" w:fill="FFFFFF" w:themeFill="background1"/>
          </w:tcPr>
          <w:p w14:paraId="2262E16B" w14:textId="77777777" w:rsidR="00421A8F" w:rsidRPr="00421A8F" w:rsidRDefault="00421A8F" w:rsidP="008764F2">
            <w:pPr>
              <w:jc w:val="left"/>
              <w:rPr>
                <w:color w:val="000000" w:themeColor="text1"/>
                <w:lang w:val="fr-CA"/>
              </w:rPr>
            </w:pPr>
            <w:r w:rsidRPr="00421A8F">
              <w:rPr>
                <w:color w:val="000000" w:themeColor="text1"/>
                <w:lang w:val="fr-CA"/>
              </w:rPr>
              <w:t>1.5.3 L'utilisateur qui crée</w:t>
            </w:r>
          </w:p>
          <w:p w14:paraId="466E979E" w14:textId="77777777" w:rsidR="00421A8F" w:rsidRPr="00421A8F" w:rsidRDefault="00421A8F" w:rsidP="008764F2">
            <w:pPr>
              <w:jc w:val="left"/>
              <w:rPr>
                <w:color w:val="000000" w:themeColor="text1"/>
                <w:lang w:val="fr-CA"/>
              </w:rPr>
            </w:pPr>
            <w:r w:rsidRPr="00421A8F">
              <w:rPr>
                <w:color w:val="000000" w:themeColor="text1"/>
                <w:lang w:val="fr-CA"/>
              </w:rPr>
              <w:t>une partie ou un tournoi</w:t>
            </w:r>
          </w:p>
          <w:p w14:paraId="1BBB68C2" w14:textId="77777777" w:rsidR="00421A8F" w:rsidRPr="00421A8F" w:rsidRDefault="00421A8F" w:rsidP="008764F2">
            <w:pPr>
              <w:jc w:val="left"/>
              <w:rPr>
                <w:color w:val="000000" w:themeColor="text1"/>
                <w:lang w:val="fr-CA"/>
              </w:rPr>
            </w:pPr>
            <w:r w:rsidRPr="00421A8F">
              <w:rPr>
                <w:color w:val="000000" w:themeColor="text1"/>
                <w:lang w:val="fr-CA"/>
              </w:rPr>
              <w:t>pourra choisir le nom de</w:t>
            </w:r>
          </w:p>
          <w:p w14:paraId="7FAEA494" w14:textId="77777777" w:rsidR="00421A8F" w:rsidRPr="00421A8F" w:rsidRDefault="00421A8F" w:rsidP="008764F2">
            <w:pPr>
              <w:jc w:val="left"/>
              <w:rPr>
                <w:color w:val="000000" w:themeColor="text1"/>
                <w:lang w:val="fr-CA"/>
              </w:rPr>
            </w:pPr>
            <w:r w:rsidRPr="00421A8F">
              <w:rPr>
                <w:color w:val="000000" w:themeColor="text1"/>
                <w:lang w:val="fr-CA"/>
              </w:rPr>
              <w:t>la partie, le nombre de</w:t>
            </w:r>
          </w:p>
          <w:p w14:paraId="69ECB441" w14:textId="77777777" w:rsidR="00421A8F" w:rsidRPr="00421A8F" w:rsidRDefault="00421A8F" w:rsidP="008764F2">
            <w:pPr>
              <w:jc w:val="left"/>
              <w:rPr>
                <w:color w:val="000000" w:themeColor="text1"/>
                <w:lang w:val="fr-CA"/>
              </w:rPr>
            </w:pPr>
            <w:r w:rsidRPr="00421A8F">
              <w:rPr>
                <w:color w:val="000000" w:themeColor="text1"/>
                <w:lang w:val="fr-CA"/>
              </w:rPr>
              <w:t>joueur, la table et le</w:t>
            </w:r>
          </w:p>
          <w:p w14:paraId="38CC106F" w14:textId="77777777" w:rsidR="00421A8F" w:rsidRPr="00421A8F" w:rsidRDefault="00421A8F" w:rsidP="008764F2">
            <w:pPr>
              <w:jc w:val="left"/>
              <w:rPr>
                <w:color w:val="000000" w:themeColor="text1"/>
                <w:lang w:val="fr-CA"/>
              </w:rPr>
            </w:pPr>
            <w:r w:rsidRPr="00421A8F">
              <w:rPr>
                <w:color w:val="000000" w:themeColor="text1"/>
                <w:lang w:val="fr-CA"/>
              </w:rPr>
              <w:t>activer le mode soufflé</w:t>
            </w:r>
          </w:p>
          <w:p w14:paraId="079F3E9B" w14:textId="77777777" w:rsidR="00421A8F" w:rsidRPr="00421A8F" w:rsidRDefault="00421A8F" w:rsidP="008764F2">
            <w:pPr>
              <w:jc w:val="left"/>
              <w:rPr>
                <w:color w:val="000000" w:themeColor="text1"/>
                <w:lang w:val="fr-CA"/>
              </w:rPr>
            </w:pPr>
            <w:r w:rsidRPr="00421A8F">
              <w:rPr>
                <w:color w:val="000000" w:themeColor="text1"/>
                <w:lang w:val="fr-CA"/>
              </w:rPr>
              <w:t>ou non.</w:t>
            </w:r>
          </w:p>
        </w:tc>
        <w:tc>
          <w:tcPr>
            <w:tcW w:w="2375" w:type="dxa"/>
          </w:tcPr>
          <w:p w14:paraId="03317057" w14:textId="77777777" w:rsidR="00421A8F" w:rsidRPr="00421A8F" w:rsidRDefault="00421A8F" w:rsidP="008764F2">
            <w:pPr>
              <w:jc w:val="left"/>
              <w:rPr>
                <w:lang w:val="fr-CA"/>
              </w:rPr>
            </w:pPr>
            <w:r w:rsidRPr="00421A8F">
              <w:rPr>
                <w:lang w:val="fr-CA"/>
              </w:rPr>
              <w:t>S'assurer qu'une nouvelle</w:t>
            </w:r>
          </w:p>
          <w:p w14:paraId="1AAF7DA5" w14:textId="77777777" w:rsidR="00421A8F" w:rsidRPr="00421A8F" w:rsidRDefault="00421A8F" w:rsidP="008764F2">
            <w:pPr>
              <w:jc w:val="left"/>
              <w:rPr>
                <w:lang w:val="fr-CA"/>
              </w:rPr>
            </w:pPr>
            <w:r w:rsidRPr="00421A8F">
              <w:rPr>
                <w:lang w:val="fr-CA"/>
              </w:rPr>
              <w:t>parties ou un nouveau</w:t>
            </w:r>
          </w:p>
          <w:p w14:paraId="5973D3B9" w14:textId="77777777" w:rsidR="00421A8F" w:rsidRPr="00421A8F" w:rsidRDefault="00421A8F" w:rsidP="008764F2">
            <w:pPr>
              <w:jc w:val="left"/>
              <w:rPr>
                <w:lang w:val="fr-CA"/>
              </w:rPr>
            </w:pPr>
            <w:r w:rsidRPr="00421A8F">
              <w:rPr>
                <w:lang w:val="fr-CA"/>
              </w:rPr>
              <w:t>tournoi s'ajoute à la liste</w:t>
            </w:r>
          </w:p>
          <w:p w14:paraId="4B8E3434" w14:textId="77777777" w:rsidR="00421A8F" w:rsidRPr="00421A8F" w:rsidRDefault="00421A8F" w:rsidP="008764F2">
            <w:pPr>
              <w:jc w:val="left"/>
              <w:rPr>
                <w:lang w:val="fr-CA"/>
              </w:rPr>
            </w:pPr>
            <w:r w:rsidRPr="00421A8F">
              <w:rPr>
                <w:lang w:val="fr-CA"/>
              </w:rPr>
              <w:t>des parties existantes</w:t>
            </w:r>
          </w:p>
          <w:p w14:paraId="29757A1F" w14:textId="77777777" w:rsidR="00421A8F" w:rsidRPr="00421A8F" w:rsidRDefault="00421A8F" w:rsidP="008764F2">
            <w:pPr>
              <w:jc w:val="left"/>
              <w:rPr>
                <w:lang w:val="fr-CA"/>
              </w:rPr>
            </w:pPr>
            <w:r w:rsidRPr="00421A8F">
              <w:rPr>
                <w:lang w:val="fr-CA"/>
              </w:rPr>
              <w:t>dans le lobby principal</w:t>
            </w:r>
          </w:p>
          <w:p w14:paraId="1ADAB8D4" w14:textId="77777777" w:rsidR="00421A8F" w:rsidRPr="00421A8F" w:rsidRDefault="00421A8F" w:rsidP="008764F2">
            <w:pPr>
              <w:jc w:val="left"/>
              <w:rPr>
                <w:lang w:val="fr-CA"/>
              </w:rPr>
            </w:pPr>
            <w:r w:rsidRPr="00421A8F">
              <w:rPr>
                <w:lang w:val="fr-CA"/>
              </w:rPr>
              <w:t>pour les autres</w:t>
            </w:r>
          </w:p>
          <w:p w14:paraId="53F14E05" w14:textId="77777777" w:rsidR="00421A8F" w:rsidRPr="00421A8F" w:rsidRDefault="00421A8F" w:rsidP="008764F2">
            <w:pPr>
              <w:jc w:val="left"/>
              <w:rPr>
                <w:lang w:val="fr-CA"/>
              </w:rPr>
            </w:pPr>
            <w:r w:rsidRPr="00421A8F">
              <w:rPr>
                <w:lang w:val="fr-CA"/>
              </w:rPr>
              <w:t>utilisateurs.</w:t>
            </w:r>
          </w:p>
        </w:tc>
        <w:tc>
          <w:tcPr>
            <w:tcW w:w="2375" w:type="dxa"/>
          </w:tcPr>
          <w:p w14:paraId="6B4AE7B6" w14:textId="77777777" w:rsidR="00421A8F" w:rsidRDefault="00421A8F" w:rsidP="00CB21DE">
            <w:pPr>
              <w:jc w:val="center"/>
              <w:rPr>
                <w:lang w:val="fr-CA"/>
              </w:rPr>
            </w:pPr>
            <w:r>
              <w:rPr>
                <w:lang w:val="fr-CA"/>
              </w:rPr>
              <w:t>Aucun</w:t>
            </w:r>
          </w:p>
        </w:tc>
        <w:tc>
          <w:tcPr>
            <w:tcW w:w="2375" w:type="dxa"/>
          </w:tcPr>
          <w:p w14:paraId="33A81F6A" w14:textId="77777777" w:rsidR="00421A8F" w:rsidRDefault="00421A8F" w:rsidP="00CB21DE">
            <w:pPr>
              <w:jc w:val="center"/>
              <w:rPr>
                <w:lang w:val="fr-CA"/>
              </w:rPr>
            </w:pPr>
            <w:r>
              <w:rPr>
                <w:lang w:val="fr-CA"/>
              </w:rPr>
              <w:t>Aucun</w:t>
            </w:r>
          </w:p>
        </w:tc>
      </w:tr>
      <w:tr w:rsidR="00421A8F" w14:paraId="44153E51" w14:textId="77777777" w:rsidTr="00E426CC">
        <w:tc>
          <w:tcPr>
            <w:tcW w:w="2375" w:type="dxa"/>
            <w:shd w:val="clear" w:color="auto" w:fill="FFFFFF" w:themeFill="background1"/>
          </w:tcPr>
          <w:p w14:paraId="03BDF464" w14:textId="77777777" w:rsidR="00421A8F" w:rsidRPr="00421A8F" w:rsidRDefault="00421A8F" w:rsidP="008764F2">
            <w:pPr>
              <w:jc w:val="left"/>
              <w:rPr>
                <w:color w:val="000000" w:themeColor="text1"/>
                <w:lang w:val="fr-CA"/>
              </w:rPr>
            </w:pPr>
            <w:r w:rsidRPr="00421A8F">
              <w:rPr>
                <w:color w:val="000000" w:themeColor="text1"/>
                <w:lang w:val="fr-CA"/>
              </w:rPr>
              <w:t>1.6 Les vues disponibles</w:t>
            </w:r>
          </w:p>
          <w:p w14:paraId="295561BE" w14:textId="77777777" w:rsidR="00421A8F" w:rsidRPr="00421A8F" w:rsidRDefault="00421A8F" w:rsidP="008764F2">
            <w:pPr>
              <w:jc w:val="left"/>
              <w:rPr>
                <w:color w:val="000000" w:themeColor="text1"/>
                <w:lang w:val="fr-CA"/>
              </w:rPr>
            </w:pPr>
            <w:r w:rsidRPr="00421A8F">
              <w:rPr>
                <w:color w:val="000000" w:themeColor="text1"/>
                <w:lang w:val="fr-CA"/>
              </w:rPr>
              <w:t>lors les parties seront</w:t>
            </w:r>
          </w:p>
          <w:p w14:paraId="4B937F74" w14:textId="77777777" w:rsidR="00421A8F" w:rsidRPr="00421A8F" w:rsidRDefault="00421A8F" w:rsidP="008764F2">
            <w:pPr>
              <w:jc w:val="left"/>
              <w:rPr>
                <w:color w:val="000000" w:themeColor="text1"/>
                <w:lang w:val="fr-CA"/>
              </w:rPr>
            </w:pPr>
            <w:r w:rsidRPr="00421A8F">
              <w:rPr>
                <w:color w:val="000000" w:themeColor="text1"/>
                <w:lang w:val="fr-CA"/>
              </w:rPr>
              <w:t>orthogonales, libre,</w:t>
            </w:r>
          </w:p>
          <w:p w14:paraId="748D5F47" w14:textId="77777777" w:rsidR="00421A8F" w:rsidRPr="00421A8F" w:rsidRDefault="00421A8F" w:rsidP="008764F2">
            <w:pPr>
              <w:jc w:val="left"/>
              <w:rPr>
                <w:color w:val="000000" w:themeColor="text1"/>
                <w:lang w:val="fr-CA"/>
              </w:rPr>
            </w:pPr>
            <w:r w:rsidRPr="00421A8F">
              <w:rPr>
                <w:color w:val="000000" w:themeColor="text1"/>
                <w:lang w:val="fr-CA"/>
              </w:rPr>
              <w:t>orbite et ciel.</w:t>
            </w:r>
          </w:p>
        </w:tc>
        <w:tc>
          <w:tcPr>
            <w:tcW w:w="2375" w:type="dxa"/>
          </w:tcPr>
          <w:p w14:paraId="6E8D1456" w14:textId="77777777" w:rsidR="00421A8F" w:rsidRPr="00421A8F" w:rsidRDefault="00421A8F" w:rsidP="008764F2">
            <w:pPr>
              <w:jc w:val="left"/>
              <w:rPr>
                <w:lang w:val="fr-CA"/>
              </w:rPr>
            </w:pPr>
            <w:r w:rsidRPr="00421A8F">
              <w:rPr>
                <w:lang w:val="fr-CA"/>
              </w:rPr>
              <w:t>S'assurer que l'utilisateur</w:t>
            </w:r>
          </w:p>
          <w:p w14:paraId="355216A9" w14:textId="77777777" w:rsidR="00421A8F" w:rsidRPr="00421A8F" w:rsidRDefault="00421A8F" w:rsidP="008764F2">
            <w:pPr>
              <w:jc w:val="left"/>
              <w:rPr>
                <w:lang w:val="fr-CA"/>
              </w:rPr>
            </w:pPr>
            <w:r w:rsidRPr="00421A8F">
              <w:rPr>
                <w:lang w:val="fr-CA"/>
              </w:rPr>
              <w:t>pu</w:t>
            </w:r>
            <w:r>
              <w:rPr>
                <w:lang w:val="fr-CA"/>
              </w:rPr>
              <w:t>i</w:t>
            </w:r>
            <w:r w:rsidRPr="00421A8F">
              <w:rPr>
                <w:lang w:val="fr-CA"/>
              </w:rPr>
              <w:t>sse changer sa vue une</w:t>
            </w:r>
          </w:p>
          <w:p w14:paraId="293C2F22" w14:textId="77777777" w:rsidR="00421A8F" w:rsidRPr="00421A8F" w:rsidRDefault="00421A8F" w:rsidP="008764F2">
            <w:pPr>
              <w:jc w:val="left"/>
              <w:rPr>
                <w:lang w:val="fr-CA"/>
              </w:rPr>
            </w:pPr>
            <w:r w:rsidRPr="00421A8F">
              <w:rPr>
                <w:lang w:val="fr-CA"/>
              </w:rPr>
              <w:t>fois la partie commencée.</w:t>
            </w:r>
          </w:p>
        </w:tc>
        <w:tc>
          <w:tcPr>
            <w:tcW w:w="2375" w:type="dxa"/>
          </w:tcPr>
          <w:p w14:paraId="04E8E7BF" w14:textId="77777777" w:rsidR="00421A8F" w:rsidRDefault="00421A8F" w:rsidP="00CB21DE">
            <w:pPr>
              <w:jc w:val="center"/>
              <w:rPr>
                <w:lang w:val="fr-CA"/>
              </w:rPr>
            </w:pPr>
            <w:r>
              <w:rPr>
                <w:lang w:val="fr-CA"/>
              </w:rPr>
              <w:t>Aucun</w:t>
            </w:r>
          </w:p>
        </w:tc>
        <w:tc>
          <w:tcPr>
            <w:tcW w:w="2375" w:type="dxa"/>
          </w:tcPr>
          <w:p w14:paraId="760F4D4B" w14:textId="77777777" w:rsidR="00421A8F" w:rsidRDefault="00421A8F" w:rsidP="00CB21DE">
            <w:pPr>
              <w:jc w:val="center"/>
              <w:rPr>
                <w:lang w:val="fr-CA"/>
              </w:rPr>
            </w:pPr>
            <w:r>
              <w:rPr>
                <w:lang w:val="fr-CA"/>
              </w:rPr>
              <w:t>Aucun</w:t>
            </w:r>
          </w:p>
        </w:tc>
      </w:tr>
      <w:tr w:rsidR="00421A8F" w14:paraId="31A78DCE" w14:textId="77777777" w:rsidTr="00E426CC">
        <w:tc>
          <w:tcPr>
            <w:tcW w:w="2375" w:type="dxa"/>
            <w:shd w:val="clear" w:color="auto" w:fill="FFFFFF" w:themeFill="background1"/>
          </w:tcPr>
          <w:p w14:paraId="7E047DDE" w14:textId="77777777" w:rsidR="00421A8F" w:rsidRPr="00421A8F" w:rsidRDefault="00421A8F" w:rsidP="008764F2">
            <w:pPr>
              <w:jc w:val="left"/>
              <w:rPr>
                <w:color w:val="000000" w:themeColor="text1"/>
                <w:lang w:val="fr-CA"/>
              </w:rPr>
            </w:pPr>
            <w:r w:rsidRPr="00421A8F">
              <w:rPr>
                <w:color w:val="000000" w:themeColor="text1"/>
                <w:lang w:val="fr-CA"/>
              </w:rPr>
              <w:t>1.6.1 La vue pourra se</w:t>
            </w:r>
          </w:p>
          <w:p w14:paraId="0D5DA2B1" w14:textId="77777777" w:rsidR="00421A8F" w:rsidRPr="00421A8F" w:rsidRDefault="00B43B55" w:rsidP="008764F2">
            <w:pPr>
              <w:jc w:val="left"/>
              <w:rPr>
                <w:color w:val="000000" w:themeColor="text1"/>
                <w:lang w:val="fr-CA"/>
              </w:rPr>
            </w:pPr>
            <w:r>
              <w:rPr>
                <w:color w:val="000000" w:themeColor="text1"/>
                <w:lang w:val="fr-CA"/>
              </w:rPr>
              <w:t>déplacer</w:t>
            </w:r>
            <w:r w:rsidR="00421A8F" w:rsidRPr="00421A8F">
              <w:rPr>
                <w:color w:val="000000" w:themeColor="text1"/>
                <w:lang w:val="fr-CA"/>
              </w:rPr>
              <w:t xml:space="preserve"> avec la souris et</w:t>
            </w:r>
          </w:p>
          <w:p w14:paraId="5C370949" w14:textId="77777777" w:rsidR="00421A8F" w:rsidRPr="00421A8F" w:rsidRDefault="00421A8F" w:rsidP="008764F2">
            <w:pPr>
              <w:jc w:val="left"/>
              <w:rPr>
                <w:color w:val="000000" w:themeColor="text1"/>
                <w:lang w:val="fr-CA"/>
              </w:rPr>
            </w:pPr>
            <w:r w:rsidRPr="00421A8F">
              <w:rPr>
                <w:color w:val="000000" w:themeColor="text1"/>
                <w:lang w:val="fr-CA"/>
              </w:rPr>
              <w:t>selon le mode actif.</w:t>
            </w:r>
          </w:p>
        </w:tc>
        <w:tc>
          <w:tcPr>
            <w:tcW w:w="2375" w:type="dxa"/>
          </w:tcPr>
          <w:p w14:paraId="466C1D12" w14:textId="77777777" w:rsidR="00421A8F" w:rsidRPr="00421A8F" w:rsidRDefault="00421A8F" w:rsidP="008764F2">
            <w:pPr>
              <w:jc w:val="left"/>
              <w:rPr>
                <w:lang w:val="fr-CA"/>
              </w:rPr>
            </w:pPr>
            <w:r w:rsidRPr="00421A8F">
              <w:rPr>
                <w:lang w:val="fr-CA"/>
              </w:rPr>
              <w:t>S'assurer que les valeurs</w:t>
            </w:r>
          </w:p>
          <w:p w14:paraId="3CA4166D" w14:textId="77777777" w:rsidR="00421A8F" w:rsidRPr="00421A8F" w:rsidRDefault="00421A8F" w:rsidP="008764F2">
            <w:pPr>
              <w:jc w:val="left"/>
              <w:rPr>
                <w:lang w:val="fr-CA"/>
              </w:rPr>
            </w:pPr>
            <w:r w:rsidRPr="00421A8F">
              <w:rPr>
                <w:lang w:val="fr-CA"/>
              </w:rPr>
              <w:t>d'entrée de la souris soit</w:t>
            </w:r>
          </w:p>
          <w:p w14:paraId="7DFD3A19" w14:textId="77777777" w:rsidR="00421A8F" w:rsidRPr="00421A8F" w:rsidRDefault="00421A8F" w:rsidP="008764F2">
            <w:pPr>
              <w:jc w:val="left"/>
              <w:rPr>
                <w:lang w:val="fr-CA"/>
              </w:rPr>
            </w:pPr>
            <w:r w:rsidRPr="00421A8F">
              <w:rPr>
                <w:lang w:val="fr-CA"/>
              </w:rPr>
              <w:t>adéquate pour les</w:t>
            </w:r>
          </w:p>
          <w:p w14:paraId="76AABD80" w14:textId="77777777" w:rsidR="00421A8F" w:rsidRPr="00421A8F" w:rsidRDefault="00421A8F" w:rsidP="008764F2">
            <w:pPr>
              <w:jc w:val="left"/>
              <w:rPr>
                <w:lang w:val="fr-CA"/>
              </w:rPr>
            </w:pPr>
            <w:r w:rsidRPr="00421A8F">
              <w:rPr>
                <w:lang w:val="fr-CA"/>
              </w:rPr>
              <w:t>mouvements de la vue.</w:t>
            </w:r>
          </w:p>
        </w:tc>
        <w:tc>
          <w:tcPr>
            <w:tcW w:w="2375" w:type="dxa"/>
          </w:tcPr>
          <w:p w14:paraId="0F34D169" w14:textId="77777777" w:rsidR="00421A8F" w:rsidRDefault="00421A8F" w:rsidP="00CB21DE">
            <w:pPr>
              <w:jc w:val="center"/>
              <w:rPr>
                <w:lang w:val="fr-CA"/>
              </w:rPr>
            </w:pPr>
            <w:r>
              <w:rPr>
                <w:lang w:val="fr-CA"/>
              </w:rPr>
              <w:t>Aucun</w:t>
            </w:r>
          </w:p>
        </w:tc>
        <w:tc>
          <w:tcPr>
            <w:tcW w:w="2375" w:type="dxa"/>
          </w:tcPr>
          <w:p w14:paraId="785270FF" w14:textId="77777777" w:rsidR="00421A8F" w:rsidRPr="00421A8F" w:rsidRDefault="00421A8F" w:rsidP="008764F2">
            <w:pPr>
              <w:jc w:val="left"/>
              <w:rPr>
                <w:lang w:val="fr-CA"/>
              </w:rPr>
            </w:pPr>
            <w:r w:rsidRPr="00421A8F">
              <w:rPr>
                <w:lang w:val="fr-CA"/>
              </w:rPr>
              <w:t>L'entrée de la souris sera</w:t>
            </w:r>
          </w:p>
          <w:p w14:paraId="0DC5EE43" w14:textId="77777777" w:rsidR="00421A8F" w:rsidRPr="00421A8F" w:rsidRDefault="00421A8F" w:rsidP="008764F2">
            <w:pPr>
              <w:jc w:val="left"/>
              <w:rPr>
                <w:lang w:val="fr-CA"/>
              </w:rPr>
            </w:pPr>
            <w:r w:rsidRPr="00421A8F">
              <w:rPr>
                <w:lang w:val="fr-CA"/>
              </w:rPr>
              <w:t>pris en compte pour les</w:t>
            </w:r>
          </w:p>
          <w:p w14:paraId="7D522B1F" w14:textId="77777777" w:rsidR="00421A8F" w:rsidRPr="00421A8F" w:rsidRDefault="00421A8F" w:rsidP="008764F2">
            <w:pPr>
              <w:jc w:val="left"/>
              <w:rPr>
                <w:lang w:val="fr-CA"/>
              </w:rPr>
            </w:pPr>
            <w:r w:rsidRPr="00421A8F">
              <w:rPr>
                <w:lang w:val="fr-CA"/>
              </w:rPr>
              <w:t>calcul de la nouvelle</w:t>
            </w:r>
          </w:p>
          <w:p w14:paraId="544D3999" w14:textId="77777777" w:rsidR="00421A8F" w:rsidRDefault="00421A8F" w:rsidP="008764F2">
            <w:pPr>
              <w:jc w:val="left"/>
              <w:rPr>
                <w:lang w:val="fr-CA"/>
              </w:rPr>
            </w:pPr>
            <w:r w:rsidRPr="00421A8F">
              <w:rPr>
                <w:lang w:val="fr-CA"/>
              </w:rPr>
              <w:t>position de la caméra.</w:t>
            </w:r>
          </w:p>
        </w:tc>
      </w:tr>
      <w:tr w:rsidR="00421A8F" w14:paraId="0BDBF81D" w14:textId="77777777" w:rsidTr="00E426CC">
        <w:tc>
          <w:tcPr>
            <w:tcW w:w="2375" w:type="dxa"/>
            <w:shd w:val="clear" w:color="auto" w:fill="FFFFFF" w:themeFill="background1"/>
          </w:tcPr>
          <w:p w14:paraId="03F7EEE8" w14:textId="77777777" w:rsidR="00421A8F" w:rsidRPr="00421A8F" w:rsidRDefault="00421A8F" w:rsidP="008764F2">
            <w:pPr>
              <w:jc w:val="left"/>
              <w:rPr>
                <w:color w:val="000000" w:themeColor="text1"/>
                <w:lang w:val="fr-CA"/>
              </w:rPr>
            </w:pPr>
            <w:r w:rsidRPr="00421A8F">
              <w:rPr>
                <w:color w:val="000000" w:themeColor="text1"/>
                <w:lang w:val="fr-CA"/>
              </w:rPr>
              <w:t>1.7 Lors des parties, la</w:t>
            </w:r>
          </w:p>
          <w:p w14:paraId="5994F04E" w14:textId="77777777" w:rsidR="00421A8F" w:rsidRPr="00421A8F" w:rsidRDefault="00421A8F" w:rsidP="008764F2">
            <w:pPr>
              <w:jc w:val="left"/>
              <w:rPr>
                <w:color w:val="000000" w:themeColor="text1"/>
                <w:lang w:val="fr-CA"/>
              </w:rPr>
            </w:pPr>
            <w:r w:rsidRPr="00421A8F">
              <w:rPr>
                <w:color w:val="000000" w:themeColor="text1"/>
                <w:lang w:val="fr-CA"/>
              </w:rPr>
              <w:t>physique du jeu</w:t>
            </w:r>
          </w:p>
          <w:p w14:paraId="41D3B8C0" w14:textId="77777777" w:rsidR="00421A8F" w:rsidRPr="00421A8F" w:rsidRDefault="00421A8F" w:rsidP="008764F2">
            <w:pPr>
              <w:jc w:val="left"/>
              <w:rPr>
                <w:color w:val="000000" w:themeColor="text1"/>
                <w:lang w:val="fr-CA"/>
              </w:rPr>
            </w:pPr>
            <w:r w:rsidRPr="00421A8F">
              <w:rPr>
                <w:color w:val="000000" w:themeColor="text1"/>
                <w:lang w:val="fr-CA"/>
              </w:rPr>
              <w:t>respectera une physique</w:t>
            </w:r>
          </w:p>
          <w:p w14:paraId="72638479" w14:textId="77777777" w:rsidR="00421A8F" w:rsidRPr="00421A8F" w:rsidRDefault="00421A8F" w:rsidP="008764F2">
            <w:pPr>
              <w:jc w:val="left"/>
              <w:rPr>
                <w:color w:val="000000" w:themeColor="text1"/>
                <w:lang w:val="fr-CA"/>
              </w:rPr>
            </w:pPr>
            <w:r w:rsidRPr="00421A8F">
              <w:rPr>
                <w:color w:val="000000" w:themeColor="text1"/>
                <w:lang w:val="fr-CA"/>
              </w:rPr>
              <w:t>dit 2.5D qui inclura la</w:t>
            </w:r>
          </w:p>
          <w:p w14:paraId="6EDE1748" w14:textId="77777777" w:rsidR="00421A8F" w:rsidRPr="00421A8F" w:rsidRDefault="00421A8F" w:rsidP="008764F2">
            <w:pPr>
              <w:jc w:val="left"/>
              <w:rPr>
                <w:color w:val="000000" w:themeColor="text1"/>
                <w:lang w:val="fr-CA"/>
              </w:rPr>
            </w:pPr>
            <w:r w:rsidRPr="00421A8F">
              <w:rPr>
                <w:color w:val="000000" w:themeColor="text1"/>
                <w:lang w:val="fr-CA"/>
              </w:rPr>
              <w:t>friction, les collisions et</w:t>
            </w:r>
          </w:p>
          <w:p w14:paraId="593012C6" w14:textId="77777777" w:rsidR="00421A8F" w:rsidRPr="00421A8F" w:rsidRDefault="00421A8F" w:rsidP="008764F2">
            <w:pPr>
              <w:jc w:val="left"/>
              <w:rPr>
                <w:color w:val="000000" w:themeColor="text1"/>
                <w:lang w:val="fr-CA"/>
              </w:rPr>
            </w:pPr>
            <w:r w:rsidRPr="00421A8F">
              <w:rPr>
                <w:color w:val="000000" w:themeColor="text1"/>
                <w:lang w:val="fr-CA"/>
              </w:rPr>
              <w:t>les autres éléments</w:t>
            </w:r>
          </w:p>
          <w:p w14:paraId="244D2C3E" w14:textId="77777777" w:rsidR="00421A8F" w:rsidRPr="00421A8F" w:rsidRDefault="00421A8F" w:rsidP="008764F2">
            <w:pPr>
              <w:jc w:val="left"/>
              <w:rPr>
                <w:color w:val="000000" w:themeColor="text1"/>
                <w:lang w:val="fr-CA"/>
              </w:rPr>
            </w:pPr>
            <w:r w:rsidRPr="00421A8F">
              <w:rPr>
                <w:color w:val="000000" w:themeColor="text1"/>
                <w:lang w:val="fr-CA"/>
              </w:rPr>
              <w:t>particuliers du jeu.</w:t>
            </w:r>
          </w:p>
        </w:tc>
        <w:tc>
          <w:tcPr>
            <w:tcW w:w="2375" w:type="dxa"/>
          </w:tcPr>
          <w:p w14:paraId="3FA71918" w14:textId="77777777" w:rsidR="00421A8F" w:rsidRPr="00421A8F" w:rsidRDefault="00421A8F" w:rsidP="008764F2">
            <w:pPr>
              <w:jc w:val="left"/>
              <w:rPr>
                <w:lang w:val="fr-CA"/>
              </w:rPr>
            </w:pPr>
            <w:r w:rsidRPr="00421A8F">
              <w:rPr>
                <w:lang w:val="fr-CA"/>
              </w:rPr>
              <w:t>S'assurer que la rondelle</w:t>
            </w:r>
          </w:p>
          <w:p w14:paraId="087A8E01" w14:textId="77777777" w:rsidR="00421A8F" w:rsidRPr="00421A8F" w:rsidRDefault="00421A8F" w:rsidP="008764F2">
            <w:pPr>
              <w:jc w:val="left"/>
              <w:rPr>
                <w:lang w:val="fr-CA"/>
              </w:rPr>
            </w:pPr>
            <w:r w:rsidRPr="00421A8F">
              <w:rPr>
                <w:lang w:val="fr-CA"/>
              </w:rPr>
              <w:t>et les maillets de</w:t>
            </w:r>
          </w:p>
          <w:p w14:paraId="60A67F7F" w14:textId="77777777" w:rsidR="00421A8F" w:rsidRPr="00421A8F" w:rsidRDefault="00421A8F" w:rsidP="008764F2">
            <w:pPr>
              <w:jc w:val="left"/>
              <w:rPr>
                <w:lang w:val="fr-CA"/>
              </w:rPr>
            </w:pPr>
            <w:r w:rsidRPr="00421A8F">
              <w:rPr>
                <w:lang w:val="fr-CA"/>
              </w:rPr>
              <w:t xml:space="preserve">l'utilisateur </w:t>
            </w:r>
            <w:proofErr w:type="spellStart"/>
            <w:r w:rsidRPr="00421A8F">
              <w:rPr>
                <w:lang w:val="fr-CA"/>
              </w:rPr>
              <w:t>soit</w:t>
            </w:r>
            <w:r w:rsidR="00B43B55">
              <w:rPr>
                <w:lang w:val="fr-CA"/>
              </w:rPr>
              <w:t>en</w:t>
            </w:r>
            <w:proofErr w:type="spellEnd"/>
            <w:r w:rsidRPr="00421A8F">
              <w:rPr>
                <w:lang w:val="fr-CA"/>
              </w:rPr>
              <w:t xml:space="preserve"> limité</w:t>
            </w:r>
            <w:r w:rsidR="00B43B55">
              <w:rPr>
                <w:lang w:val="fr-CA"/>
              </w:rPr>
              <w:t>s</w:t>
            </w:r>
            <w:r w:rsidRPr="00421A8F">
              <w:rPr>
                <w:lang w:val="fr-CA"/>
              </w:rPr>
              <w:t xml:space="preserve"> par</w:t>
            </w:r>
          </w:p>
          <w:p w14:paraId="6E7621BF" w14:textId="77777777" w:rsidR="00421A8F" w:rsidRPr="00421A8F" w:rsidRDefault="00421A8F" w:rsidP="008764F2">
            <w:pPr>
              <w:jc w:val="left"/>
              <w:rPr>
                <w:lang w:val="fr-CA"/>
              </w:rPr>
            </w:pPr>
            <w:r w:rsidRPr="00421A8F">
              <w:rPr>
                <w:lang w:val="fr-CA"/>
              </w:rPr>
              <w:t>les contraintes établies et</w:t>
            </w:r>
          </w:p>
          <w:p w14:paraId="44F98AD5" w14:textId="77777777" w:rsidR="00421A8F" w:rsidRPr="00421A8F" w:rsidRDefault="00421A8F" w:rsidP="008764F2">
            <w:pPr>
              <w:jc w:val="left"/>
              <w:rPr>
                <w:lang w:val="fr-CA"/>
              </w:rPr>
            </w:pPr>
            <w:r w:rsidRPr="00421A8F">
              <w:rPr>
                <w:lang w:val="fr-CA"/>
              </w:rPr>
              <w:t>que tout objet autre est</w:t>
            </w:r>
          </w:p>
          <w:p w14:paraId="344FDD54" w14:textId="77777777" w:rsidR="00421A8F" w:rsidRPr="00421A8F" w:rsidRDefault="00421A8F" w:rsidP="008764F2">
            <w:pPr>
              <w:jc w:val="left"/>
              <w:rPr>
                <w:lang w:val="fr-CA"/>
              </w:rPr>
            </w:pPr>
            <w:r w:rsidRPr="00421A8F">
              <w:rPr>
                <w:lang w:val="fr-CA"/>
              </w:rPr>
              <w:t>l'effet désiré sur la</w:t>
            </w:r>
          </w:p>
          <w:p w14:paraId="76EAB215" w14:textId="77777777" w:rsidR="00421A8F" w:rsidRPr="00421A8F" w:rsidRDefault="00421A8F" w:rsidP="008764F2">
            <w:pPr>
              <w:jc w:val="left"/>
              <w:rPr>
                <w:lang w:val="fr-CA"/>
              </w:rPr>
            </w:pPr>
            <w:r w:rsidRPr="00421A8F">
              <w:rPr>
                <w:lang w:val="fr-CA"/>
              </w:rPr>
              <w:t>rondelle.</w:t>
            </w:r>
          </w:p>
        </w:tc>
        <w:tc>
          <w:tcPr>
            <w:tcW w:w="2375" w:type="dxa"/>
          </w:tcPr>
          <w:p w14:paraId="24BED647" w14:textId="77777777" w:rsidR="00421A8F" w:rsidRDefault="00421A8F" w:rsidP="00CB21DE">
            <w:pPr>
              <w:jc w:val="center"/>
              <w:rPr>
                <w:lang w:val="fr-CA"/>
              </w:rPr>
            </w:pPr>
            <w:r>
              <w:rPr>
                <w:lang w:val="fr-CA"/>
              </w:rPr>
              <w:t>Aucun</w:t>
            </w:r>
          </w:p>
        </w:tc>
        <w:tc>
          <w:tcPr>
            <w:tcW w:w="2375" w:type="dxa"/>
          </w:tcPr>
          <w:p w14:paraId="482F2501" w14:textId="77777777" w:rsidR="00421A8F" w:rsidRPr="00421A8F" w:rsidRDefault="00421A8F" w:rsidP="008764F2">
            <w:pPr>
              <w:jc w:val="left"/>
              <w:rPr>
                <w:lang w:val="fr-CA"/>
              </w:rPr>
            </w:pPr>
            <w:r w:rsidRPr="00421A8F">
              <w:rPr>
                <w:lang w:val="fr-CA"/>
              </w:rPr>
              <w:t>La rondelle prendra en</w:t>
            </w:r>
          </w:p>
          <w:p w14:paraId="53AB6E94" w14:textId="77777777" w:rsidR="00421A8F" w:rsidRPr="00421A8F" w:rsidRDefault="00421A8F" w:rsidP="008764F2">
            <w:pPr>
              <w:jc w:val="left"/>
              <w:rPr>
                <w:lang w:val="fr-CA"/>
              </w:rPr>
            </w:pPr>
            <w:r w:rsidRPr="00421A8F">
              <w:rPr>
                <w:lang w:val="fr-CA"/>
              </w:rPr>
              <w:t xml:space="preserve">compte la </w:t>
            </w:r>
            <w:r w:rsidR="00B43B55">
              <w:rPr>
                <w:lang w:val="fr-CA"/>
              </w:rPr>
              <w:t>plupart</w:t>
            </w:r>
            <w:r w:rsidRPr="00421A8F">
              <w:rPr>
                <w:lang w:val="fr-CA"/>
              </w:rPr>
              <w:t xml:space="preserve"> des</w:t>
            </w:r>
          </w:p>
          <w:p w14:paraId="72BE0E16" w14:textId="77777777" w:rsidR="00421A8F" w:rsidRPr="00421A8F" w:rsidRDefault="00421A8F" w:rsidP="008764F2">
            <w:pPr>
              <w:jc w:val="left"/>
              <w:rPr>
                <w:lang w:val="fr-CA"/>
              </w:rPr>
            </w:pPr>
            <w:r w:rsidRPr="00421A8F">
              <w:rPr>
                <w:lang w:val="fr-CA"/>
              </w:rPr>
              <w:t>calculs nécessaires. Elle</w:t>
            </w:r>
          </w:p>
          <w:p w14:paraId="002F5888" w14:textId="77777777" w:rsidR="00421A8F" w:rsidRPr="00421A8F" w:rsidRDefault="00421A8F" w:rsidP="008764F2">
            <w:pPr>
              <w:jc w:val="left"/>
              <w:rPr>
                <w:lang w:val="fr-CA"/>
              </w:rPr>
            </w:pPr>
            <w:r w:rsidRPr="00421A8F">
              <w:rPr>
                <w:lang w:val="fr-CA"/>
              </w:rPr>
              <w:t xml:space="preserve">devra </w:t>
            </w:r>
            <w:r w:rsidR="008764F2" w:rsidRPr="00421A8F">
              <w:rPr>
                <w:lang w:val="fr-CA"/>
              </w:rPr>
              <w:t>gérer</w:t>
            </w:r>
            <w:r w:rsidRPr="00421A8F">
              <w:rPr>
                <w:lang w:val="fr-CA"/>
              </w:rPr>
              <w:t xml:space="preserve"> ses actions</w:t>
            </w:r>
          </w:p>
          <w:p w14:paraId="33641AAB" w14:textId="77777777" w:rsidR="00421A8F" w:rsidRPr="00421A8F" w:rsidRDefault="00421A8F" w:rsidP="008764F2">
            <w:pPr>
              <w:jc w:val="left"/>
              <w:rPr>
                <w:lang w:val="fr-CA"/>
              </w:rPr>
            </w:pPr>
            <w:r w:rsidRPr="00421A8F">
              <w:rPr>
                <w:lang w:val="fr-CA"/>
              </w:rPr>
              <w:t>selon les objets qu'elle</w:t>
            </w:r>
          </w:p>
          <w:p w14:paraId="225FF3FB" w14:textId="77777777" w:rsidR="00421A8F" w:rsidRPr="00421A8F" w:rsidRDefault="00421A8F" w:rsidP="008764F2">
            <w:pPr>
              <w:jc w:val="left"/>
              <w:rPr>
                <w:lang w:val="fr-CA"/>
              </w:rPr>
            </w:pPr>
            <w:r w:rsidRPr="00421A8F">
              <w:rPr>
                <w:lang w:val="fr-CA"/>
              </w:rPr>
              <w:t>rencontre en prenant en</w:t>
            </w:r>
          </w:p>
          <w:p w14:paraId="561FAE96" w14:textId="77777777" w:rsidR="00421A8F" w:rsidRPr="00421A8F" w:rsidRDefault="00421A8F" w:rsidP="008764F2">
            <w:pPr>
              <w:jc w:val="left"/>
              <w:rPr>
                <w:lang w:val="fr-CA"/>
              </w:rPr>
            </w:pPr>
            <w:r w:rsidRPr="00421A8F">
              <w:rPr>
                <w:lang w:val="fr-CA"/>
              </w:rPr>
              <w:t>compte sa propre vitesse</w:t>
            </w:r>
          </w:p>
          <w:p w14:paraId="1879987F" w14:textId="77777777" w:rsidR="00421A8F" w:rsidRDefault="00421A8F" w:rsidP="008764F2">
            <w:pPr>
              <w:jc w:val="left"/>
              <w:rPr>
                <w:lang w:val="fr-CA"/>
              </w:rPr>
            </w:pPr>
            <w:r w:rsidRPr="00421A8F">
              <w:rPr>
                <w:lang w:val="fr-CA"/>
              </w:rPr>
              <w:t>et direction.</w:t>
            </w:r>
          </w:p>
        </w:tc>
      </w:tr>
      <w:tr w:rsidR="00421A8F" w14:paraId="68B9CC11" w14:textId="77777777" w:rsidTr="00E426CC">
        <w:tc>
          <w:tcPr>
            <w:tcW w:w="2375" w:type="dxa"/>
            <w:shd w:val="clear" w:color="auto" w:fill="FFFFFF" w:themeFill="background1"/>
          </w:tcPr>
          <w:p w14:paraId="10CA17F3" w14:textId="77777777" w:rsidR="00421A8F" w:rsidRPr="00421A8F" w:rsidRDefault="00421A8F" w:rsidP="008764F2">
            <w:pPr>
              <w:jc w:val="left"/>
              <w:rPr>
                <w:color w:val="000000" w:themeColor="text1"/>
                <w:lang w:val="fr-CA"/>
              </w:rPr>
            </w:pPr>
            <w:r w:rsidRPr="00421A8F">
              <w:rPr>
                <w:color w:val="000000" w:themeColor="text1"/>
                <w:lang w:val="fr-CA"/>
              </w:rPr>
              <w:t>1.7.1 Il sera possible</w:t>
            </w:r>
          </w:p>
          <w:p w14:paraId="34058D96" w14:textId="77777777" w:rsidR="00421A8F" w:rsidRPr="00421A8F" w:rsidRDefault="00421A8F" w:rsidP="008764F2">
            <w:pPr>
              <w:jc w:val="left"/>
              <w:rPr>
                <w:color w:val="000000" w:themeColor="text1"/>
                <w:lang w:val="fr-CA"/>
              </w:rPr>
            </w:pPr>
            <w:r w:rsidRPr="00421A8F">
              <w:rPr>
                <w:color w:val="000000" w:themeColor="text1"/>
                <w:lang w:val="fr-CA"/>
              </w:rPr>
              <w:t>d'observer le même type</w:t>
            </w:r>
          </w:p>
          <w:p w14:paraId="541571D5" w14:textId="77777777" w:rsidR="00421A8F" w:rsidRPr="00421A8F" w:rsidRDefault="00421A8F" w:rsidP="008764F2">
            <w:pPr>
              <w:jc w:val="left"/>
              <w:rPr>
                <w:color w:val="000000" w:themeColor="text1"/>
                <w:lang w:val="fr-CA"/>
              </w:rPr>
            </w:pPr>
            <w:r w:rsidRPr="00421A8F">
              <w:rPr>
                <w:color w:val="000000" w:themeColor="text1"/>
                <w:lang w:val="fr-CA"/>
              </w:rPr>
              <w:t>de physique lors des</w:t>
            </w:r>
          </w:p>
          <w:p w14:paraId="55BCD703" w14:textId="77777777" w:rsidR="00421A8F" w:rsidRPr="00421A8F" w:rsidRDefault="00421A8F" w:rsidP="008764F2">
            <w:pPr>
              <w:jc w:val="left"/>
              <w:rPr>
                <w:color w:val="000000" w:themeColor="text1"/>
                <w:lang w:val="fr-CA"/>
              </w:rPr>
            </w:pPr>
            <w:r w:rsidRPr="00421A8F">
              <w:rPr>
                <w:color w:val="000000" w:themeColor="text1"/>
                <w:lang w:val="fr-CA"/>
              </w:rPr>
              <w:t>parties en ligne.</w:t>
            </w:r>
          </w:p>
        </w:tc>
        <w:tc>
          <w:tcPr>
            <w:tcW w:w="2375" w:type="dxa"/>
          </w:tcPr>
          <w:p w14:paraId="489177BD" w14:textId="77777777" w:rsidR="00421A8F" w:rsidRPr="00421A8F" w:rsidRDefault="00421A8F" w:rsidP="008764F2">
            <w:pPr>
              <w:jc w:val="left"/>
              <w:rPr>
                <w:lang w:val="fr-CA"/>
              </w:rPr>
            </w:pPr>
            <w:r w:rsidRPr="00421A8F">
              <w:rPr>
                <w:lang w:val="fr-CA"/>
              </w:rPr>
              <w:t>S'assurer que le serveur</w:t>
            </w:r>
          </w:p>
          <w:p w14:paraId="0FAB6BD9" w14:textId="77777777" w:rsidR="00421A8F" w:rsidRPr="00421A8F" w:rsidRDefault="00421A8F" w:rsidP="008764F2">
            <w:pPr>
              <w:jc w:val="left"/>
              <w:rPr>
                <w:lang w:val="fr-CA"/>
              </w:rPr>
            </w:pPr>
            <w:r w:rsidRPr="00421A8F">
              <w:rPr>
                <w:lang w:val="fr-CA"/>
              </w:rPr>
              <w:t>effectue correctement les</w:t>
            </w:r>
          </w:p>
          <w:p w14:paraId="3E5523AC" w14:textId="77777777" w:rsidR="00421A8F" w:rsidRPr="00421A8F" w:rsidRDefault="00421A8F" w:rsidP="008764F2">
            <w:pPr>
              <w:jc w:val="left"/>
              <w:rPr>
                <w:lang w:val="fr-CA"/>
              </w:rPr>
            </w:pPr>
            <w:r w:rsidRPr="00421A8F">
              <w:rPr>
                <w:lang w:val="fr-CA"/>
              </w:rPr>
              <w:t>calculs ainsi que les</w:t>
            </w:r>
          </w:p>
          <w:p w14:paraId="63464E08" w14:textId="77777777" w:rsidR="00421A8F" w:rsidRPr="00421A8F" w:rsidRDefault="00421A8F" w:rsidP="008764F2">
            <w:pPr>
              <w:jc w:val="left"/>
              <w:rPr>
                <w:lang w:val="fr-CA"/>
              </w:rPr>
            </w:pPr>
            <w:r w:rsidRPr="00421A8F">
              <w:rPr>
                <w:lang w:val="fr-CA"/>
              </w:rPr>
              <w:t>clients.</w:t>
            </w:r>
          </w:p>
        </w:tc>
        <w:tc>
          <w:tcPr>
            <w:tcW w:w="2375" w:type="dxa"/>
          </w:tcPr>
          <w:p w14:paraId="1B2C6CDD" w14:textId="77777777" w:rsidR="00421A8F" w:rsidRDefault="00D0189A" w:rsidP="00CB21DE">
            <w:pPr>
              <w:jc w:val="center"/>
              <w:rPr>
                <w:lang w:val="fr-CA"/>
              </w:rPr>
            </w:pPr>
            <w:r>
              <w:rPr>
                <w:lang w:val="fr-CA"/>
              </w:rPr>
              <w:t>Aucun</w:t>
            </w:r>
          </w:p>
        </w:tc>
        <w:tc>
          <w:tcPr>
            <w:tcW w:w="2375" w:type="dxa"/>
          </w:tcPr>
          <w:p w14:paraId="1259199A" w14:textId="77777777" w:rsidR="00421A8F" w:rsidRPr="00421A8F" w:rsidRDefault="00421A8F" w:rsidP="008764F2">
            <w:pPr>
              <w:jc w:val="left"/>
              <w:rPr>
                <w:lang w:val="fr-CA"/>
              </w:rPr>
            </w:pPr>
            <w:r w:rsidRPr="00421A8F">
              <w:rPr>
                <w:lang w:val="fr-CA"/>
              </w:rPr>
              <w:t>Le serveur fera les mêmes</w:t>
            </w:r>
          </w:p>
          <w:p w14:paraId="7F37EF13" w14:textId="77777777" w:rsidR="00421A8F" w:rsidRPr="00421A8F" w:rsidRDefault="00421A8F" w:rsidP="008764F2">
            <w:pPr>
              <w:jc w:val="left"/>
              <w:rPr>
                <w:lang w:val="fr-CA"/>
              </w:rPr>
            </w:pPr>
            <w:r w:rsidRPr="00421A8F">
              <w:rPr>
                <w:lang w:val="fr-CA"/>
              </w:rPr>
              <w:t>calculs que les clients</w:t>
            </w:r>
          </w:p>
          <w:p w14:paraId="1FDBACB5" w14:textId="77777777" w:rsidR="00421A8F" w:rsidRPr="00421A8F" w:rsidRDefault="00421A8F" w:rsidP="008764F2">
            <w:pPr>
              <w:jc w:val="left"/>
              <w:rPr>
                <w:lang w:val="fr-CA"/>
              </w:rPr>
            </w:pPr>
            <w:r w:rsidRPr="00421A8F">
              <w:rPr>
                <w:lang w:val="fr-CA"/>
              </w:rPr>
              <w:t>pour transmettre les</w:t>
            </w:r>
          </w:p>
          <w:p w14:paraId="497D5885" w14:textId="77777777" w:rsidR="00421A8F" w:rsidRPr="00421A8F" w:rsidRDefault="00421A8F" w:rsidP="008764F2">
            <w:pPr>
              <w:jc w:val="left"/>
              <w:rPr>
                <w:lang w:val="fr-CA"/>
              </w:rPr>
            </w:pPr>
            <w:r w:rsidRPr="00421A8F">
              <w:rPr>
                <w:lang w:val="fr-CA"/>
              </w:rPr>
              <w:t>informations aux joueurs.</w:t>
            </w:r>
          </w:p>
        </w:tc>
      </w:tr>
      <w:tr w:rsidR="00421A8F" w14:paraId="7523C828" w14:textId="77777777" w:rsidTr="00E426CC">
        <w:tc>
          <w:tcPr>
            <w:tcW w:w="2375" w:type="dxa"/>
            <w:shd w:val="clear" w:color="auto" w:fill="FFFFFF" w:themeFill="background1"/>
          </w:tcPr>
          <w:p w14:paraId="3AD69BA4" w14:textId="77777777" w:rsidR="00421A8F" w:rsidRPr="00421A8F" w:rsidRDefault="00421A8F" w:rsidP="008764F2">
            <w:pPr>
              <w:jc w:val="left"/>
              <w:rPr>
                <w:color w:val="000000" w:themeColor="text1"/>
                <w:lang w:val="fr-CA"/>
              </w:rPr>
            </w:pPr>
            <w:r w:rsidRPr="00421A8F">
              <w:rPr>
                <w:color w:val="000000" w:themeColor="text1"/>
                <w:lang w:val="fr-CA"/>
              </w:rPr>
              <w:t>1.7.2 L'utilisateur pourra</w:t>
            </w:r>
            <w:r>
              <w:rPr>
                <w:color w:val="000000" w:themeColor="text1"/>
                <w:lang w:val="fr-CA"/>
              </w:rPr>
              <w:t xml:space="preserve"> affecter les jets d’air avec du bruit si le soufflage est activé.</w:t>
            </w:r>
          </w:p>
        </w:tc>
        <w:tc>
          <w:tcPr>
            <w:tcW w:w="2375" w:type="dxa"/>
          </w:tcPr>
          <w:p w14:paraId="561DB8E5" w14:textId="77777777" w:rsidR="00421A8F" w:rsidRPr="00421A8F" w:rsidRDefault="00421A8F" w:rsidP="008764F2">
            <w:pPr>
              <w:jc w:val="left"/>
              <w:rPr>
                <w:lang w:val="fr-CA"/>
              </w:rPr>
            </w:pPr>
            <w:r>
              <w:rPr>
                <w:lang w:val="fr-CA"/>
              </w:rPr>
              <w:t xml:space="preserve">S’assurer que faire du bruit dans le micro </w:t>
            </w:r>
            <w:r w:rsidR="003F619F">
              <w:rPr>
                <w:lang w:val="fr-CA"/>
              </w:rPr>
              <w:t>affecte</w:t>
            </w:r>
            <w:r>
              <w:rPr>
                <w:lang w:val="fr-CA"/>
              </w:rPr>
              <w:t xml:space="preserve"> correctement les jets d’air et donc la rondelle.</w:t>
            </w:r>
          </w:p>
        </w:tc>
        <w:tc>
          <w:tcPr>
            <w:tcW w:w="2375" w:type="dxa"/>
          </w:tcPr>
          <w:p w14:paraId="4D4B0C9F" w14:textId="77777777" w:rsidR="00421A8F" w:rsidRDefault="00421A8F" w:rsidP="00CB21DE">
            <w:pPr>
              <w:jc w:val="center"/>
              <w:rPr>
                <w:lang w:val="fr-CA"/>
              </w:rPr>
            </w:pPr>
            <w:r>
              <w:rPr>
                <w:lang w:val="fr-CA"/>
              </w:rPr>
              <w:t>Aucun</w:t>
            </w:r>
          </w:p>
        </w:tc>
        <w:tc>
          <w:tcPr>
            <w:tcW w:w="2375" w:type="dxa"/>
          </w:tcPr>
          <w:p w14:paraId="53300B06" w14:textId="77777777" w:rsidR="00421A8F" w:rsidRPr="00421A8F" w:rsidRDefault="00421A8F" w:rsidP="00FD0010">
            <w:pPr>
              <w:jc w:val="left"/>
              <w:rPr>
                <w:lang w:val="fr-CA"/>
              </w:rPr>
            </w:pPr>
            <w:r>
              <w:rPr>
                <w:lang w:val="fr-CA"/>
              </w:rPr>
              <w:t xml:space="preserve">La valeur d’entrée du micro affectera le calcul de temps de vie de </w:t>
            </w:r>
            <w:r w:rsidR="003F619F">
              <w:rPr>
                <w:lang w:val="fr-CA"/>
              </w:rPr>
              <w:t>nouvelles particules</w:t>
            </w:r>
            <w:r>
              <w:rPr>
                <w:lang w:val="fr-CA"/>
              </w:rPr>
              <w:t xml:space="preserve"> ainsi que </w:t>
            </w:r>
            <w:r w:rsidR="00FD0010">
              <w:rPr>
                <w:lang w:val="fr-CA"/>
              </w:rPr>
              <w:t>sa</w:t>
            </w:r>
            <w:r>
              <w:rPr>
                <w:lang w:val="fr-CA"/>
              </w:rPr>
              <w:t xml:space="preserve"> force</w:t>
            </w:r>
            <w:r w:rsidR="00FD0010">
              <w:rPr>
                <w:lang w:val="fr-CA"/>
              </w:rPr>
              <w:t>.</w:t>
            </w:r>
          </w:p>
        </w:tc>
      </w:tr>
      <w:tr w:rsidR="00421A8F" w14:paraId="6AC6996E" w14:textId="77777777" w:rsidTr="00E426CC">
        <w:tc>
          <w:tcPr>
            <w:tcW w:w="2375" w:type="dxa"/>
            <w:shd w:val="clear" w:color="auto" w:fill="FFFFFF" w:themeFill="background1"/>
          </w:tcPr>
          <w:p w14:paraId="78C2A4B5" w14:textId="77777777" w:rsidR="003F619F" w:rsidRPr="003F619F" w:rsidRDefault="003F619F" w:rsidP="008764F2">
            <w:pPr>
              <w:jc w:val="left"/>
              <w:rPr>
                <w:color w:val="000000" w:themeColor="text1"/>
                <w:lang w:val="fr-CA"/>
              </w:rPr>
            </w:pPr>
            <w:r w:rsidRPr="003F619F">
              <w:rPr>
                <w:color w:val="000000" w:themeColor="text1"/>
                <w:lang w:val="fr-CA"/>
              </w:rPr>
              <w:t>1.7.2.1 L'utilisateur</w:t>
            </w:r>
          </w:p>
          <w:p w14:paraId="5E35AF76" w14:textId="77777777" w:rsidR="003F619F" w:rsidRPr="003F619F" w:rsidRDefault="003F619F" w:rsidP="008764F2">
            <w:pPr>
              <w:jc w:val="left"/>
              <w:rPr>
                <w:color w:val="000000" w:themeColor="text1"/>
                <w:lang w:val="fr-CA"/>
              </w:rPr>
            </w:pPr>
            <w:r w:rsidRPr="003F619F">
              <w:rPr>
                <w:color w:val="000000" w:themeColor="text1"/>
                <w:lang w:val="fr-CA"/>
              </w:rPr>
              <w:t xml:space="preserve">pourra </w:t>
            </w:r>
            <w:r w:rsidR="008764F2" w:rsidRPr="003F619F">
              <w:rPr>
                <w:color w:val="000000" w:themeColor="text1"/>
                <w:lang w:val="fr-CA"/>
              </w:rPr>
              <w:t>calibrer</w:t>
            </w:r>
            <w:r w:rsidRPr="003F619F">
              <w:rPr>
                <w:color w:val="000000" w:themeColor="text1"/>
                <w:lang w:val="fr-CA"/>
              </w:rPr>
              <w:t xml:space="preserve"> son micro</w:t>
            </w:r>
          </w:p>
          <w:p w14:paraId="4C991783" w14:textId="77777777" w:rsidR="003F619F" w:rsidRPr="003F619F" w:rsidRDefault="003F619F" w:rsidP="008764F2">
            <w:pPr>
              <w:jc w:val="left"/>
              <w:rPr>
                <w:color w:val="000000" w:themeColor="text1"/>
                <w:lang w:val="fr-CA"/>
              </w:rPr>
            </w:pPr>
            <w:r w:rsidRPr="003F619F">
              <w:rPr>
                <w:color w:val="000000" w:themeColor="text1"/>
                <w:lang w:val="fr-CA"/>
              </w:rPr>
              <w:t>au préalable dans les</w:t>
            </w:r>
          </w:p>
          <w:p w14:paraId="2827C7AB" w14:textId="77777777" w:rsidR="00421A8F" w:rsidRPr="00421A8F" w:rsidRDefault="003F619F" w:rsidP="008764F2">
            <w:pPr>
              <w:jc w:val="left"/>
              <w:rPr>
                <w:color w:val="000000" w:themeColor="text1"/>
                <w:lang w:val="fr-CA"/>
              </w:rPr>
            </w:pPr>
            <w:r w:rsidRPr="003F619F">
              <w:rPr>
                <w:color w:val="000000" w:themeColor="text1"/>
                <w:lang w:val="fr-CA"/>
              </w:rPr>
              <w:t>options.</w:t>
            </w:r>
          </w:p>
        </w:tc>
        <w:tc>
          <w:tcPr>
            <w:tcW w:w="2375" w:type="dxa"/>
          </w:tcPr>
          <w:p w14:paraId="1923C51D" w14:textId="77777777" w:rsidR="003F619F" w:rsidRPr="003F619F" w:rsidRDefault="003F619F" w:rsidP="008764F2">
            <w:pPr>
              <w:jc w:val="left"/>
              <w:rPr>
                <w:lang w:val="fr-CA"/>
              </w:rPr>
            </w:pPr>
            <w:r w:rsidRPr="003F619F">
              <w:rPr>
                <w:lang w:val="fr-CA"/>
              </w:rPr>
              <w:t>S'assurer que le calibrage</w:t>
            </w:r>
          </w:p>
          <w:p w14:paraId="0C4DA2C9" w14:textId="77777777" w:rsidR="003F619F" w:rsidRPr="003F619F" w:rsidRDefault="003F619F" w:rsidP="008764F2">
            <w:pPr>
              <w:jc w:val="left"/>
              <w:rPr>
                <w:lang w:val="fr-CA"/>
              </w:rPr>
            </w:pPr>
            <w:r w:rsidRPr="003F619F">
              <w:rPr>
                <w:lang w:val="fr-CA"/>
              </w:rPr>
              <w:t>du micro influence</w:t>
            </w:r>
          </w:p>
          <w:p w14:paraId="196AA3CE" w14:textId="77777777" w:rsidR="003F619F" w:rsidRPr="003F619F" w:rsidRDefault="003F619F" w:rsidP="008764F2">
            <w:pPr>
              <w:jc w:val="left"/>
              <w:rPr>
                <w:lang w:val="fr-CA"/>
              </w:rPr>
            </w:pPr>
            <w:r w:rsidRPr="003F619F">
              <w:rPr>
                <w:lang w:val="fr-CA"/>
              </w:rPr>
              <w:t>correctement le micro</w:t>
            </w:r>
          </w:p>
          <w:p w14:paraId="2B1AE4D0" w14:textId="77777777" w:rsidR="00421A8F" w:rsidRPr="00421A8F" w:rsidRDefault="003F619F" w:rsidP="008764F2">
            <w:pPr>
              <w:jc w:val="left"/>
              <w:rPr>
                <w:lang w:val="fr-CA"/>
              </w:rPr>
            </w:pPr>
            <w:r w:rsidRPr="003F619F">
              <w:rPr>
                <w:lang w:val="fr-CA"/>
              </w:rPr>
              <w:t>pour l'utilisateur.</w:t>
            </w:r>
          </w:p>
        </w:tc>
        <w:tc>
          <w:tcPr>
            <w:tcW w:w="2375" w:type="dxa"/>
          </w:tcPr>
          <w:p w14:paraId="41C8C446" w14:textId="77777777" w:rsidR="00421A8F" w:rsidRDefault="003F619F" w:rsidP="00CB21DE">
            <w:pPr>
              <w:jc w:val="center"/>
              <w:rPr>
                <w:lang w:val="fr-CA"/>
              </w:rPr>
            </w:pPr>
            <w:r>
              <w:rPr>
                <w:lang w:val="fr-CA"/>
              </w:rPr>
              <w:t>Aucun</w:t>
            </w:r>
          </w:p>
        </w:tc>
        <w:tc>
          <w:tcPr>
            <w:tcW w:w="2375" w:type="dxa"/>
          </w:tcPr>
          <w:p w14:paraId="4E1E7A8F" w14:textId="77777777" w:rsidR="003F619F" w:rsidRPr="003F619F" w:rsidRDefault="003F619F" w:rsidP="008764F2">
            <w:pPr>
              <w:jc w:val="left"/>
              <w:rPr>
                <w:lang w:val="fr-CA"/>
              </w:rPr>
            </w:pPr>
            <w:r w:rsidRPr="003F619F">
              <w:rPr>
                <w:lang w:val="fr-CA"/>
              </w:rPr>
              <w:t>Calibration de micro selon</w:t>
            </w:r>
          </w:p>
          <w:p w14:paraId="0250A495" w14:textId="77777777" w:rsidR="00421A8F" w:rsidRPr="00421A8F" w:rsidRDefault="003F619F" w:rsidP="008764F2">
            <w:pPr>
              <w:jc w:val="left"/>
              <w:rPr>
                <w:lang w:val="fr-CA"/>
              </w:rPr>
            </w:pPr>
            <w:r w:rsidRPr="003F619F">
              <w:rPr>
                <w:lang w:val="fr-CA"/>
              </w:rPr>
              <w:t>le son ambiant.</w:t>
            </w:r>
          </w:p>
        </w:tc>
      </w:tr>
      <w:tr w:rsidR="00421A8F" w14:paraId="7CD2A822" w14:textId="77777777" w:rsidTr="00E426CC">
        <w:tc>
          <w:tcPr>
            <w:tcW w:w="2375" w:type="dxa"/>
            <w:shd w:val="clear" w:color="auto" w:fill="FFFFFF" w:themeFill="background1"/>
          </w:tcPr>
          <w:p w14:paraId="5FF8FEBB" w14:textId="77777777" w:rsidR="003F619F" w:rsidRPr="003F619F" w:rsidRDefault="003F619F" w:rsidP="008764F2">
            <w:pPr>
              <w:jc w:val="left"/>
              <w:rPr>
                <w:color w:val="000000" w:themeColor="text1"/>
                <w:lang w:val="fr-CA"/>
              </w:rPr>
            </w:pPr>
            <w:r w:rsidRPr="003F619F">
              <w:rPr>
                <w:color w:val="000000" w:themeColor="text1"/>
                <w:lang w:val="fr-CA"/>
              </w:rPr>
              <w:t>1.7.3 Un muret pourra</w:t>
            </w:r>
          </w:p>
          <w:p w14:paraId="6E5140BF" w14:textId="77777777" w:rsidR="00421A8F" w:rsidRPr="00421A8F" w:rsidRDefault="003F619F" w:rsidP="008764F2">
            <w:pPr>
              <w:jc w:val="left"/>
              <w:rPr>
                <w:color w:val="000000" w:themeColor="text1"/>
                <w:lang w:val="fr-CA"/>
              </w:rPr>
            </w:pPr>
            <w:r w:rsidRPr="003F619F">
              <w:rPr>
                <w:color w:val="000000" w:themeColor="text1"/>
                <w:lang w:val="fr-CA"/>
              </w:rPr>
              <w:lastRenderedPageBreak/>
              <w:t>être destructible.</w:t>
            </w:r>
          </w:p>
        </w:tc>
        <w:tc>
          <w:tcPr>
            <w:tcW w:w="2375" w:type="dxa"/>
          </w:tcPr>
          <w:p w14:paraId="3E2DC00B" w14:textId="77777777" w:rsidR="003F619F" w:rsidRPr="003F619F" w:rsidRDefault="003F619F" w:rsidP="008764F2">
            <w:pPr>
              <w:jc w:val="left"/>
              <w:rPr>
                <w:lang w:val="fr-CA"/>
              </w:rPr>
            </w:pPr>
            <w:r w:rsidRPr="003F619F">
              <w:rPr>
                <w:lang w:val="fr-CA"/>
              </w:rPr>
              <w:lastRenderedPageBreak/>
              <w:t>S'assurer qu'après un</w:t>
            </w:r>
          </w:p>
          <w:p w14:paraId="7C2D4C1F" w14:textId="77777777" w:rsidR="003F619F" w:rsidRPr="003F619F" w:rsidRDefault="003F619F" w:rsidP="008764F2">
            <w:pPr>
              <w:jc w:val="left"/>
              <w:rPr>
                <w:lang w:val="fr-CA"/>
              </w:rPr>
            </w:pPr>
            <w:r w:rsidRPr="003F619F">
              <w:rPr>
                <w:lang w:val="fr-CA"/>
              </w:rPr>
              <w:lastRenderedPageBreak/>
              <w:t>certain nombre de coup</w:t>
            </w:r>
          </w:p>
          <w:p w14:paraId="70CE3134" w14:textId="77777777" w:rsidR="003F619F" w:rsidRPr="003F619F" w:rsidRDefault="003F619F" w:rsidP="008764F2">
            <w:pPr>
              <w:jc w:val="left"/>
              <w:rPr>
                <w:lang w:val="fr-CA"/>
              </w:rPr>
            </w:pPr>
            <w:r w:rsidRPr="003F619F">
              <w:rPr>
                <w:lang w:val="fr-CA"/>
              </w:rPr>
              <w:t>de rondelle, un muret</w:t>
            </w:r>
          </w:p>
          <w:p w14:paraId="3142801E" w14:textId="77777777" w:rsidR="00421A8F" w:rsidRPr="00421A8F" w:rsidRDefault="003F619F" w:rsidP="008764F2">
            <w:pPr>
              <w:jc w:val="left"/>
              <w:rPr>
                <w:lang w:val="fr-CA"/>
              </w:rPr>
            </w:pPr>
            <w:r w:rsidRPr="003F619F">
              <w:rPr>
                <w:lang w:val="fr-CA"/>
              </w:rPr>
              <w:t>disparaisse.</w:t>
            </w:r>
          </w:p>
        </w:tc>
        <w:tc>
          <w:tcPr>
            <w:tcW w:w="2375" w:type="dxa"/>
          </w:tcPr>
          <w:p w14:paraId="5F39CBD9" w14:textId="77777777" w:rsidR="00421A8F" w:rsidRDefault="003F619F" w:rsidP="00CB21DE">
            <w:pPr>
              <w:jc w:val="center"/>
              <w:rPr>
                <w:lang w:val="fr-CA"/>
              </w:rPr>
            </w:pPr>
            <w:r>
              <w:rPr>
                <w:lang w:val="fr-CA"/>
              </w:rPr>
              <w:lastRenderedPageBreak/>
              <w:t>Aucun</w:t>
            </w:r>
          </w:p>
        </w:tc>
        <w:tc>
          <w:tcPr>
            <w:tcW w:w="2375" w:type="dxa"/>
          </w:tcPr>
          <w:p w14:paraId="474E3293" w14:textId="77777777" w:rsidR="003F619F" w:rsidRPr="003F619F" w:rsidRDefault="003F619F" w:rsidP="008764F2">
            <w:pPr>
              <w:jc w:val="left"/>
              <w:rPr>
                <w:lang w:val="fr-CA"/>
              </w:rPr>
            </w:pPr>
            <w:r w:rsidRPr="003F619F">
              <w:rPr>
                <w:lang w:val="fr-CA"/>
              </w:rPr>
              <w:t>Calculer la vie restante</w:t>
            </w:r>
          </w:p>
          <w:p w14:paraId="1DF71D14" w14:textId="77777777" w:rsidR="003F619F" w:rsidRPr="003F619F" w:rsidRDefault="003F619F" w:rsidP="008764F2">
            <w:pPr>
              <w:jc w:val="left"/>
              <w:rPr>
                <w:lang w:val="fr-CA"/>
              </w:rPr>
            </w:pPr>
            <w:r w:rsidRPr="003F619F">
              <w:rPr>
                <w:lang w:val="fr-CA"/>
              </w:rPr>
              <w:lastRenderedPageBreak/>
              <w:t>d'un muret suite à un</w:t>
            </w:r>
          </w:p>
          <w:p w14:paraId="2C233C6B" w14:textId="77777777" w:rsidR="003F619F" w:rsidRPr="003F619F" w:rsidRDefault="003F619F" w:rsidP="008764F2">
            <w:pPr>
              <w:jc w:val="left"/>
              <w:rPr>
                <w:lang w:val="fr-CA"/>
              </w:rPr>
            </w:pPr>
            <w:r w:rsidRPr="003F619F">
              <w:rPr>
                <w:lang w:val="fr-CA"/>
              </w:rPr>
              <w:t>impact. Prendre en</w:t>
            </w:r>
          </w:p>
          <w:p w14:paraId="5ED19888" w14:textId="77777777" w:rsidR="003F619F" w:rsidRPr="003F619F" w:rsidRDefault="003F619F" w:rsidP="008764F2">
            <w:pPr>
              <w:jc w:val="left"/>
              <w:rPr>
                <w:lang w:val="fr-CA"/>
              </w:rPr>
            </w:pPr>
            <w:r w:rsidRPr="003F619F">
              <w:rPr>
                <w:lang w:val="fr-CA"/>
              </w:rPr>
              <w:t>compte la vitesse de</w:t>
            </w:r>
          </w:p>
          <w:p w14:paraId="29D57412" w14:textId="77777777" w:rsidR="00421A8F" w:rsidRPr="00421A8F" w:rsidRDefault="003F619F" w:rsidP="008764F2">
            <w:pPr>
              <w:jc w:val="left"/>
              <w:rPr>
                <w:lang w:val="fr-CA"/>
              </w:rPr>
            </w:pPr>
            <w:r w:rsidRPr="003F619F">
              <w:rPr>
                <w:lang w:val="fr-CA"/>
              </w:rPr>
              <w:t>l'impact.</w:t>
            </w:r>
          </w:p>
        </w:tc>
      </w:tr>
      <w:tr w:rsidR="00421A8F" w14:paraId="7A5C5D50" w14:textId="77777777" w:rsidTr="00E426CC">
        <w:tc>
          <w:tcPr>
            <w:tcW w:w="2375" w:type="dxa"/>
            <w:shd w:val="clear" w:color="auto" w:fill="FFFFFF" w:themeFill="background1"/>
          </w:tcPr>
          <w:p w14:paraId="38891923" w14:textId="77777777" w:rsidR="003F619F" w:rsidRPr="003F619F" w:rsidRDefault="003F619F" w:rsidP="008764F2">
            <w:pPr>
              <w:jc w:val="left"/>
              <w:rPr>
                <w:color w:val="000000" w:themeColor="text1"/>
                <w:lang w:val="fr-CA"/>
              </w:rPr>
            </w:pPr>
            <w:r w:rsidRPr="003F619F">
              <w:rPr>
                <w:color w:val="000000" w:themeColor="text1"/>
                <w:lang w:val="fr-CA"/>
              </w:rPr>
              <w:lastRenderedPageBreak/>
              <w:t>1.7.4 L'utilisateur</w:t>
            </w:r>
          </w:p>
          <w:p w14:paraId="7E96260F" w14:textId="77777777" w:rsidR="003F619F" w:rsidRPr="003F619F" w:rsidRDefault="003F619F" w:rsidP="008764F2">
            <w:pPr>
              <w:jc w:val="left"/>
              <w:rPr>
                <w:color w:val="000000" w:themeColor="text1"/>
                <w:lang w:val="fr-CA"/>
              </w:rPr>
            </w:pPr>
            <w:r w:rsidRPr="003F619F">
              <w:rPr>
                <w:color w:val="000000" w:themeColor="text1"/>
                <w:lang w:val="fr-CA"/>
              </w:rPr>
              <w:t>pourra « tilt » la table</w:t>
            </w:r>
          </w:p>
          <w:p w14:paraId="613EFF30" w14:textId="77777777" w:rsidR="00421A8F" w:rsidRPr="00421A8F" w:rsidRDefault="003F619F" w:rsidP="008764F2">
            <w:pPr>
              <w:jc w:val="left"/>
              <w:rPr>
                <w:color w:val="000000" w:themeColor="text1"/>
                <w:lang w:val="fr-CA"/>
              </w:rPr>
            </w:pPr>
            <w:r w:rsidRPr="003F619F">
              <w:rPr>
                <w:color w:val="000000" w:themeColor="text1"/>
                <w:lang w:val="fr-CA"/>
              </w:rPr>
              <w:t>pour décoincé la rondelle.</w:t>
            </w:r>
          </w:p>
        </w:tc>
        <w:tc>
          <w:tcPr>
            <w:tcW w:w="2375" w:type="dxa"/>
          </w:tcPr>
          <w:p w14:paraId="48D0CA73" w14:textId="77777777" w:rsidR="003F619F" w:rsidRPr="003F619F" w:rsidRDefault="003F619F" w:rsidP="008764F2">
            <w:pPr>
              <w:jc w:val="left"/>
              <w:rPr>
                <w:lang w:val="fr-CA"/>
              </w:rPr>
            </w:pPr>
            <w:r w:rsidRPr="003F619F">
              <w:rPr>
                <w:lang w:val="fr-CA"/>
              </w:rPr>
              <w:t>S'assurer qu'un utilisateur</w:t>
            </w:r>
          </w:p>
          <w:p w14:paraId="0CF37AD7" w14:textId="77777777" w:rsidR="003F619F" w:rsidRPr="003F619F" w:rsidRDefault="003F619F" w:rsidP="008764F2">
            <w:pPr>
              <w:jc w:val="left"/>
              <w:rPr>
                <w:lang w:val="fr-CA"/>
              </w:rPr>
            </w:pPr>
            <w:r w:rsidRPr="003F619F">
              <w:rPr>
                <w:lang w:val="fr-CA"/>
              </w:rPr>
              <w:t>ne puisse abuser de cette</w:t>
            </w:r>
          </w:p>
          <w:p w14:paraId="73BC5482" w14:textId="77777777" w:rsidR="00421A8F" w:rsidRPr="00421A8F" w:rsidRDefault="003F619F" w:rsidP="008764F2">
            <w:pPr>
              <w:jc w:val="left"/>
              <w:rPr>
                <w:lang w:val="fr-CA"/>
              </w:rPr>
            </w:pPr>
            <w:r w:rsidRPr="003F619F">
              <w:rPr>
                <w:lang w:val="fr-CA"/>
              </w:rPr>
              <w:t>l'option.</w:t>
            </w:r>
          </w:p>
        </w:tc>
        <w:tc>
          <w:tcPr>
            <w:tcW w:w="2375" w:type="dxa"/>
          </w:tcPr>
          <w:p w14:paraId="1B02E73B" w14:textId="77777777" w:rsidR="00421A8F" w:rsidRDefault="003F619F" w:rsidP="00CB21DE">
            <w:pPr>
              <w:jc w:val="center"/>
              <w:rPr>
                <w:lang w:val="fr-CA"/>
              </w:rPr>
            </w:pPr>
            <w:r>
              <w:rPr>
                <w:lang w:val="fr-CA"/>
              </w:rPr>
              <w:t>Aucun</w:t>
            </w:r>
          </w:p>
        </w:tc>
        <w:tc>
          <w:tcPr>
            <w:tcW w:w="2375" w:type="dxa"/>
          </w:tcPr>
          <w:p w14:paraId="596D7A67" w14:textId="77777777" w:rsidR="003F619F" w:rsidRPr="003F619F" w:rsidRDefault="003F619F" w:rsidP="008764F2">
            <w:pPr>
              <w:jc w:val="left"/>
              <w:rPr>
                <w:lang w:val="fr-CA"/>
              </w:rPr>
            </w:pPr>
            <w:r w:rsidRPr="003F619F">
              <w:rPr>
                <w:lang w:val="fr-CA"/>
              </w:rPr>
              <w:t>Imposer un délai entre</w:t>
            </w:r>
          </w:p>
          <w:p w14:paraId="57FDB58E" w14:textId="77777777" w:rsidR="003F619F" w:rsidRPr="003F619F" w:rsidRDefault="003F619F" w:rsidP="008764F2">
            <w:pPr>
              <w:jc w:val="left"/>
              <w:rPr>
                <w:lang w:val="fr-CA"/>
              </w:rPr>
            </w:pPr>
            <w:r w:rsidRPr="003F619F">
              <w:rPr>
                <w:lang w:val="fr-CA"/>
              </w:rPr>
              <w:t>chaque utilisation de</w:t>
            </w:r>
          </w:p>
          <w:p w14:paraId="3B2AF741" w14:textId="77777777" w:rsidR="00421A8F" w:rsidRPr="00421A8F" w:rsidRDefault="003F619F" w:rsidP="008764F2">
            <w:pPr>
              <w:jc w:val="left"/>
              <w:rPr>
                <w:lang w:val="fr-CA"/>
              </w:rPr>
            </w:pPr>
            <w:r w:rsidRPr="003F619F">
              <w:rPr>
                <w:lang w:val="fr-CA"/>
              </w:rPr>
              <w:t>manière incrémentale.</w:t>
            </w:r>
          </w:p>
        </w:tc>
      </w:tr>
      <w:tr w:rsidR="008764F2" w14:paraId="7CF85F36" w14:textId="77777777" w:rsidTr="00E426CC">
        <w:tc>
          <w:tcPr>
            <w:tcW w:w="2375" w:type="dxa"/>
            <w:shd w:val="clear" w:color="auto" w:fill="FFFFFF" w:themeFill="background1"/>
          </w:tcPr>
          <w:p w14:paraId="4474CB0F" w14:textId="77777777" w:rsidR="008764F2" w:rsidRPr="008764F2" w:rsidRDefault="008764F2" w:rsidP="008764F2">
            <w:pPr>
              <w:jc w:val="left"/>
              <w:rPr>
                <w:color w:val="000000" w:themeColor="text1"/>
                <w:lang w:val="fr-CA"/>
              </w:rPr>
            </w:pPr>
            <w:r w:rsidRPr="008764F2">
              <w:rPr>
                <w:color w:val="000000" w:themeColor="text1"/>
                <w:lang w:val="fr-CA"/>
              </w:rPr>
              <w:t>1.7.5 L'utilisateur pourra</w:t>
            </w:r>
          </w:p>
          <w:p w14:paraId="4F9EE82C" w14:textId="77777777" w:rsidR="008764F2" w:rsidRPr="003F619F" w:rsidRDefault="008764F2" w:rsidP="008764F2">
            <w:pPr>
              <w:jc w:val="left"/>
              <w:rPr>
                <w:color w:val="000000" w:themeColor="text1"/>
                <w:lang w:val="fr-CA"/>
              </w:rPr>
            </w:pPr>
            <w:r w:rsidRPr="008764F2">
              <w:rPr>
                <w:color w:val="000000" w:themeColor="text1"/>
                <w:lang w:val="fr-CA"/>
              </w:rPr>
              <w:t>voir certaines annonce</w:t>
            </w:r>
            <w:r>
              <w:rPr>
                <w:color w:val="000000" w:themeColor="text1"/>
                <w:lang w:val="fr-CA"/>
              </w:rPr>
              <w:t xml:space="preserve">s </w:t>
            </w:r>
            <w:r w:rsidRPr="008764F2">
              <w:rPr>
                <w:color w:val="000000" w:themeColor="text1"/>
                <w:lang w:val="fr-CA"/>
              </w:rPr>
              <w:t>durant la partie.</w:t>
            </w:r>
          </w:p>
        </w:tc>
        <w:tc>
          <w:tcPr>
            <w:tcW w:w="2375" w:type="dxa"/>
          </w:tcPr>
          <w:p w14:paraId="1E3DC524" w14:textId="77777777" w:rsidR="006718A3" w:rsidRPr="006718A3" w:rsidRDefault="006718A3" w:rsidP="006718A3">
            <w:pPr>
              <w:jc w:val="left"/>
              <w:rPr>
                <w:lang w:val="fr-CA"/>
              </w:rPr>
            </w:pPr>
            <w:r w:rsidRPr="006718A3">
              <w:rPr>
                <w:lang w:val="fr-CA"/>
              </w:rPr>
              <w:t>S'assurer que l’affichage</w:t>
            </w:r>
          </w:p>
          <w:p w14:paraId="42C0B1CC" w14:textId="77777777" w:rsidR="006718A3" w:rsidRPr="006718A3" w:rsidRDefault="006718A3" w:rsidP="006718A3">
            <w:pPr>
              <w:jc w:val="left"/>
              <w:rPr>
                <w:lang w:val="fr-CA"/>
              </w:rPr>
            </w:pPr>
            <w:r w:rsidRPr="006718A3">
              <w:rPr>
                <w:lang w:val="fr-CA"/>
              </w:rPr>
              <w:t>de ses éléments ces</w:t>
            </w:r>
          </w:p>
          <w:p w14:paraId="7571B007" w14:textId="77777777" w:rsidR="006718A3" w:rsidRPr="006718A3" w:rsidRDefault="006718A3" w:rsidP="006718A3">
            <w:pPr>
              <w:jc w:val="left"/>
              <w:rPr>
                <w:lang w:val="fr-CA"/>
              </w:rPr>
            </w:pPr>
            <w:r w:rsidRPr="006718A3">
              <w:rPr>
                <w:lang w:val="fr-CA"/>
              </w:rPr>
              <w:t>éléments soient visibles</w:t>
            </w:r>
          </w:p>
          <w:p w14:paraId="257B0357" w14:textId="77777777" w:rsidR="008764F2" w:rsidRPr="003F619F" w:rsidRDefault="006718A3" w:rsidP="006718A3">
            <w:pPr>
              <w:jc w:val="left"/>
              <w:rPr>
                <w:lang w:val="fr-CA"/>
              </w:rPr>
            </w:pPr>
            <w:r>
              <w:rPr>
                <w:lang w:val="fr-CA"/>
              </w:rPr>
              <w:t>peu</w:t>
            </w:r>
            <w:r w:rsidRPr="006718A3">
              <w:rPr>
                <w:lang w:val="fr-CA"/>
              </w:rPr>
              <w:t xml:space="preserve"> importe la vue.</w:t>
            </w:r>
          </w:p>
        </w:tc>
        <w:tc>
          <w:tcPr>
            <w:tcW w:w="2375" w:type="dxa"/>
          </w:tcPr>
          <w:p w14:paraId="7B3BF1C0" w14:textId="77777777" w:rsidR="008764F2" w:rsidRDefault="00E7349A" w:rsidP="00CB21DE">
            <w:pPr>
              <w:jc w:val="center"/>
              <w:rPr>
                <w:lang w:val="fr-CA"/>
              </w:rPr>
            </w:pPr>
            <w:r>
              <w:rPr>
                <w:lang w:val="fr-CA"/>
              </w:rPr>
              <w:t>Aucun</w:t>
            </w:r>
          </w:p>
        </w:tc>
        <w:tc>
          <w:tcPr>
            <w:tcW w:w="2375" w:type="dxa"/>
          </w:tcPr>
          <w:p w14:paraId="45B64816" w14:textId="77777777" w:rsidR="008764F2" w:rsidRPr="003F619F" w:rsidRDefault="00E7349A" w:rsidP="00CB21DE">
            <w:pPr>
              <w:jc w:val="center"/>
              <w:rPr>
                <w:lang w:val="fr-CA"/>
              </w:rPr>
            </w:pPr>
            <w:r>
              <w:rPr>
                <w:lang w:val="fr-CA"/>
              </w:rPr>
              <w:t>Aucun</w:t>
            </w:r>
          </w:p>
        </w:tc>
      </w:tr>
      <w:tr w:rsidR="008764F2" w14:paraId="7B09F65A" w14:textId="77777777" w:rsidTr="00E426CC">
        <w:tc>
          <w:tcPr>
            <w:tcW w:w="2375" w:type="dxa"/>
            <w:shd w:val="clear" w:color="auto" w:fill="FFFFFF" w:themeFill="background1"/>
          </w:tcPr>
          <w:p w14:paraId="5F69980C" w14:textId="77777777" w:rsidR="006718A3" w:rsidRPr="006718A3" w:rsidRDefault="006718A3" w:rsidP="006718A3">
            <w:pPr>
              <w:jc w:val="left"/>
              <w:rPr>
                <w:color w:val="000000" w:themeColor="text1"/>
                <w:lang w:val="fr-CA"/>
              </w:rPr>
            </w:pPr>
            <w:r w:rsidRPr="006718A3">
              <w:rPr>
                <w:color w:val="000000" w:themeColor="text1"/>
                <w:lang w:val="fr-CA"/>
              </w:rPr>
              <w:t>1.7.6 Il y aura la présence</w:t>
            </w:r>
          </w:p>
          <w:p w14:paraId="70FAE0E5" w14:textId="77777777" w:rsidR="006718A3" w:rsidRPr="006718A3" w:rsidRDefault="006718A3" w:rsidP="006718A3">
            <w:pPr>
              <w:jc w:val="left"/>
              <w:rPr>
                <w:color w:val="000000" w:themeColor="text1"/>
                <w:lang w:val="fr-CA"/>
              </w:rPr>
            </w:pPr>
            <w:r w:rsidRPr="006718A3">
              <w:rPr>
                <w:color w:val="000000" w:themeColor="text1"/>
                <w:lang w:val="fr-CA"/>
              </w:rPr>
              <w:t>d'animation de caméra et</w:t>
            </w:r>
          </w:p>
          <w:p w14:paraId="6392978B" w14:textId="77777777" w:rsidR="006718A3" w:rsidRDefault="006718A3" w:rsidP="006718A3">
            <w:pPr>
              <w:jc w:val="left"/>
              <w:rPr>
                <w:color w:val="000000" w:themeColor="text1"/>
                <w:lang w:val="fr-CA"/>
              </w:rPr>
            </w:pPr>
            <w:r w:rsidRPr="006718A3">
              <w:rPr>
                <w:color w:val="000000" w:themeColor="text1"/>
                <w:lang w:val="fr-CA"/>
              </w:rPr>
              <w:t>de reprise vidéo.</w:t>
            </w:r>
          </w:p>
          <w:p w14:paraId="09CC8E22" w14:textId="77777777" w:rsidR="008764F2" w:rsidRPr="006718A3" w:rsidRDefault="008764F2" w:rsidP="006718A3">
            <w:pPr>
              <w:rPr>
                <w:lang w:val="fr-CA"/>
              </w:rPr>
            </w:pPr>
          </w:p>
        </w:tc>
        <w:tc>
          <w:tcPr>
            <w:tcW w:w="2375" w:type="dxa"/>
          </w:tcPr>
          <w:p w14:paraId="077571A4" w14:textId="77777777" w:rsidR="006718A3" w:rsidRPr="006718A3" w:rsidRDefault="006718A3" w:rsidP="006718A3">
            <w:pPr>
              <w:jc w:val="left"/>
              <w:rPr>
                <w:lang w:val="fr-CA"/>
              </w:rPr>
            </w:pPr>
            <w:r w:rsidRPr="006718A3">
              <w:rPr>
                <w:lang w:val="fr-CA"/>
              </w:rPr>
              <w:t>S'assurer que la reprise</w:t>
            </w:r>
          </w:p>
          <w:p w14:paraId="3F955866" w14:textId="77777777" w:rsidR="006718A3" w:rsidRPr="006718A3" w:rsidRDefault="006718A3" w:rsidP="006718A3">
            <w:pPr>
              <w:jc w:val="left"/>
              <w:rPr>
                <w:lang w:val="fr-CA"/>
              </w:rPr>
            </w:pPr>
            <w:r w:rsidRPr="006718A3">
              <w:rPr>
                <w:lang w:val="fr-CA"/>
              </w:rPr>
              <w:t>fonctionne et que les</w:t>
            </w:r>
          </w:p>
          <w:p w14:paraId="5F6D2741" w14:textId="77777777" w:rsidR="006718A3" w:rsidRPr="006718A3" w:rsidRDefault="006718A3" w:rsidP="006718A3">
            <w:pPr>
              <w:jc w:val="left"/>
              <w:rPr>
                <w:lang w:val="fr-CA"/>
              </w:rPr>
            </w:pPr>
            <w:r w:rsidRPr="006718A3">
              <w:rPr>
                <w:lang w:val="fr-CA"/>
              </w:rPr>
              <w:t>mouvements de caméra</w:t>
            </w:r>
          </w:p>
          <w:p w14:paraId="7987DF85" w14:textId="77777777" w:rsidR="008764F2" w:rsidRPr="003F619F" w:rsidRDefault="006718A3" w:rsidP="006718A3">
            <w:pPr>
              <w:jc w:val="left"/>
              <w:rPr>
                <w:lang w:val="fr-CA"/>
              </w:rPr>
            </w:pPr>
            <w:r w:rsidRPr="006718A3">
              <w:rPr>
                <w:lang w:val="fr-CA"/>
              </w:rPr>
              <w:t>sont fonctionnels.</w:t>
            </w:r>
          </w:p>
        </w:tc>
        <w:tc>
          <w:tcPr>
            <w:tcW w:w="2375" w:type="dxa"/>
          </w:tcPr>
          <w:p w14:paraId="6C96FBA2" w14:textId="77777777" w:rsidR="008764F2" w:rsidRDefault="00E7349A" w:rsidP="00CB21DE">
            <w:pPr>
              <w:jc w:val="center"/>
              <w:rPr>
                <w:lang w:val="fr-CA"/>
              </w:rPr>
            </w:pPr>
            <w:r w:rsidRPr="00E7349A">
              <w:rPr>
                <w:lang w:val="fr-CA"/>
              </w:rPr>
              <w:t>Aucun</w:t>
            </w:r>
          </w:p>
        </w:tc>
        <w:tc>
          <w:tcPr>
            <w:tcW w:w="2375" w:type="dxa"/>
          </w:tcPr>
          <w:p w14:paraId="77405BAD" w14:textId="77777777" w:rsidR="008764F2" w:rsidRPr="003F619F" w:rsidRDefault="00E7349A" w:rsidP="00CB21DE">
            <w:pPr>
              <w:jc w:val="center"/>
              <w:rPr>
                <w:lang w:val="fr-CA"/>
              </w:rPr>
            </w:pPr>
            <w:r w:rsidRPr="00E7349A">
              <w:rPr>
                <w:lang w:val="fr-CA"/>
              </w:rPr>
              <w:t>Aucun</w:t>
            </w:r>
          </w:p>
        </w:tc>
      </w:tr>
      <w:tr w:rsidR="008764F2" w14:paraId="3F09F710" w14:textId="77777777" w:rsidTr="00E426CC">
        <w:tc>
          <w:tcPr>
            <w:tcW w:w="2375" w:type="dxa"/>
            <w:shd w:val="clear" w:color="auto" w:fill="FFFFFF" w:themeFill="background1"/>
          </w:tcPr>
          <w:p w14:paraId="483CDA4C" w14:textId="77777777" w:rsidR="006718A3" w:rsidRPr="006718A3" w:rsidRDefault="006718A3" w:rsidP="006718A3">
            <w:pPr>
              <w:jc w:val="left"/>
              <w:rPr>
                <w:color w:val="000000" w:themeColor="text1"/>
                <w:lang w:val="fr-CA"/>
              </w:rPr>
            </w:pPr>
            <w:r w:rsidRPr="006718A3">
              <w:rPr>
                <w:color w:val="000000" w:themeColor="text1"/>
                <w:lang w:val="fr-CA"/>
              </w:rPr>
              <w:t>1.7.7 Il sera possible</w:t>
            </w:r>
          </w:p>
          <w:p w14:paraId="618F7C56" w14:textId="77777777" w:rsidR="006718A3" w:rsidRPr="006718A3" w:rsidRDefault="006718A3" w:rsidP="006718A3">
            <w:pPr>
              <w:jc w:val="left"/>
              <w:rPr>
                <w:color w:val="000000" w:themeColor="text1"/>
                <w:lang w:val="fr-CA"/>
              </w:rPr>
            </w:pPr>
            <w:r w:rsidRPr="006718A3">
              <w:rPr>
                <w:color w:val="000000" w:themeColor="text1"/>
                <w:lang w:val="fr-CA"/>
              </w:rPr>
              <w:t>d'observer de l'éclairage</w:t>
            </w:r>
          </w:p>
          <w:p w14:paraId="58A1CA34" w14:textId="77777777" w:rsidR="006718A3" w:rsidRPr="006718A3" w:rsidRDefault="006718A3" w:rsidP="006718A3">
            <w:pPr>
              <w:jc w:val="left"/>
              <w:rPr>
                <w:color w:val="000000" w:themeColor="text1"/>
                <w:lang w:val="fr-CA"/>
              </w:rPr>
            </w:pPr>
            <w:r w:rsidRPr="006718A3">
              <w:rPr>
                <w:color w:val="000000" w:themeColor="text1"/>
                <w:lang w:val="fr-CA"/>
              </w:rPr>
              <w:t>sur la table de jeu et sur</w:t>
            </w:r>
          </w:p>
          <w:p w14:paraId="51D71A5C" w14:textId="77777777" w:rsidR="008764F2" w:rsidRPr="003F619F" w:rsidRDefault="006718A3" w:rsidP="006718A3">
            <w:pPr>
              <w:jc w:val="left"/>
              <w:rPr>
                <w:color w:val="000000" w:themeColor="text1"/>
                <w:lang w:val="fr-CA"/>
              </w:rPr>
            </w:pPr>
            <w:r w:rsidRPr="006718A3">
              <w:rPr>
                <w:color w:val="000000" w:themeColor="text1"/>
                <w:lang w:val="fr-CA"/>
              </w:rPr>
              <w:t>les objets 3D.</w:t>
            </w:r>
          </w:p>
        </w:tc>
        <w:tc>
          <w:tcPr>
            <w:tcW w:w="2375" w:type="dxa"/>
          </w:tcPr>
          <w:p w14:paraId="441B23B9" w14:textId="77777777" w:rsidR="006718A3" w:rsidRPr="006718A3" w:rsidRDefault="006718A3" w:rsidP="006718A3">
            <w:pPr>
              <w:jc w:val="left"/>
              <w:rPr>
                <w:lang w:val="fr-CA"/>
              </w:rPr>
            </w:pPr>
            <w:r w:rsidRPr="006718A3">
              <w:rPr>
                <w:lang w:val="fr-CA"/>
              </w:rPr>
              <w:t xml:space="preserve">S'assurer </w:t>
            </w:r>
            <w:r w:rsidR="008A79CB">
              <w:rPr>
                <w:lang w:val="fr-CA"/>
              </w:rPr>
              <w:t>d</w:t>
            </w:r>
            <w:r w:rsidR="008A79CB" w:rsidRPr="006718A3">
              <w:rPr>
                <w:lang w:val="fr-CA"/>
              </w:rPr>
              <w:t>e</w:t>
            </w:r>
            <w:r w:rsidR="008A79CB">
              <w:rPr>
                <w:lang w:val="fr-CA"/>
              </w:rPr>
              <w:t>s</w:t>
            </w:r>
            <w:r w:rsidR="008A79CB" w:rsidRPr="006718A3">
              <w:rPr>
                <w:lang w:val="fr-CA"/>
              </w:rPr>
              <w:t xml:space="preserve"> résultat</w:t>
            </w:r>
            <w:r w:rsidR="008A79CB">
              <w:rPr>
                <w:lang w:val="fr-CA"/>
              </w:rPr>
              <w:t>s</w:t>
            </w:r>
            <w:r w:rsidRPr="006718A3">
              <w:rPr>
                <w:lang w:val="fr-CA"/>
              </w:rPr>
              <w:t xml:space="preserve"> des</w:t>
            </w:r>
          </w:p>
          <w:p w14:paraId="6036440D" w14:textId="77777777" w:rsidR="006718A3" w:rsidRPr="006718A3" w:rsidRDefault="006718A3" w:rsidP="006718A3">
            <w:pPr>
              <w:jc w:val="left"/>
              <w:rPr>
                <w:lang w:val="fr-CA"/>
              </w:rPr>
            </w:pPr>
            <w:r w:rsidRPr="006718A3">
              <w:rPr>
                <w:lang w:val="fr-CA"/>
              </w:rPr>
              <w:t>lumières avec les surfaces</w:t>
            </w:r>
          </w:p>
          <w:p w14:paraId="1CDD8A61" w14:textId="77777777" w:rsidR="006718A3" w:rsidRPr="006718A3" w:rsidRDefault="006718A3" w:rsidP="006718A3">
            <w:pPr>
              <w:jc w:val="left"/>
              <w:rPr>
                <w:lang w:val="fr-CA"/>
              </w:rPr>
            </w:pPr>
            <w:r w:rsidRPr="006718A3">
              <w:rPr>
                <w:lang w:val="fr-CA"/>
              </w:rPr>
              <w:t>et normales des éléments</w:t>
            </w:r>
          </w:p>
          <w:p w14:paraId="7A12750A" w14:textId="77777777" w:rsidR="006718A3" w:rsidRPr="006718A3" w:rsidRDefault="006718A3" w:rsidP="006718A3">
            <w:pPr>
              <w:jc w:val="left"/>
              <w:rPr>
                <w:lang w:val="fr-CA"/>
              </w:rPr>
            </w:pPr>
            <w:r w:rsidRPr="006718A3">
              <w:rPr>
                <w:lang w:val="fr-CA"/>
              </w:rPr>
              <w:t>du jeu ne cause pas</w:t>
            </w:r>
          </w:p>
          <w:p w14:paraId="3120FD9D" w14:textId="77777777" w:rsidR="008764F2" w:rsidRPr="003F619F" w:rsidRDefault="006718A3" w:rsidP="006718A3">
            <w:pPr>
              <w:jc w:val="left"/>
              <w:rPr>
                <w:lang w:val="fr-CA"/>
              </w:rPr>
            </w:pPr>
            <w:r w:rsidRPr="006718A3">
              <w:rPr>
                <w:lang w:val="fr-CA"/>
              </w:rPr>
              <w:t>d'incohérence graphique.</w:t>
            </w:r>
          </w:p>
        </w:tc>
        <w:tc>
          <w:tcPr>
            <w:tcW w:w="2375" w:type="dxa"/>
          </w:tcPr>
          <w:p w14:paraId="59AE48F9" w14:textId="77777777" w:rsidR="008764F2" w:rsidRDefault="00E7349A" w:rsidP="00CB21DE">
            <w:pPr>
              <w:jc w:val="center"/>
              <w:rPr>
                <w:lang w:val="fr-CA"/>
              </w:rPr>
            </w:pPr>
            <w:r w:rsidRPr="00E7349A">
              <w:rPr>
                <w:lang w:val="fr-CA"/>
              </w:rPr>
              <w:t>Aucun</w:t>
            </w:r>
          </w:p>
        </w:tc>
        <w:tc>
          <w:tcPr>
            <w:tcW w:w="2375" w:type="dxa"/>
          </w:tcPr>
          <w:p w14:paraId="0E32699A" w14:textId="77777777" w:rsidR="008764F2" w:rsidRPr="003F619F" w:rsidRDefault="00E7349A" w:rsidP="00CB21DE">
            <w:pPr>
              <w:jc w:val="center"/>
              <w:rPr>
                <w:lang w:val="fr-CA"/>
              </w:rPr>
            </w:pPr>
            <w:r w:rsidRPr="00E7349A">
              <w:rPr>
                <w:lang w:val="fr-CA"/>
              </w:rPr>
              <w:t>Aucun</w:t>
            </w:r>
          </w:p>
        </w:tc>
      </w:tr>
      <w:tr w:rsidR="008764F2" w14:paraId="400AC3CF" w14:textId="77777777" w:rsidTr="00E426CC">
        <w:tc>
          <w:tcPr>
            <w:tcW w:w="2375" w:type="dxa"/>
            <w:shd w:val="clear" w:color="auto" w:fill="FFFFFF" w:themeFill="background1"/>
          </w:tcPr>
          <w:p w14:paraId="7C57EA8A" w14:textId="77777777" w:rsidR="006718A3" w:rsidRPr="006718A3" w:rsidRDefault="006718A3" w:rsidP="006718A3">
            <w:pPr>
              <w:jc w:val="left"/>
              <w:rPr>
                <w:color w:val="000000" w:themeColor="text1"/>
                <w:lang w:val="fr-CA"/>
              </w:rPr>
            </w:pPr>
            <w:r w:rsidRPr="006718A3">
              <w:rPr>
                <w:color w:val="000000" w:themeColor="text1"/>
                <w:lang w:val="fr-CA"/>
              </w:rPr>
              <w:t xml:space="preserve">1.7.7.1 La « </w:t>
            </w:r>
            <w:proofErr w:type="spellStart"/>
            <w:r w:rsidRPr="006718A3">
              <w:rPr>
                <w:color w:val="000000" w:themeColor="text1"/>
                <w:lang w:val="fr-CA"/>
              </w:rPr>
              <w:t>skybox</w:t>
            </w:r>
            <w:proofErr w:type="spellEnd"/>
            <w:r w:rsidRPr="006718A3">
              <w:rPr>
                <w:color w:val="000000" w:themeColor="text1"/>
                <w:lang w:val="fr-CA"/>
              </w:rPr>
              <w:t xml:space="preserve"> » ne</w:t>
            </w:r>
          </w:p>
          <w:p w14:paraId="53CDA625" w14:textId="77777777" w:rsidR="006718A3" w:rsidRPr="006718A3" w:rsidRDefault="006718A3" w:rsidP="006718A3">
            <w:pPr>
              <w:jc w:val="left"/>
              <w:rPr>
                <w:color w:val="000000" w:themeColor="text1"/>
                <w:lang w:val="fr-CA"/>
              </w:rPr>
            </w:pPr>
            <w:r w:rsidRPr="006718A3">
              <w:rPr>
                <w:color w:val="000000" w:themeColor="text1"/>
                <w:lang w:val="fr-CA"/>
              </w:rPr>
              <w:t>sera pas affecté</w:t>
            </w:r>
            <w:r w:rsidR="00B43B55">
              <w:rPr>
                <w:color w:val="000000" w:themeColor="text1"/>
                <w:lang w:val="fr-CA"/>
              </w:rPr>
              <w:t>e</w:t>
            </w:r>
            <w:r w:rsidRPr="006718A3">
              <w:rPr>
                <w:color w:val="000000" w:themeColor="text1"/>
                <w:lang w:val="fr-CA"/>
              </w:rPr>
              <w:t xml:space="preserve"> par le</w:t>
            </w:r>
          </w:p>
          <w:p w14:paraId="136BB695" w14:textId="77777777" w:rsidR="006718A3" w:rsidRPr="006718A3" w:rsidRDefault="006718A3" w:rsidP="006718A3">
            <w:pPr>
              <w:jc w:val="left"/>
              <w:rPr>
                <w:color w:val="000000" w:themeColor="text1"/>
                <w:lang w:val="fr-CA"/>
              </w:rPr>
            </w:pPr>
            <w:r w:rsidRPr="006718A3">
              <w:rPr>
                <w:color w:val="000000" w:themeColor="text1"/>
                <w:lang w:val="fr-CA"/>
              </w:rPr>
              <w:t>lumière pour assurer une</w:t>
            </w:r>
          </w:p>
          <w:p w14:paraId="26481D24" w14:textId="77777777" w:rsidR="006718A3" w:rsidRPr="006718A3" w:rsidRDefault="006718A3" w:rsidP="006718A3">
            <w:pPr>
              <w:jc w:val="left"/>
              <w:rPr>
                <w:color w:val="000000" w:themeColor="text1"/>
                <w:lang w:val="fr-CA"/>
              </w:rPr>
            </w:pPr>
            <w:r w:rsidRPr="006718A3">
              <w:rPr>
                <w:color w:val="000000" w:themeColor="text1"/>
                <w:lang w:val="fr-CA"/>
              </w:rPr>
              <w:t>belle continuité sur sa</w:t>
            </w:r>
          </w:p>
          <w:p w14:paraId="3792AB98" w14:textId="77777777" w:rsidR="008764F2" w:rsidRPr="003F619F" w:rsidRDefault="006718A3" w:rsidP="006718A3">
            <w:pPr>
              <w:jc w:val="left"/>
              <w:rPr>
                <w:color w:val="000000" w:themeColor="text1"/>
                <w:lang w:val="fr-CA"/>
              </w:rPr>
            </w:pPr>
            <w:r w:rsidRPr="006718A3">
              <w:rPr>
                <w:color w:val="000000" w:themeColor="text1"/>
                <w:lang w:val="fr-CA"/>
              </w:rPr>
              <w:t>texture.</w:t>
            </w:r>
          </w:p>
        </w:tc>
        <w:tc>
          <w:tcPr>
            <w:tcW w:w="2375" w:type="dxa"/>
          </w:tcPr>
          <w:p w14:paraId="10CDC4EE" w14:textId="77777777" w:rsidR="006718A3" w:rsidRPr="006718A3" w:rsidRDefault="006718A3" w:rsidP="006718A3">
            <w:pPr>
              <w:jc w:val="left"/>
              <w:rPr>
                <w:lang w:val="fr-CA"/>
              </w:rPr>
            </w:pPr>
            <w:r w:rsidRPr="006718A3">
              <w:rPr>
                <w:lang w:val="fr-CA"/>
              </w:rPr>
              <w:t>S'assurer que la</w:t>
            </w:r>
          </w:p>
          <w:p w14:paraId="4108A8B7" w14:textId="77777777" w:rsidR="006718A3" w:rsidRPr="006718A3" w:rsidRDefault="006718A3" w:rsidP="006718A3">
            <w:pPr>
              <w:jc w:val="left"/>
              <w:rPr>
                <w:lang w:val="fr-CA"/>
              </w:rPr>
            </w:pPr>
            <w:r w:rsidRPr="006718A3">
              <w:rPr>
                <w:lang w:val="fr-CA"/>
              </w:rPr>
              <w:t xml:space="preserve">« </w:t>
            </w:r>
            <w:proofErr w:type="spellStart"/>
            <w:r w:rsidRPr="006718A3">
              <w:rPr>
                <w:lang w:val="fr-CA"/>
              </w:rPr>
              <w:t>skybox</w:t>
            </w:r>
            <w:proofErr w:type="spellEnd"/>
            <w:r w:rsidRPr="006718A3">
              <w:rPr>
                <w:lang w:val="fr-CA"/>
              </w:rPr>
              <w:t xml:space="preserve"> » et les lumières</w:t>
            </w:r>
          </w:p>
          <w:p w14:paraId="043D4E8C" w14:textId="77777777" w:rsidR="008764F2" w:rsidRPr="003F619F" w:rsidRDefault="006718A3" w:rsidP="006718A3">
            <w:pPr>
              <w:jc w:val="left"/>
              <w:rPr>
                <w:lang w:val="fr-CA"/>
              </w:rPr>
            </w:pPr>
            <w:r w:rsidRPr="006718A3">
              <w:rPr>
                <w:lang w:val="fr-CA"/>
              </w:rPr>
              <w:t>n’interagissent pas.</w:t>
            </w:r>
          </w:p>
        </w:tc>
        <w:tc>
          <w:tcPr>
            <w:tcW w:w="2375" w:type="dxa"/>
          </w:tcPr>
          <w:p w14:paraId="3EFB1113" w14:textId="77777777" w:rsidR="008764F2" w:rsidRDefault="00E7349A" w:rsidP="00CB21DE">
            <w:pPr>
              <w:jc w:val="center"/>
              <w:rPr>
                <w:lang w:val="fr-CA"/>
              </w:rPr>
            </w:pPr>
            <w:r w:rsidRPr="00E7349A">
              <w:rPr>
                <w:lang w:val="fr-CA"/>
              </w:rPr>
              <w:t>Aucun</w:t>
            </w:r>
          </w:p>
        </w:tc>
        <w:tc>
          <w:tcPr>
            <w:tcW w:w="2375" w:type="dxa"/>
          </w:tcPr>
          <w:p w14:paraId="40CAD2EE" w14:textId="77777777" w:rsidR="008764F2" w:rsidRPr="003F619F" w:rsidRDefault="00E7349A" w:rsidP="00CB21DE">
            <w:pPr>
              <w:jc w:val="center"/>
              <w:rPr>
                <w:lang w:val="fr-CA"/>
              </w:rPr>
            </w:pPr>
            <w:r w:rsidRPr="00E7349A">
              <w:rPr>
                <w:lang w:val="fr-CA"/>
              </w:rPr>
              <w:t>Aucun</w:t>
            </w:r>
          </w:p>
        </w:tc>
      </w:tr>
      <w:tr w:rsidR="008764F2" w14:paraId="24BBB46C" w14:textId="77777777" w:rsidTr="00E426CC">
        <w:tc>
          <w:tcPr>
            <w:tcW w:w="2375" w:type="dxa"/>
            <w:shd w:val="clear" w:color="auto" w:fill="FFFFFF" w:themeFill="background1"/>
          </w:tcPr>
          <w:p w14:paraId="7806C3BF" w14:textId="77777777" w:rsidR="006718A3" w:rsidRPr="006718A3" w:rsidRDefault="006718A3" w:rsidP="006718A3">
            <w:pPr>
              <w:jc w:val="left"/>
              <w:rPr>
                <w:color w:val="000000" w:themeColor="text1"/>
                <w:lang w:val="fr-CA"/>
              </w:rPr>
            </w:pPr>
            <w:r w:rsidRPr="006718A3">
              <w:rPr>
                <w:color w:val="000000" w:themeColor="text1"/>
                <w:lang w:val="fr-CA"/>
              </w:rPr>
              <w:t>1.7.8 L'utilisateur pourra</w:t>
            </w:r>
          </w:p>
          <w:p w14:paraId="369077A4" w14:textId="77777777" w:rsidR="006718A3" w:rsidRPr="006718A3" w:rsidRDefault="006718A3" w:rsidP="006718A3">
            <w:pPr>
              <w:jc w:val="left"/>
              <w:rPr>
                <w:color w:val="000000" w:themeColor="text1"/>
                <w:lang w:val="fr-CA"/>
              </w:rPr>
            </w:pPr>
            <w:r w:rsidRPr="006718A3">
              <w:rPr>
                <w:color w:val="000000" w:themeColor="text1"/>
                <w:lang w:val="fr-CA"/>
              </w:rPr>
              <w:t>changer de musique lors</w:t>
            </w:r>
          </w:p>
          <w:p w14:paraId="5F4A8ECA" w14:textId="77777777" w:rsidR="006718A3" w:rsidRPr="006718A3" w:rsidRDefault="006718A3" w:rsidP="006718A3">
            <w:pPr>
              <w:jc w:val="left"/>
              <w:rPr>
                <w:color w:val="000000" w:themeColor="text1"/>
                <w:lang w:val="fr-CA"/>
              </w:rPr>
            </w:pPr>
            <w:r w:rsidRPr="006718A3">
              <w:rPr>
                <w:color w:val="000000" w:themeColor="text1"/>
                <w:lang w:val="fr-CA"/>
              </w:rPr>
              <w:t>de la partie avec l'aide</w:t>
            </w:r>
          </w:p>
          <w:p w14:paraId="4A54CEC6" w14:textId="77777777" w:rsidR="008764F2" w:rsidRPr="003F619F" w:rsidRDefault="006718A3" w:rsidP="006718A3">
            <w:pPr>
              <w:jc w:val="left"/>
              <w:rPr>
                <w:color w:val="000000" w:themeColor="text1"/>
                <w:lang w:val="fr-CA"/>
              </w:rPr>
            </w:pPr>
            <w:r w:rsidRPr="006718A3">
              <w:rPr>
                <w:color w:val="000000" w:themeColor="text1"/>
                <w:lang w:val="fr-CA"/>
              </w:rPr>
              <w:t>d'une radio virtuelle.</w:t>
            </w:r>
          </w:p>
        </w:tc>
        <w:tc>
          <w:tcPr>
            <w:tcW w:w="2375" w:type="dxa"/>
          </w:tcPr>
          <w:p w14:paraId="328D5148" w14:textId="77777777" w:rsidR="006718A3" w:rsidRPr="006718A3" w:rsidRDefault="006718A3" w:rsidP="006718A3">
            <w:pPr>
              <w:jc w:val="left"/>
              <w:rPr>
                <w:lang w:val="fr-CA"/>
              </w:rPr>
            </w:pPr>
            <w:r w:rsidRPr="006718A3">
              <w:rPr>
                <w:lang w:val="fr-CA"/>
              </w:rPr>
              <w:t>S'assurer la possibilité de</w:t>
            </w:r>
          </w:p>
          <w:p w14:paraId="7273F857" w14:textId="77777777" w:rsidR="006718A3" w:rsidRPr="006718A3" w:rsidRDefault="006718A3" w:rsidP="006718A3">
            <w:pPr>
              <w:jc w:val="left"/>
              <w:rPr>
                <w:lang w:val="fr-CA"/>
              </w:rPr>
            </w:pPr>
            <w:r w:rsidRPr="006718A3">
              <w:rPr>
                <w:lang w:val="fr-CA"/>
              </w:rPr>
              <w:t>plusieurs postes de radio</w:t>
            </w:r>
          </w:p>
          <w:p w14:paraId="660B22DB" w14:textId="77777777" w:rsidR="006718A3" w:rsidRPr="006718A3" w:rsidRDefault="006718A3" w:rsidP="006718A3">
            <w:pPr>
              <w:jc w:val="left"/>
              <w:rPr>
                <w:lang w:val="fr-CA"/>
              </w:rPr>
            </w:pPr>
            <w:r w:rsidRPr="006718A3">
              <w:rPr>
                <w:lang w:val="fr-CA"/>
              </w:rPr>
              <w:t>et que la musique joue en</w:t>
            </w:r>
          </w:p>
          <w:p w14:paraId="54451222" w14:textId="77777777" w:rsidR="006718A3" w:rsidRPr="006718A3" w:rsidRDefault="006718A3" w:rsidP="006718A3">
            <w:pPr>
              <w:jc w:val="left"/>
              <w:rPr>
                <w:lang w:val="fr-CA"/>
              </w:rPr>
            </w:pPr>
            <w:r w:rsidRPr="006718A3">
              <w:rPr>
                <w:lang w:val="fr-CA"/>
              </w:rPr>
              <w:t>même temps que les sons</w:t>
            </w:r>
          </w:p>
          <w:p w14:paraId="78D595BD" w14:textId="77777777" w:rsidR="006718A3" w:rsidRPr="006718A3" w:rsidRDefault="006718A3" w:rsidP="006718A3">
            <w:pPr>
              <w:jc w:val="left"/>
              <w:rPr>
                <w:lang w:val="fr-CA"/>
              </w:rPr>
            </w:pPr>
            <w:r w:rsidRPr="006718A3">
              <w:rPr>
                <w:lang w:val="fr-CA"/>
              </w:rPr>
              <w:t>provenant des éléments</w:t>
            </w:r>
          </w:p>
          <w:p w14:paraId="34DE6960" w14:textId="77777777" w:rsidR="008764F2" w:rsidRPr="003F619F" w:rsidRDefault="006718A3" w:rsidP="006718A3">
            <w:pPr>
              <w:jc w:val="left"/>
              <w:rPr>
                <w:lang w:val="fr-CA"/>
              </w:rPr>
            </w:pPr>
            <w:r w:rsidRPr="006718A3">
              <w:rPr>
                <w:lang w:val="fr-CA"/>
              </w:rPr>
              <w:t>physique</w:t>
            </w:r>
            <w:r w:rsidR="00B43B55">
              <w:rPr>
                <w:lang w:val="fr-CA"/>
              </w:rPr>
              <w:t>s</w:t>
            </w:r>
            <w:r w:rsidRPr="006718A3">
              <w:rPr>
                <w:lang w:val="fr-CA"/>
              </w:rPr>
              <w:t xml:space="preserve"> du jeu.</w:t>
            </w:r>
          </w:p>
        </w:tc>
        <w:tc>
          <w:tcPr>
            <w:tcW w:w="2375" w:type="dxa"/>
          </w:tcPr>
          <w:p w14:paraId="537D4923" w14:textId="77777777" w:rsidR="008764F2" w:rsidRDefault="00E7349A" w:rsidP="00CB21DE">
            <w:pPr>
              <w:jc w:val="center"/>
              <w:rPr>
                <w:lang w:val="fr-CA"/>
              </w:rPr>
            </w:pPr>
            <w:r w:rsidRPr="00E7349A">
              <w:rPr>
                <w:lang w:val="fr-CA"/>
              </w:rPr>
              <w:t>Aucun</w:t>
            </w:r>
          </w:p>
        </w:tc>
        <w:tc>
          <w:tcPr>
            <w:tcW w:w="2375" w:type="dxa"/>
          </w:tcPr>
          <w:p w14:paraId="086BA593" w14:textId="77777777" w:rsidR="008764F2" w:rsidRPr="003F619F" w:rsidRDefault="00E7349A" w:rsidP="00CB21DE">
            <w:pPr>
              <w:jc w:val="center"/>
              <w:rPr>
                <w:lang w:val="fr-CA"/>
              </w:rPr>
            </w:pPr>
            <w:r w:rsidRPr="00E7349A">
              <w:rPr>
                <w:lang w:val="fr-CA"/>
              </w:rPr>
              <w:t>Aucun</w:t>
            </w:r>
          </w:p>
        </w:tc>
      </w:tr>
      <w:tr w:rsidR="00E7349A" w14:paraId="631BBC3D" w14:textId="77777777" w:rsidTr="00E426CC">
        <w:tc>
          <w:tcPr>
            <w:tcW w:w="2375" w:type="dxa"/>
            <w:shd w:val="clear" w:color="auto" w:fill="FFFFFF" w:themeFill="background1"/>
          </w:tcPr>
          <w:p w14:paraId="500559AB" w14:textId="77777777" w:rsidR="00E7349A" w:rsidRPr="00E7349A" w:rsidRDefault="00E7349A" w:rsidP="00E7349A">
            <w:pPr>
              <w:jc w:val="left"/>
              <w:rPr>
                <w:color w:val="000000" w:themeColor="text1"/>
                <w:lang w:val="fr-CA"/>
              </w:rPr>
            </w:pPr>
            <w:r w:rsidRPr="00E7349A">
              <w:rPr>
                <w:color w:val="000000" w:themeColor="text1"/>
                <w:lang w:val="fr-CA"/>
              </w:rPr>
              <w:t>1.7.8.1 Les utilisateurs de</w:t>
            </w:r>
          </w:p>
          <w:p w14:paraId="784DC511" w14:textId="77777777" w:rsidR="00E7349A" w:rsidRPr="00E7349A" w:rsidRDefault="00E7349A" w:rsidP="00E7349A">
            <w:pPr>
              <w:jc w:val="left"/>
              <w:rPr>
                <w:color w:val="000000" w:themeColor="text1"/>
                <w:lang w:val="fr-CA"/>
              </w:rPr>
            </w:pPr>
            <w:r w:rsidRPr="00E7349A">
              <w:rPr>
                <w:color w:val="000000" w:themeColor="text1"/>
                <w:lang w:val="fr-CA"/>
              </w:rPr>
              <w:t>parties en ligne pourront</w:t>
            </w:r>
          </w:p>
          <w:p w14:paraId="5A8E161C" w14:textId="77777777" w:rsidR="00E7349A" w:rsidRPr="006718A3" w:rsidRDefault="00E7349A" w:rsidP="00E7349A">
            <w:pPr>
              <w:jc w:val="left"/>
              <w:rPr>
                <w:color w:val="000000" w:themeColor="text1"/>
                <w:lang w:val="fr-CA"/>
              </w:rPr>
            </w:pPr>
            <w:r w:rsidRPr="00E7349A">
              <w:rPr>
                <w:color w:val="000000" w:themeColor="text1"/>
                <w:lang w:val="fr-CA"/>
              </w:rPr>
              <w:t>changer la radio.</w:t>
            </w:r>
          </w:p>
        </w:tc>
        <w:tc>
          <w:tcPr>
            <w:tcW w:w="2375" w:type="dxa"/>
          </w:tcPr>
          <w:p w14:paraId="17F3109B" w14:textId="77777777" w:rsidR="00E7349A" w:rsidRPr="00E7349A" w:rsidRDefault="00E7349A" w:rsidP="00E7349A">
            <w:pPr>
              <w:jc w:val="left"/>
              <w:rPr>
                <w:lang w:val="fr-CA"/>
              </w:rPr>
            </w:pPr>
            <w:r w:rsidRPr="00E7349A">
              <w:rPr>
                <w:lang w:val="fr-CA"/>
              </w:rPr>
              <w:t>S'assurer que tout joueur</w:t>
            </w:r>
          </w:p>
          <w:p w14:paraId="62D0DB61" w14:textId="77777777" w:rsidR="00E7349A" w:rsidRPr="00E7349A" w:rsidRDefault="00E7349A" w:rsidP="00E7349A">
            <w:pPr>
              <w:jc w:val="left"/>
              <w:rPr>
                <w:lang w:val="fr-CA"/>
              </w:rPr>
            </w:pPr>
            <w:r w:rsidRPr="00E7349A">
              <w:rPr>
                <w:lang w:val="fr-CA"/>
              </w:rPr>
              <w:t>puisse changer le poste</w:t>
            </w:r>
          </w:p>
          <w:p w14:paraId="017D069D" w14:textId="77777777" w:rsidR="00E7349A" w:rsidRDefault="00E7349A" w:rsidP="00E7349A">
            <w:pPr>
              <w:jc w:val="left"/>
              <w:rPr>
                <w:lang w:val="fr-CA"/>
              </w:rPr>
            </w:pPr>
            <w:r w:rsidRPr="00E7349A">
              <w:rPr>
                <w:lang w:val="fr-CA"/>
              </w:rPr>
              <w:t>de radio.</w:t>
            </w:r>
          </w:p>
          <w:p w14:paraId="34735781" w14:textId="77777777" w:rsidR="00E7349A" w:rsidRPr="00E7349A" w:rsidRDefault="00E7349A" w:rsidP="00E7349A">
            <w:pPr>
              <w:ind w:firstLine="720"/>
              <w:rPr>
                <w:lang w:val="fr-CA"/>
              </w:rPr>
            </w:pPr>
          </w:p>
        </w:tc>
        <w:tc>
          <w:tcPr>
            <w:tcW w:w="2375" w:type="dxa"/>
          </w:tcPr>
          <w:p w14:paraId="47F0B89F" w14:textId="77777777" w:rsidR="00E7349A" w:rsidRDefault="00E7349A" w:rsidP="00CB21DE">
            <w:pPr>
              <w:jc w:val="center"/>
              <w:rPr>
                <w:lang w:val="fr-CA"/>
              </w:rPr>
            </w:pPr>
            <w:r w:rsidRPr="00E7349A">
              <w:rPr>
                <w:lang w:val="fr-CA"/>
              </w:rPr>
              <w:t>Aucun</w:t>
            </w:r>
          </w:p>
        </w:tc>
        <w:tc>
          <w:tcPr>
            <w:tcW w:w="2375" w:type="dxa"/>
          </w:tcPr>
          <w:p w14:paraId="78E7790C" w14:textId="77777777" w:rsidR="00E7349A" w:rsidRPr="003F619F" w:rsidRDefault="00E7349A" w:rsidP="00CB21DE">
            <w:pPr>
              <w:jc w:val="center"/>
              <w:rPr>
                <w:lang w:val="fr-CA"/>
              </w:rPr>
            </w:pPr>
            <w:r w:rsidRPr="00E7349A">
              <w:rPr>
                <w:lang w:val="fr-CA"/>
              </w:rPr>
              <w:t>Aucun</w:t>
            </w:r>
          </w:p>
        </w:tc>
      </w:tr>
      <w:tr w:rsidR="00E7349A" w14:paraId="28D3A23C" w14:textId="77777777" w:rsidTr="00E426CC">
        <w:tc>
          <w:tcPr>
            <w:tcW w:w="2375" w:type="dxa"/>
            <w:shd w:val="clear" w:color="auto" w:fill="FFFFFF" w:themeFill="background1"/>
          </w:tcPr>
          <w:p w14:paraId="3A116C2B" w14:textId="77777777" w:rsidR="00E7349A" w:rsidRDefault="00E7349A" w:rsidP="00E7349A">
            <w:pPr>
              <w:rPr>
                <w:color w:val="000000" w:themeColor="text1"/>
                <w:lang w:val="fr-CA"/>
              </w:rPr>
            </w:pPr>
            <w:r w:rsidRPr="00E7349A">
              <w:rPr>
                <w:color w:val="000000" w:themeColor="text1"/>
                <w:lang w:val="fr-CA"/>
              </w:rPr>
              <w:t>1.7.9 S'il s'agit d'un</w:t>
            </w:r>
            <w:r>
              <w:rPr>
                <w:color w:val="000000" w:themeColor="text1"/>
                <w:lang w:val="fr-CA"/>
              </w:rPr>
              <w:t xml:space="preserve">e </w:t>
            </w:r>
            <w:r w:rsidRPr="00E7349A">
              <w:rPr>
                <w:color w:val="000000" w:themeColor="text1"/>
                <w:lang w:val="fr-CA"/>
              </w:rPr>
              <w:t>partie en ligne,</w:t>
            </w:r>
            <w:r>
              <w:rPr>
                <w:color w:val="000000" w:themeColor="text1"/>
                <w:lang w:val="fr-CA"/>
              </w:rPr>
              <w:t xml:space="preserve"> l'utilisateur </w:t>
            </w:r>
            <w:r w:rsidRPr="00E7349A">
              <w:rPr>
                <w:color w:val="000000" w:themeColor="text1"/>
                <w:lang w:val="fr-CA"/>
              </w:rPr>
              <w:t>pourra être</w:t>
            </w:r>
          </w:p>
          <w:p w14:paraId="496F78B3" w14:textId="77777777" w:rsidR="00E7349A" w:rsidRPr="006718A3" w:rsidRDefault="00E7349A" w:rsidP="00E7349A">
            <w:pPr>
              <w:rPr>
                <w:color w:val="000000" w:themeColor="text1"/>
                <w:lang w:val="fr-CA"/>
              </w:rPr>
            </w:pPr>
            <w:r w:rsidRPr="00E7349A">
              <w:rPr>
                <w:color w:val="000000" w:themeColor="text1"/>
                <w:lang w:val="fr-CA"/>
              </w:rPr>
              <w:t>un spectateur.</w:t>
            </w:r>
          </w:p>
        </w:tc>
        <w:tc>
          <w:tcPr>
            <w:tcW w:w="2375" w:type="dxa"/>
          </w:tcPr>
          <w:p w14:paraId="54764504" w14:textId="77777777" w:rsidR="00E7349A" w:rsidRPr="00E7349A" w:rsidRDefault="00E7349A" w:rsidP="00E7349A">
            <w:pPr>
              <w:jc w:val="left"/>
              <w:rPr>
                <w:lang w:val="fr-CA"/>
              </w:rPr>
            </w:pPr>
            <w:r w:rsidRPr="00E7349A">
              <w:rPr>
                <w:lang w:val="fr-CA"/>
              </w:rPr>
              <w:t xml:space="preserve">S'assurer qu'un joueur </w:t>
            </w:r>
          </w:p>
          <w:p w14:paraId="58428A0F" w14:textId="77777777" w:rsidR="00E7349A" w:rsidRPr="00E7349A" w:rsidRDefault="00E7349A" w:rsidP="00E7349A">
            <w:pPr>
              <w:jc w:val="left"/>
              <w:rPr>
                <w:lang w:val="fr-CA"/>
              </w:rPr>
            </w:pPr>
            <w:r w:rsidRPr="00E7349A">
              <w:rPr>
                <w:lang w:val="fr-CA"/>
              </w:rPr>
              <w:t>puisse se joindre à une</w:t>
            </w:r>
          </w:p>
          <w:p w14:paraId="0BB758F7" w14:textId="77777777" w:rsidR="00E7349A" w:rsidRPr="00E7349A" w:rsidRDefault="00E7349A" w:rsidP="00E7349A">
            <w:pPr>
              <w:jc w:val="left"/>
              <w:rPr>
                <w:lang w:val="fr-CA"/>
              </w:rPr>
            </w:pPr>
            <w:r w:rsidRPr="00E7349A">
              <w:rPr>
                <w:lang w:val="fr-CA"/>
              </w:rPr>
              <w:t>partie en cours pour</w:t>
            </w:r>
          </w:p>
          <w:p w14:paraId="13DCA458" w14:textId="77777777" w:rsidR="00E7349A" w:rsidRPr="006718A3" w:rsidRDefault="00E7349A" w:rsidP="00E7349A">
            <w:pPr>
              <w:jc w:val="left"/>
              <w:rPr>
                <w:lang w:val="fr-CA"/>
              </w:rPr>
            </w:pPr>
            <w:r w:rsidRPr="00E7349A">
              <w:rPr>
                <w:lang w:val="fr-CA"/>
              </w:rPr>
              <w:t>l'observer.</w:t>
            </w:r>
          </w:p>
        </w:tc>
        <w:tc>
          <w:tcPr>
            <w:tcW w:w="2375" w:type="dxa"/>
          </w:tcPr>
          <w:p w14:paraId="129988AE" w14:textId="77777777" w:rsidR="00E7349A" w:rsidRDefault="00E7349A" w:rsidP="00CB21DE">
            <w:pPr>
              <w:jc w:val="center"/>
              <w:rPr>
                <w:lang w:val="fr-CA"/>
              </w:rPr>
            </w:pPr>
            <w:r w:rsidRPr="00E7349A">
              <w:rPr>
                <w:lang w:val="fr-CA"/>
              </w:rPr>
              <w:t>Aucun</w:t>
            </w:r>
          </w:p>
        </w:tc>
        <w:tc>
          <w:tcPr>
            <w:tcW w:w="2375" w:type="dxa"/>
          </w:tcPr>
          <w:p w14:paraId="271D4458" w14:textId="77777777" w:rsidR="00E7349A" w:rsidRPr="003F619F" w:rsidRDefault="00E7349A" w:rsidP="00CB21DE">
            <w:pPr>
              <w:jc w:val="center"/>
              <w:rPr>
                <w:lang w:val="fr-CA"/>
              </w:rPr>
            </w:pPr>
            <w:r w:rsidRPr="00E7349A">
              <w:rPr>
                <w:lang w:val="fr-CA"/>
              </w:rPr>
              <w:t>Aucun</w:t>
            </w:r>
          </w:p>
        </w:tc>
      </w:tr>
      <w:tr w:rsidR="00E7349A" w14:paraId="40948412" w14:textId="77777777" w:rsidTr="00E426CC">
        <w:tc>
          <w:tcPr>
            <w:tcW w:w="2375" w:type="dxa"/>
            <w:shd w:val="clear" w:color="auto" w:fill="FFFFFF" w:themeFill="background1"/>
          </w:tcPr>
          <w:p w14:paraId="5A03AF76" w14:textId="77777777" w:rsidR="00E7349A" w:rsidRPr="00E7349A" w:rsidRDefault="00E7349A" w:rsidP="00E7349A">
            <w:pPr>
              <w:rPr>
                <w:color w:val="000000" w:themeColor="text1"/>
                <w:lang w:val="fr-CA"/>
              </w:rPr>
            </w:pPr>
            <w:r w:rsidRPr="00E7349A">
              <w:rPr>
                <w:color w:val="000000" w:themeColor="text1"/>
                <w:lang w:val="fr-CA"/>
              </w:rPr>
              <w:t>1.7.9.1 Un spectateur</w:t>
            </w:r>
          </w:p>
          <w:p w14:paraId="5A6F2FA3" w14:textId="77777777" w:rsidR="00E7349A" w:rsidRPr="00E7349A" w:rsidRDefault="00E7349A" w:rsidP="00E7349A">
            <w:pPr>
              <w:rPr>
                <w:color w:val="000000" w:themeColor="text1"/>
                <w:lang w:val="fr-CA"/>
              </w:rPr>
            </w:pPr>
            <w:r w:rsidRPr="00E7349A">
              <w:rPr>
                <w:color w:val="000000" w:themeColor="text1"/>
                <w:lang w:val="fr-CA"/>
              </w:rPr>
              <w:t>pourra parler dans le</w:t>
            </w:r>
          </w:p>
          <w:p w14:paraId="76835E06" w14:textId="77777777" w:rsidR="00E7349A" w:rsidRPr="00E7349A" w:rsidRDefault="00E7349A" w:rsidP="00E7349A">
            <w:pPr>
              <w:rPr>
                <w:color w:val="000000" w:themeColor="text1"/>
                <w:lang w:val="fr-CA"/>
              </w:rPr>
            </w:pPr>
            <w:r w:rsidRPr="00E7349A">
              <w:rPr>
                <w:color w:val="000000" w:themeColor="text1"/>
                <w:lang w:val="fr-CA"/>
              </w:rPr>
              <w:t>clavardage de la partie en</w:t>
            </w:r>
          </w:p>
          <w:p w14:paraId="28BAF5E8" w14:textId="77777777" w:rsidR="00E7349A" w:rsidRPr="00E7349A" w:rsidRDefault="00E7349A" w:rsidP="00E7349A">
            <w:pPr>
              <w:rPr>
                <w:color w:val="000000" w:themeColor="text1"/>
                <w:lang w:val="fr-CA"/>
              </w:rPr>
            </w:pPr>
            <w:r w:rsidRPr="00E7349A">
              <w:rPr>
                <w:color w:val="000000" w:themeColor="text1"/>
                <w:lang w:val="fr-CA"/>
              </w:rPr>
              <w:t>cours, changer le poste de</w:t>
            </w:r>
          </w:p>
          <w:p w14:paraId="27788426" w14:textId="77777777" w:rsidR="00E7349A" w:rsidRPr="00E7349A" w:rsidRDefault="00E7349A" w:rsidP="00E7349A">
            <w:pPr>
              <w:rPr>
                <w:color w:val="000000" w:themeColor="text1"/>
                <w:lang w:val="fr-CA"/>
              </w:rPr>
            </w:pPr>
            <w:r w:rsidRPr="00E7349A">
              <w:rPr>
                <w:color w:val="000000" w:themeColor="text1"/>
                <w:lang w:val="fr-CA"/>
              </w:rPr>
              <w:t>radio et bouger sa vue</w:t>
            </w:r>
          </w:p>
          <w:p w14:paraId="5572687D" w14:textId="77777777" w:rsidR="00E7349A" w:rsidRPr="006718A3" w:rsidRDefault="00E7349A" w:rsidP="00E7349A">
            <w:pPr>
              <w:rPr>
                <w:color w:val="000000" w:themeColor="text1"/>
                <w:lang w:val="fr-CA"/>
              </w:rPr>
            </w:pPr>
            <w:r w:rsidRPr="00E7349A">
              <w:rPr>
                <w:color w:val="000000" w:themeColor="text1"/>
                <w:lang w:val="fr-CA"/>
              </w:rPr>
              <w:t>mais rien d'autre.</w:t>
            </w:r>
          </w:p>
        </w:tc>
        <w:tc>
          <w:tcPr>
            <w:tcW w:w="2375" w:type="dxa"/>
          </w:tcPr>
          <w:p w14:paraId="211F7694" w14:textId="77777777" w:rsidR="00E7349A" w:rsidRPr="00E7349A" w:rsidRDefault="00E7349A" w:rsidP="00E7349A">
            <w:pPr>
              <w:jc w:val="left"/>
              <w:rPr>
                <w:lang w:val="fr-CA"/>
              </w:rPr>
            </w:pPr>
            <w:r w:rsidRPr="00E7349A">
              <w:rPr>
                <w:lang w:val="fr-CA"/>
              </w:rPr>
              <w:t>S'assurer que les</w:t>
            </w:r>
          </w:p>
          <w:p w14:paraId="4F14C636" w14:textId="77777777" w:rsidR="00E7349A" w:rsidRPr="00E7349A" w:rsidRDefault="00E7349A" w:rsidP="00E7349A">
            <w:pPr>
              <w:jc w:val="left"/>
              <w:rPr>
                <w:lang w:val="fr-CA"/>
              </w:rPr>
            </w:pPr>
            <w:r w:rsidRPr="00E7349A">
              <w:rPr>
                <w:lang w:val="fr-CA"/>
              </w:rPr>
              <w:t>spectateur</w:t>
            </w:r>
            <w:r w:rsidR="00B43B55">
              <w:rPr>
                <w:lang w:val="fr-CA"/>
              </w:rPr>
              <w:t>s</w:t>
            </w:r>
            <w:r w:rsidRPr="00E7349A">
              <w:rPr>
                <w:lang w:val="fr-CA"/>
              </w:rPr>
              <w:t xml:space="preserve"> n'aient accès</w:t>
            </w:r>
          </w:p>
          <w:p w14:paraId="6B04D32A" w14:textId="77777777" w:rsidR="00E7349A" w:rsidRPr="00E7349A" w:rsidRDefault="00E7349A" w:rsidP="00E7349A">
            <w:pPr>
              <w:jc w:val="left"/>
              <w:rPr>
                <w:lang w:val="fr-CA"/>
              </w:rPr>
            </w:pPr>
            <w:r>
              <w:rPr>
                <w:lang w:val="fr-CA"/>
              </w:rPr>
              <w:t>qu’aux</w:t>
            </w:r>
            <w:r w:rsidRPr="00E7349A">
              <w:rPr>
                <w:lang w:val="fr-CA"/>
              </w:rPr>
              <w:t xml:space="preserve"> fonctionnalités de</w:t>
            </w:r>
          </w:p>
          <w:p w14:paraId="3325F263" w14:textId="77777777" w:rsidR="00E7349A" w:rsidRPr="00E7349A" w:rsidRDefault="00E7349A" w:rsidP="00E7349A">
            <w:pPr>
              <w:jc w:val="left"/>
              <w:rPr>
                <w:lang w:val="fr-CA"/>
              </w:rPr>
            </w:pPr>
            <w:r w:rsidRPr="00E7349A">
              <w:rPr>
                <w:lang w:val="fr-CA"/>
              </w:rPr>
              <w:t>clavardage, de radio, et</w:t>
            </w:r>
          </w:p>
          <w:p w14:paraId="51D08AD1" w14:textId="77777777" w:rsidR="00E7349A" w:rsidRPr="006718A3" w:rsidRDefault="00E7349A" w:rsidP="00E7349A">
            <w:pPr>
              <w:jc w:val="left"/>
              <w:rPr>
                <w:lang w:val="fr-CA"/>
              </w:rPr>
            </w:pPr>
            <w:r w:rsidRPr="00E7349A">
              <w:rPr>
                <w:lang w:val="fr-CA"/>
              </w:rPr>
              <w:t>de vue.</w:t>
            </w:r>
          </w:p>
        </w:tc>
        <w:tc>
          <w:tcPr>
            <w:tcW w:w="2375" w:type="dxa"/>
          </w:tcPr>
          <w:p w14:paraId="486A5F5F" w14:textId="77777777" w:rsidR="00E7349A" w:rsidRDefault="00E7349A" w:rsidP="00CB21DE">
            <w:pPr>
              <w:jc w:val="center"/>
              <w:rPr>
                <w:lang w:val="fr-CA"/>
              </w:rPr>
            </w:pPr>
            <w:r w:rsidRPr="00E7349A">
              <w:rPr>
                <w:lang w:val="fr-CA"/>
              </w:rPr>
              <w:t>Aucun</w:t>
            </w:r>
          </w:p>
        </w:tc>
        <w:tc>
          <w:tcPr>
            <w:tcW w:w="2375" w:type="dxa"/>
          </w:tcPr>
          <w:p w14:paraId="33D9AB7C" w14:textId="77777777" w:rsidR="00E7349A" w:rsidRPr="003F619F" w:rsidRDefault="00E7349A" w:rsidP="00CB21DE">
            <w:pPr>
              <w:jc w:val="center"/>
              <w:rPr>
                <w:lang w:val="fr-CA"/>
              </w:rPr>
            </w:pPr>
            <w:r w:rsidRPr="00E7349A">
              <w:rPr>
                <w:lang w:val="fr-CA"/>
              </w:rPr>
              <w:t>Aucun</w:t>
            </w:r>
          </w:p>
        </w:tc>
      </w:tr>
    </w:tbl>
    <w:p w14:paraId="1C9B8015" w14:textId="77777777" w:rsidR="00E426CC" w:rsidRDefault="00E426CC" w:rsidP="00141CD5">
      <w:pPr>
        <w:rPr>
          <w:lang w:val="fr-CA"/>
        </w:rPr>
      </w:pPr>
    </w:p>
    <w:p w14:paraId="148D5B6E" w14:textId="77777777" w:rsidR="00CB21DE" w:rsidRDefault="00CB21DE" w:rsidP="00141CD5">
      <w:pPr>
        <w:rPr>
          <w:lang w:val="fr-CA"/>
        </w:rPr>
      </w:pPr>
    </w:p>
    <w:p w14:paraId="0DF94E7A" w14:textId="77777777" w:rsidR="00E55926" w:rsidRDefault="00E55926">
      <w:pPr>
        <w:widowControl/>
        <w:spacing w:line="240" w:lineRule="auto"/>
        <w:jc w:val="left"/>
        <w:rPr>
          <w:lang w:val="fr-CA"/>
        </w:rPr>
      </w:pPr>
      <w:r>
        <w:rPr>
          <w:lang w:val="fr-CA"/>
        </w:rPr>
        <w:br w:type="page"/>
      </w:r>
    </w:p>
    <w:p w14:paraId="304444AF" w14:textId="77777777" w:rsidR="00403007" w:rsidRPr="005C0441" w:rsidRDefault="00403007" w:rsidP="00141CD5">
      <w:pPr>
        <w:rPr>
          <w:lang w:val="fr-CA"/>
        </w:rPr>
      </w:pPr>
    </w:p>
    <w:tbl>
      <w:tblPr>
        <w:tblStyle w:val="Grilledutableau"/>
        <w:tblW w:w="0" w:type="auto"/>
        <w:tblLook w:val="04A0" w:firstRow="1" w:lastRow="0" w:firstColumn="1" w:lastColumn="0" w:noHBand="0" w:noVBand="1"/>
      </w:tblPr>
      <w:tblGrid>
        <w:gridCol w:w="2375"/>
        <w:gridCol w:w="2375"/>
        <w:gridCol w:w="2375"/>
        <w:gridCol w:w="2375"/>
      </w:tblGrid>
      <w:tr w:rsidR="00E7349A" w14:paraId="1F6DC23D" w14:textId="77777777" w:rsidTr="00374741">
        <w:tc>
          <w:tcPr>
            <w:tcW w:w="2375" w:type="dxa"/>
            <w:shd w:val="clear" w:color="auto" w:fill="404040" w:themeFill="text1" w:themeFillTint="BF"/>
          </w:tcPr>
          <w:p w14:paraId="460BC76A" w14:textId="77777777" w:rsidR="00E7349A" w:rsidRPr="00374741" w:rsidRDefault="00374741" w:rsidP="00141CD5">
            <w:pPr>
              <w:rPr>
                <w:rFonts w:ascii="Arial" w:hAnsi="Arial" w:cs="Arial"/>
                <w:b/>
                <w:color w:val="F2F2F2" w:themeColor="background1" w:themeShade="F2"/>
                <w:lang w:val="fr-CA"/>
              </w:rPr>
            </w:pPr>
            <w:r w:rsidRPr="00374741">
              <w:rPr>
                <w:rFonts w:ascii="Arial" w:hAnsi="Arial" w:cs="Arial"/>
                <w:b/>
                <w:color w:val="F2F2F2" w:themeColor="background1" w:themeShade="F2"/>
                <w:lang w:val="fr-CA"/>
              </w:rPr>
              <w:t>Fonctionnalité</w:t>
            </w:r>
          </w:p>
        </w:tc>
        <w:tc>
          <w:tcPr>
            <w:tcW w:w="2375" w:type="dxa"/>
            <w:shd w:val="clear" w:color="auto" w:fill="404040" w:themeFill="text1" w:themeFillTint="BF"/>
          </w:tcPr>
          <w:p w14:paraId="4CEDFF2E" w14:textId="77777777" w:rsidR="00E7349A" w:rsidRPr="00374741" w:rsidRDefault="00374741" w:rsidP="00141CD5">
            <w:pPr>
              <w:rPr>
                <w:rFonts w:ascii="Arial" w:hAnsi="Arial" w:cs="Arial"/>
                <w:b/>
                <w:color w:val="F2F2F2" w:themeColor="background1" w:themeShade="F2"/>
                <w:lang w:val="fr-CA"/>
              </w:rPr>
            </w:pPr>
            <w:r w:rsidRPr="00374741">
              <w:rPr>
                <w:rFonts w:ascii="Arial" w:hAnsi="Arial" w:cs="Arial"/>
                <w:b/>
                <w:color w:val="F2F2F2" w:themeColor="background1" w:themeShade="F2"/>
                <w:lang w:val="fr-CA"/>
              </w:rPr>
              <w:t>Interface</w:t>
            </w:r>
          </w:p>
        </w:tc>
        <w:tc>
          <w:tcPr>
            <w:tcW w:w="2375" w:type="dxa"/>
            <w:shd w:val="clear" w:color="auto" w:fill="404040" w:themeFill="text1" w:themeFillTint="BF"/>
          </w:tcPr>
          <w:p w14:paraId="61636119" w14:textId="77777777" w:rsidR="00E7349A" w:rsidRPr="00374741" w:rsidRDefault="00374741" w:rsidP="00141CD5">
            <w:pPr>
              <w:rPr>
                <w:rFonts w:ascii="Arial" w:hAnsi="Arial" w:cs="Arial"/>
                <w:b/>
                <w:color w:val="F2F2F2" w:themeColor="background1" w:themeShade="F2"/>
                <w:lang w:val="fr-CA"/>
              </w:rPr>
            </w:pPr>
            <w:r w:rsidRPr="00374741">
              <w:rPr>
                <w:rFonts w:ascii="Arial" w:hAnsi="Arial" w:cs="Arial"/>
                <w:b/>
                <w:color w:val="F2F2F2" w:themeColor="background1" w:themeShade="F2"/>
                <w:lang w:val="fr-CA"/>
              </w:rPr>
              <w:t>Base de données</w:t>
            </w:r>
          </w:p>
        </w:tc>
        <w:tc>
          <w:tcPr>
            <w:tcW w:w="2375" w:type="dxa"/>
            <w:shd w:val="clear" w:color="auto" w:fill="404040" w:themeFill="text1" w:themeFillTint="BF"/>
          </w:tcPr>
          <w:p w14:paraId="3C90F0AC" w14:textId="77777777" w:rsidR="00E7349A" w:rsidRPr="00374741" w:rsidRDefault="00374741" w:rsidP="00141CD5">
            <w:pPr>
              <w:rPr>
                <w:rFonts w:ascii="Arial" w:hAnsi="Arial" w:cs="Arial"/>
                <w:b/>
                <w:color w:val="F2F2F2" w:themeColor="background1" w:themeShade="F2"/>
                <w:lang w:val="fr-CA"/>
              </w:rPr>
            </w:pPr>
            <w:r w:rsidRPr="00374741">
              <w:rPr>
                <w:rFonts w:ascii="Arial" w:hAnsi="Arial" w:cs="Arial"/>
                <w:b/>
                <w:color w:val="F2F2F2" w:themeColor="background1" w:themeShade="F2"/>
                <w:lang w:val="fr-CA"/>
              </w:rPr>
              <w:t>Calcul</w:t>
            </w:r>
          </w:p>
        </w:tc>
      </w:tr>
      <w:tr w:rsidR="00374741" w14:paraId="0CCFF072" w14:textId="77777777" w:rsidTr="00374741">
        <w:tc>
          <w:tcPr>
            <w:tcW w:w="2375" w:type="dxa"/>
            <w:shd w:val="clear" w:color="auto" w:fill="FFFFFF" w:themeFill="background1"/>
          </w:tcPr>
          <w:p w14:paraId="50C16A23" w14:textId="77777777" w:rsidR="00374741" w:rsidRPr="00374741" w:rsidRDefault="00374741" w:rsidP="00CB21DE">
            <w:pPr>
              <w:jc w:val="left"/>
              <w:rPr>
                <w:color w:val="000000" w:themeColor="text1"/>
                <w:lang w:val="fr-CA"/>
              </w:rPr>
            </w:pPr>
            <w:r w:rsidRPr="00374741">
              <w:rPr>
                <w:color w:val="000000" w:themeColor="text1"/>
                <w:lang w:val="fr-CA"/>
              </w:rPr>
              <w:t>2.1 L’utilisateur pourra</w:t>
            </w:r>
          </w:p>
          <w:p w14:paraId="2711A199" w14:textId="77777777" w:rsidR="00374741" w:rsidRPr="00374741" w:rsidRDefault="00B43B55" w:rsidP="00CB21DE">
            <w:pPr>
              <w:jc w:val="left"/>
              <w:rPr>
                <w:color w:val="000000" w:themeColor="text1"/>
                <w:lang w:val="fr-CA"/>
              </w:rPr>
            </w:pPr>
            <w:r>
              <w:rPr>
                <w:color w:val="000000" w:themeColor="text1"/>
                <w:lang w:val="fr-CA"/>
              </w:rPr>
              <w:t>créer</w:t>
            </w:r>
            <w:r w:rsidR="00374741" w:rsidRPr="00374741">
              <w:rPr>
                <w:color w:val="000000" w:themeColor="text1"/>
                <w:lang w:val="fr-CA"/>
              </w:rPr>
              <w:t xml:space="preserve"> un</w:t>
            </w:r>
            <w:r>
              <w:rPr>
                <w:color w:val="000000" w:themeColor="text1"/>
                <w:lang w:val="fr-CA"/>
              </w:rPr>
              <w:t>e</w:t>
            </w:r>
            <w:r w:rsidR="00374741" w:rsidRPr="00374741">
              <w:rPr>
                <w:color w:val="000000" w:themeColor="text1"/>
                <w:lang w:val="fr-CA"/>
              </w:rPr>
              <w:t xml:space="preserve"> nouvelle table ou</w:t>
            </w:r>
            <w:r>
              <w:rPr>
                <w:color w:val="000000" w:themeColor="text1"/>
                <w:lang w:val="fr-CA"/>
              </w:rPr>
              <w:t xml:space="preserve"> </w:t>
            </w:r>
            <w:r w:rsidR="00374741" w:rsidRPr="00374741">
              <w:rPr>
                <w:color w:val="000000" w:themeColor="text1"/>
                <w:lang w:val="fr-CA"/>
              </w:rPr>
              <w:t>modifier un</w:t>
            </w:r>
            <w:r w:rsidR="000963FC">
              <w:rPr>
                <w:color w:val="000000" w:themeColor="text1"/>
                <w:lang w:val="fr-CA"/>
              </w:rPr>
              <w:t>e</w:t>
            </w:r>
            <w:r w:rsidR="00374741" w:rsidRPr="00374741">
              <w:rPr>
                <w:color w:val="000000" w:themeColor="text1"/>
                <w:lang w:val="fr-CA"/>
              </w:rPr>
              <w:t xml:space="preserve"> table</w:t>
            </w:r>
          </w:p>
          <w:p w14:paraId="6A713F19" w14:textId="77777777" w:rsidR="00374741" w:rsidRPr="00374741" w:rsidRDefault="00B43B55" w:rsidP="00CB21DE">
            <w:pPr>
              <w:jc w:val="left"/>
              <w:rPr>
                <w:color w:val="000000" w:themeColor="text1"/>
                <w:lang w:val="fr-CA"/>
              </w:rPr>
            </w:pPr>
            <w:r>
              <w:rPr>
                <w:color w:val="000000" w:themeColor="text1"/>
                <w:lang w:val="fr-CA"/>
              </w:rPr>
              <w:t>sauvegardée</w:t>
            </w:r>
            <w:r w:rsidR="00374741" w:rsidRPr="00374741">
              <w:rPr>
                <w:color w:val="000000" w:themeColor="text1"/>
                <w:lang w:val="fr-CA"/>
              </w:rPr>
              <w:t xml:space="preserve"> dans le</w:t>
            </w:r>
          </w:p>
          <w:p w14:paraId="158E9E17" w14:textId="77777777" w:rsidR="00374741" w:rsidRPr="00374741" w:rsidRDefault="00374741" w:rsidP="00B43B55">
            <w:pPr>
              <w:jc w:val="left"/>
              <w:rPr>
                <w:color w:val="000000" w:themeColor="text1"/>
                <w:lang w:val="fr-CA"/>
              </w:rPr>
            </w:pPr>
            <w:r w:rsidRPr="00374741">
              <w:rPr>
                <w:color w:val="000000" w:themeColor="text1"/>
                <w:lang w:val="fr-CA"/>
              </w:rPr>
              <w:t>menu principal.</w:t>
            </w:r>
          </w:p>
        </w:tc>
        <w:tc>
          <w:tcPr>
            <w:tcW w:w="2375" w:type="dxa"/>
            <w:shd w:val="clear" w:color="auto" w:fill="FFFFFF" w:themeFill="background1"/>
          </w:tcPr>
          <w:p w14:paraId="1B53A370" w14:textId="77777777" w:rsidR="00374741" w:rsidRPr="00374741" w:rsidRDefault="00374741" w:rsidP="00CB21DE">
            <w:pPr>
              <w:jc w:val="left"/>
              <w:rPr>
                <w:color w:val="000000" w:themeColor="text1"/>
                <w:lang w:val="fr-CA"/>
              </w:rPr>
            </w:pPr>
            <w:r w:rsidRPr="00374741">
              <w:rPr>
                <w:color w:val="000000" w:themeColor="text1"/>
                <w:lang w:val="fr-CA"/>
              </w:rPr>
              <w:t>S'assurer que les tables</w:t>
            </w:r>
          </w:p>
          <w:p w14:paraId="72B1B34F" w14:textId="77777777" w:rsidR="00374741" w:rsidRPr="00374741" w:rsidRDefault="00374741" w:rsidP="00CB21DE">
            <w:pPr>
              <w:jc w:val="left"/>
              <w:rPr>
                <w:color w:val="000000" w:themeColor="text1"/>
                <w:lang w:val="fr-CA"/>
              </w:rPr>
            </w:pPr>
            <w:r w:rsidRPr="00374741">
              <w:rPr>
                <w:color w:val="000000" w:themeColor="text1"/>
                <w:lang w:val="fr-CA"/>
              </w:rPr>
              <w:t>sauvegarder soit</w:t>
            </w:r>
          </w:p>
          <w:p w14:paraId="2638E3AC" w14:textId="77777777" w:rsidR="00374741" w:rsidRPr="00374741" w:rsidRDefault="00374741" w:rsidP="00CB21DE">
            <w:pPr>
              <w:jc w:val="left"/>
              <w:rPr>
                <w:color w:val="000000" w:themeColor="text1"/>
                <w:lang w:val="fr-CA"/>
              </w:rPr>
            </w:pPr>
            <w:r w:rsidRPr="00374741">
              <w:rPr>
                <w:color w:val="000000" w:themeColor="text1"/>
                <w:lang w:val="fr-CA"/>
              </w:rPr>
              <w:t>reconnaissable</w:t>
            </w:r>
            <w:r w:rsidR="00B43B55">
              <w:rPr>
                <w:color w:val="000000" w:themeColor="text1"/>
                <w:lang w:val="fr-CA"/>
              </w:rPr>
              <w:t>s</w:t>
            </w:r>
            <w:r w:rsidRPr="00374741">
              <w:rPr>
                <w:color w:val="000000" w:themeColor="text1"/>
                <w:lang w:val="fr-CA"/>
              </w:rPr>
              <w:t xml:space="preserve"> en</w:t>
            </w:r>
          </w:p>
          <w:p w14:paraId="6F830EA1" w14:textId="77777777" w:rsidR="00374741" w:rsidRPr="00374741" w:rsidRDefault="00374741" w:rsidP="00CB21DE">
            <w:pPr>
              <w:jc w:val="left"/>
              <w:rPr>
                <w:color w:val="000000" w:themeColor="text1"/>
                <w:lang w:val="fr-CA"/>
              </w:rPr>
            </w:pPr>
            <w:r w:rsidRPr="00374741">
              <w:rPr>
                <w:color w:val="000000" w:themeColor="text1"/>
                <w:lang w:val="fr-CA"/>
              </w:rPr>
              <w:t>vignette d'aperçu.</w:t>
            </w:r>
          </w:p>
        </w:tc>
        <w:tc>
          <w:tcPr>
            <w:tcW w:w="2375" w:type="dxa"/>
            <w:shd w:val="clear" w:color="auto" w:fill="FFFFFF" w:themeFill="background1"/>
          </w:tcPr>
          <w:p w14:paraId="11D52BD4" w14:textId="77777777" w:rsidR="00374741" w:rsidRPr="00374741" w:rsidRDefault="000963FC" w:rsidP="00CB21DE">
            <w:pPr>
              <w:jc w:val="center"/>
              <w:rPr>
                <w:color w:val="000000" w:themeColor="text1"/>
                <w:lang w:val="fr-CA"/>
              </w:rPr>
            </w:pPr>
            <w:r>
              <w:rPr>
                <w:color w:val="000000" w:themeColor="text1"/>
                <w:lang w:val="fr-CA"/>
              </w:rPr>
              <w:t>Aucun</w:t>
            </w:r>
          </w:p>
        </w:tc>
        <w:tc>
          <w:tcPr>
            <w:tcW w:w="2375" w:type="dxa"/>
            <w:shd w:val="clear" w:color="auto" w:fill="FFFFFF" w:themeFill="background1"/>
          </w:tcPr>
          <w:p w14:paraId="39FF28E0" w14:textId="77777777" w:rsidR="00374741" w:rsidRPr="00374741" w:rsidRDefault="000963FC" w:rsidP="00CB21DE">
            <w:pPr>
              <w:jc w:val="center"/>
              <w:rPr>
                <w:color w:val="000000" w:themeColor="text1"/>
                <w:lang w:val="fr-CA"/>
              </w:rPr>
            </w:pPr>
            <w:r>
              <w:rPr>
                <w:color w:val="000000" w:themeColor="text1"/>
                <w:lang w:val="fr-CA"/>
              </w:rPr>
              <w:t>Aucun</w:t>
            </w:r>
          </w:p>
        </w:tc>
      </w:tr>
      <w:tr w:rsidR="000963FC" w14:paraId="58358125" w14:textId="77777777" w:rsidTr="00374741">
        <w:tc>
          <w:tcPr>
            <w:tcW w:w="2375" w:type="dxa"/>
            <w:shd w:val="clear" w:color="auto" w:fill="FFFFFF" w:themeFill="background1"/>
          </w:tcPr>
          <w:p w14:paraId="2047FB71" w14:textId="77777777" w:rsidR="000963FC" w:rsidRPr="000963FC" w:rsidRDefault="000963FC" w:rsidP="00CB21DE">
            <w:pPr>
              <w:jc w:val="left"/>
              <w:rPr>
                <w:color w:val="000000" w:themeColor="text1"/>
                <w:lang w:val="fr-CA"/>
              </w:rPr>
            </w:pPr>
            <w:r w:rsidRPr="000963FC">
              <w:rPr>
                <w:color w:val="000000" w:themeColor="text1"/>
                <w:lang w:val="fr-CA"/>
              </w:rPr>
              <w:t>2.2 L'utilisateur pourra</w:t>
            </w:r>
          </w:p>
          <w:p w14:paraId="0485D01B" w14:textId="77777777" w:rsidR="000963FC" w:rsidRPr="000963FC" w:rsidRDefault="000963FC" w:rsidP="00CB21DE">
            <w:pPr>
              <w:jc w:val="left"/>
              <w:rPr>
                <w:color w:val="000000" w:themeColor="text1"/>
                <w:lang w:val="fr-CA"/>
              </w:rPr>
            </w:pPr>
            <w:r w:rsidRPr="000963FC">
              <w:rPr>
                <w:color w:val="000000" w:themeColor="text1"/>
                <w:lang w:val="fr-CA"/>
              </w:rPr>
              <w:t>changer de mode de vue</w:t>
            </w:r>
          </w:p>
          <w:p w14:paraId="1C8D5C2D" w14:textId="77777777" w:rsidR="000963FC" w:rsidRPr="00374741" w:rsidRDefault="000963FC" w:rsidP="00CB21DE">
            <w:pPr>
              <w:jc w:val="left"/>
              <w:rPr>
                <w:color w:val="000000" w:themeColor="text1"/>
                <w:lang w:val="fr-CA"/>
              </w:rPr>
            </w:pPr>
            <w:r w:rsidRPr="000963FC">
              <w:rPr>
                <w:color w:val="000000" w:themeColor="text1"/>
                <w:lang w:val="fr-CA"/>
              </w:rPr>
              <w:t>dans le mode édition.</w:t>
            </w:r>
          </w:p>
        </w:tc>
        <w:tc>
          <w:tcPr>
            <w:tcW w:w="2375" w:type="dxa"/>
            <w:shd w:val="clear" w:color="auto" w:fill="FFFFFF" w:themeFill="background1"/>
          </w:tcPr>
          <w:p w14:paraId="7615DEF2" w14:textId="77777777" w:rsidR="000963FC" w:rsidRPr="000963FC" w:rsidRDefault="000963FC" w:rsidP="00CB21DE">
            <w:pPr>
              <w:jc w:val="left"/>
              <w:rPr>
                <w:color w:val="000000" w:themeColor="text1"/>
                <w:lang w:val="fr-CA"/>
              </w:rPr>
            </w:pPr>
            <w:r w:rsidRPr="000963FC">
              <w:rPr>
                <w:color w:val="000000" w:themeColor="text1"/>
                <w:lang w:val="fr-CA"/>
              </w:rPr>
              <w:t>S'assurer que le mode</w:t>
            </w:r>
          </w:p>
          <w:p w14:paraId="4016D762" w14:textId="77777777" w:rsidR="000963FC" w:rsidRPr="000963FC" w:rsidRDefault="000963FC" w:rsidP="00CB21DE">
            <w:pPr>
              <w:jc w:val="left"/>
              <w:rPr>
                <w:color w:val="000000" w:themeColor="text1"/>
                <w:lang w:val="fr-CA"/>
              </w:rPr>
            </w:pPr>
            <w:r w:rsidRPr="000963FC">
              <w:rPr>
                <w:color w:val="000000" w:themeColor="text1"/>
                <w:lang w:val="fr-CA"/>
              </w:rPr>
              <w:t>courant est clairement</w:t>
            </w:r>
          </w:p>
          <w:p w14:paraId="4751B2FA" w14:textId="77777777" w:rsidR="000963FC" w:rsidRPr="00374741" w:rsidRDefault="000963FC" w:rsidP="00CB21DE">
            <w:pPr>
              <w:jc w:val="left"/>
              <w:rPr>
                <w:color w:val="000000" w:themeColor="text1"/>
                <w:lang w:val="fr-CA"/>
              </w:rPr>
            </w:pPr>
            <w:r w:rsidRPr="000963FC">
              <w:rPr>
                <w:color w:val="000000" w:themeColor="text1"/>
                <w:lang w:val="fr-CA"/>
              </w:rPr>
              <w:t>indiqué.</w:t>
            </w:r>
          </w:p>
        </w:tc>
        <w:tc>
          <w:tcPr>
            <w:tcW w:w="2375" w:type="dxa"/>
            <w:shd w:val="clear" w:color="auto" w:fill="FFFFFF" w:themeFill="background1"/>
          </w:tcPr>
          <w:p w14:paraId="244BFBA3" w14:textId="77777777" w:rsidR="000963FC" w:rsidRPr="00374741" w:rsidRDefault="000963FC" w:rsidP="00CB21DE">
            <w:pPr>
              <w:jc w:val="center"/>
              <w:rPr>
                <w:color w:val="000000" w:themeColor="text1"/>
                <w:lang w:val="fr-CA"/>
              </w:rPr>
            </w:pPr>
            <w:r>
              <w:rPr>
                <w:color w:val="000000" w:themeColor="text1"/>
                <w:lang w:val="fr-CA"/>
              </w:rPr>
              <w:t>Aucun</w:t>
            </w:r>
          </w:p>
        </w:tc>
        <w:tc>
          <w:tcPr>
            <w:tcW w:w="2375" w:type="dxa"/>
            <w:shd w:val="clear" w:color="auto" w:fill="FFFFFF" w:themeFill="background1"/>
          </w:tcPr>
          <w:p w14:paraId="12015563" w14:textId="77777777" w:rsidR="000963FC" w:rsidRPr="00374741" w:rsidRDefault="000963FC" w:rsidP="00CB21DE">
            <w:pPr>
              <w:jc w:val="center"/>
              <w:rPr>
                <w:color w:val="000000" w:themeColor="text1"/>
                <w:lang w:val="fr-CA"/>
              </w:rPr>
            </w:pPr>
            <w:r>
              <w:rPr>
                <w:color w:val="000000" w:themeColor="text1"/>
                <w:lang w:val="fr-CA"/>
              </w:rPr>
              <w:t>Aucun</w:t>
            </w:r>
          </w:p>
        </w:tc>
      </w:tr>
      <w:tr w:rsidR="000963FC" w14:paraId="524667C3" w14:textId="77777777" w:rsidTr="00374741">
        <w:tc>
          <w:tcPr>
            <w:tcW w:w="2375" w:type="dxa"/>
            <w:shd w:val="clear" w:color="auto" w:fill="FFFFFF" w:themeFill="background1"/>
          </w:tcPr>
          <w:p w14:paraId="17A83B8A" w14:textId="77777777" w:rsidR="000963FC" w:rsidRPr="000963FC" w:rsidRDefault="000963FC" w:rsidP="00CB21DE">
            <w:pPr>
              <w:jc w:val="left"/>
              <w:rPr>
                <w:color w:val="000000" w:themeColor="text1"/>
                <w:lang w:val="fr-CA"/>
              </w:rPr>
            </w:pPr>
            <w:r w:rsidRPr="000963FC">
              <w:rPr>
                <w:color w:val="000000" w:themeColor="text1"/>
                <w:lang w:val="fr-CA"/>
              </w:rPr>
              <w:t>2.2.1 L'utilisateur pourra</w:t>
            </w:r>
          </w:p>
          <w:p w14:paraId="2C00E178" w14:textId="77777777" w:rsidR="000963FC" w:rsidRPr="000963FC" w:rsidRDefault="000963FC" w:rsidP="00CB21DE">
            <w:pPr>
              <w:jc w:val="left"/>
              <w:rPr>
                <w:color w:val="000000" w:themeColor="text1"/>
                <w:lang w:val="fr-CA"/>
              </w:rPr>
            </w:pPr>
            <w:r w:rsidRPr="000963FC">
              <w:rPr>
                <w:color w:val="000000" w:themeColor="text1"/>
                <w:lang w:val="fr-CA"/>
              </w:rPr>
              <w:t>se déplacer de différentes</w:t>
            </w:r>
          </w:p>
          <w:p w14:paraId="38D6853F" w14:textId="77777777" w:rsidR="000963FC" w:rsidRPr="000963FC" w:rsidRDefault="000963FC" w:rsidP="00CB21DE">
            <w:pPr>
              <w:jc w:val="left"/>
              <w:rPr>
                <w:color w:val="000000" w:themeColor="text1"/>
                <w:lang w:val="fr-CA"/>
              </w:rPr>
            </w:pPr>
            <w:r w:rsidRPr="000963FC">
              <w:rPr>
                <w:color w:val="000000" w:themeColor="text1"/>
                <w:lang w:val="fr-CA"/>
              </w:rPr>
              <w:t>manière selon son mode</w:t>
            </w:r>
          </w:p>
          <w:p w14:paraId="18C294C3" w14:textId="77777777" w:rsidR="000963FC" w:rsidRPr="00374741" w:rsidRDefault="000963FC" w:rsidP="00CB21DE">
            <w:pPr>
              <w:jc w:val="left"/>
              <w:rPr>
                <w:color w:val="000000" w:themeColor="text1"/>
                <w:lang w:val="fr-CA"/>
              </w:rPr>
            </w:pPr>
            <w:r w:rsidRPr="000963FC">
              <w:rPr>
                <w:color w:val="000000" w:themeColor="text1"/>
                <w:lang w:val="fr-CA"/>
              </w:rPr>
              <w:t>de vue.</w:t>
            </w:r>
          </w:p>
        </w:tc>
        <w:tc>
          <w:tcPr>
            <w:tcW w:w="2375" w:type="dxa"/>
            <w:shd w:val="clear" w:color="auto" w:fill="FFFFFF" w:themeFill="background1"/>
          </w:tcPr>
          <w:p w14:paraId="7BD1AC44" w14:textId="77777777" w:rsidR="000963FC" w:rsidRPr="000963FC" w:rsidRDefault="000963FC" w:rsidP="00CB21DE">
            <w:pPr>
              <w:jc w:val="left"/>
              <w:rPr>
                <w:color w:val="000000" w:themeColor="text1"/>
                <w:lang w:val="fr-CA"/>
              </w:rPr>
            </w:pPr>
            <w:r w:rsidRPr="000963FC">
              <w:rPr>
                <w:color w:val="000000" w:themeColor="text1"/>
                <w:lang w:val="fr-CA"/>
              </w:rPr>
              <w:t>S'assurer que le</w:t>
            </w:r>
          </w:p>
          <w:p w14:paraId="35CAAC15" w14:textId="77777777" w:rsidR="000963FC" w:rsidRPr="000963FC" w:rsidRDefault="000963FC" w:rsidP="00CB21DE">
            <w:pPr>
              <w:jc w:val="left"/>
              <w:rPr>
                <w:color w:val="000000" w:themeColor="text1"/>
                <w:lang w:val="fr-CA"/>
              </w:rPr>
            </w:pPr>
            <w:r w:rsidRPr="000963FC">
              <w:rPr>
                <w:color w:val="000000" w:themeColor="text1"/>
                <w:lang w:val="fr-CA"/>
              </w:rPr>
              <w:t>glissement de doigts sur</w:t>
            </w:r>
          </w:p>
          <w:p w14:paraId="3B387360" w14:textId="77777777" w:rsidR="000963FC" w:rsidRPr="000963FC" w:rsidRDefault="000963FC" w:rsidP="00CB21DE">
            <w:pPr>
              <w:jc w:val="left"/>
              <w:rPr>
                <w:color w:val="000000" w:themeColor="text1"/>
                <w:lang w:val="fr-CA"/>
              </w:rPr>
            </w:pPr>
            <w:r w:rsidRPr="000963FC">
              <w:rPr>
                <w:color w:val="000000" w:themeColor="text1"/>
                <w:lang w:val="fr-CA"/>
              </w:rPr>
              <w:t>l’iPad fonctionne comme</w:t>
            </w:r>
          </w:p>
          <w:p w14:paraId="7FAF0A3B" w14:textId="77777777" w:rsidR="000963FC" w:rsidRPr="00374741" w:rsidRDefault="000963FC" w:rsidP="00CB21DE">
            <w:pPr>
              <w:jc w:val="left"/>
              <w:rPr>
                <w:color w:val="000000" w:themeColor="text1"/>
                <w:lang w:val="fr-CA"/>
              </w:rPr>
            </w:pPr>
            <w:r w:rsidRPr="000963FC">
              <w:rPr>
                <w:color w:val="000000" w:themeColor="text1"/>
                <w:lang w:val="fr-CA"/>
              </w:rPr>
              <w:t>dicté dans le SRS.</w:t>
            </w:r>
          </w:p>
        </w:tc>
        <w:tc>
          <w:tcPr>
            <w:tcW w:w="2375" w:type="dxa"/>
            <w:shd w:val="clear" w:color="auto" w:fill="FFFFFF" w:themeFill="background1"/>
          </w:tcPr>
          <w:p w14:paraId="792869E6" w14:textId="77777777" w:rsidR="000963FC" w:rsidRPr="00374741" w:rsidRDefault="000963FC" w:rsidP="00CB21DE">
            <w:pPr>
              <w:jc w:val="center"/>
              <w:rPr>
                <w:color w:val="000000" w:themeColor="text1"/>
                <w:lang w:val="fr-CA"/>
              </w:rPr>
            </w:pPr>
            <w:r>
              <w:rPr>
                <w:color w:val="000000" w:themeColor="text1"/>
                <w:lang w:val="fr-CA"/>
              </w:rPr>
              <w:t>Aucun</w:t>
            </w:r>
          </w:p>
        </w:tc>
        <w:tc>
          <w:tcPr>
            <w:tcW w:w="2375" w:type="dxa"/>
            <w:shd w:val="clear" w:color="auto" w:fill="FFFFFF" w:themeFill="background1"/>
          </w:tcPr>
          <w:p w14:paraId="1E738F1F" w14:textId="77777777" w:rsidR="000963FC" w:rsidRPr="00374741" w:rsidRDefault="000963FC" w:rsidP="00CB21DE">
            <w:pPr>
              <w:jc w:val="center"/>
              <w:rPr>
                <w:color w:val="000000" w:themeColor="text1"/>
                <w:lang w:val="fr-CA"/>
              </w:rPr>
            </w:pPr>
            <w:r>
              <w:rPr>
                <w:color w:val="000000" w:themeColor="text1"/>
                <w:lang w:val="fr-CA"/>
              </w:rPr>
              <w:t>Aucun</w:t>
            </w:r>
          </w:p>
        </w:tc>
      </w:tr>
      <w:tr w:rsidR="000963FC" w14:paraId="223C0174" w14:textId="77777777" w:rsidTr="00374741">
        <w:tc>
          <w:tcPr>
            <w:tcW w:w="2375" w:type="dxa"/>
            <w:shd w:val="clear" w:color="auto" w:fill="FFFFFF" w:themeFill="background1"/>
          </w:tcPr>
          <w:p w14:paraId="720772F6" w14:textId="77777777" w:rsidR="000963FC" w:rsidRPr="000963FC" w:rsidRDefault="000963FC" w:rsidP="00CB21DE">
            <w:pPr>
              <w:jc w:val="left"/>
              <w:rPr>
                <w:color w:val="000000" w:themeColor="text1"/>
                <w:lang w:val="fr-CA"/>
              </w:rPr>
            </w:pPr>
            <w:r w:rsidRPr="000963FC">
              <w:rPr>
                <w:color w:val="000000" w:themeColor="text1"/>
                <w:lang w:val="fr-CA"/>
              </w:rPr>
              <w:t>2.2.1.1 L'angle de la vue</w:t>
            </w:r>
          </w:p>
          <w:p w14:paraId="22D24061" w14:textId="77777777" w:rsidR="000963FC" w:rsidRPr="000963FC" w:rsidRDefault="000963FC" w:rsidP="00CB21DE">
            <w:pPr>
              <w:jc w:val="left"/>
              <w:rPr>
                <w:color w:val="000000" w:themeColor="text1"/>
                <w:lang w:val="fr-CA"/>
              </w:rPr>
            </w:pPr>
            <w:r w:rsidRPr="000963FC">
              <w:rPr>
                <w:color w:val="000000" w:themeColor="text1"/>
                <w:lang w:val="fr-CA"/>
              </w:rPr>
              <w:t>libre pourra être modifié</w:t>
            </w:r>
          </w:p>
          <w:p w14:paraId="76FC8A33" w14:textId="77777777" w:rsidR="000963FC" w:rsidRPr="00374741" w:rsidRDefault="000963FC" w:rsidP="00CB21DE">
            <w:pPr>
              <w:jc w:val="left"/>
              <w:rPr>
                <w:color w:val="000000" w:themeColor="text1"/>
                <w:lang w:val="fr-CA"/>
              </w:rPr>
            </w:pPr>
            <w:r w:rsidRPr="000963FC">
              <w:rPr>
                <w:color w:val="000000" w:themeColor="text1"/>
                <w:lang w:val="fr-CA"/>
              </w:rPr>
              <w:t>selon l'angle de l’iPad.</w:t>
            </w:r>
          </w:p>
        </w:tc>
        <w:tc>
          <w:tcPr>
            <w:tcW w:w="2375" w:type="dxa"/>
            <w:shd w:val="clear" w:color="auto" w:fill="FFFFFF" w:themeFill="background1"/>
          </w:tcPr>
          <w:p w14:paraId="514EB2DF" w14:textId="77777777" w:rsidR="000963FC" w:rsidRPr="000963FC" w:rsidRDefault="000963FC" w:rsidP="00CB21DE">
            <w:pPr>
              <w:jc w:val="left"/>
              <w:rPr>
                <w:color w:val="000000" w:themeColor="text1"/>
                <w:lang w:val="fr-CA"/>
              </w:rPr>
            </w:pPr>
            <w:r w:rsidRPr="000963FC">
              <w:rPr>
                <w:color w:val="000000" w:themeColor="text1"/>
                <w:lang w:val="fr-CA"/>
              </w:rPr>
              <w:t>S'assurer que le contrôle</w:t>
            </w:r>
          </w:p>
          <w:p w14:paraId="53310807" w14:textId="77777777" w:rsidR="000963FC" w:rsidRPr="000963FC" w:rsidRDefault="000963FC" w:rsidP="00CB21DE">
            <w:pPr>
              <w:jc w:val="left"/>
              <w:rPr>
                <w:color w:val="000000" w:themeColor="text1"/>
                <w:lang w:val="fr-CA"/>
              </w:rPr>
            </w:pPr>
            <w:r w:rsidRPr="000963FC">
              <w:rPr>
                <w:color w:val="000000" w:themeColor="text1"/>
                <w:lang w:val="fr-CA"/>
              </w:rPr>
              <w:t>de l'angle est intuitif et</w:t>
            </w:r>
          </w:p>
          <w:p w14:paraId="1B0DC76B" w14:textId="77777777" w:rsidR="000963FC" w:rsidRPr="00374741" w:rsidRDefault="000963FC" w:rsidP="00CB21DE">
            <w:pPr>
              <w:jc w:val="left"/>
              <w:rPr>
                <w:color w:val="000000" w:themeColor="text1"/>
                <w:lang w:val="fr-CA"/>
              </w:rPr>
            </w:pPr>
            <w:r w:rsidRPr="000963FC">
              <w:rPr>
                <w:color w:val="000000" w:themeColor="text1"/>
                <w:lang w:val="fr-CA"/>
              </w:rPr>
              <w:t>agréable.</w:t>
            </w:r>
          </w:p>
        </w:tc>
        <w:tc>
          <w:tcPr>
            <w:tcW w:w="2375" w:type="dxa"/>
            <w:shd w:val="clear" w:color="auto" w:fill="FFFFFF" w:themeFill="background1"/>
          </w:tcPr>
          <w:p w14:paraId="7AA8034C" w14:textId="77777777" w:rsidR="000963FC" w:rsidRPr="00374741" w:rsidRDefault="000963FC" w:rsidP="00CB21DE">
            <w:pPr>
              <w:jc w:val="center"/>
              <w:rPr>
                <w:color w:val="000000" w:themeColor="text1"/>
                <w:lang w:val="fr-CA"/>
              </w:rPr>
            </w:pPr>
            <w:r>
              <w:rPr>
                <w:color w:val="000000" w:themeColor="text1"/>
                <w:lang w:val="fr-CA"/>
              </w:rPr>
              <w:t>Aucun</w:t>
            </w:r>
          </w:p>
        </w:tc>
        <w:tc>
          <w:tcPr>
            <w:tcW w:w="2375" w:type="dxa"/>
            <w:shd w:val="clear" w:color="auto" w:fill="FFFFFF" w:themeFill="background1"/>
          </w:tcPr>
          <w:p w14:paraId="1A9379FD" w14:textId="77777777" w:rsidR="000963FC" w:rsidRPr="000963FC" w:rsidRDefault="000963FC" w:rsidP="009C37FE">
            <w:pPr>
              <w:jc w:val="left"/>
              <w:rPr>
                <w:color w:val="000000" w:themeColor="text1"/>
                <w:lang w:val="fr-CA"/>
              </w:rPr>
            </w:pPr>
            <w:r w:rsidRPr="000963FC">
              <w:rPr>
                <w:color w:val="000000" w:themeColor="text1"/>
                <w:lang w:val="fr-CA"/>
              </w:rPr>
              <w:t>Calcul de l'angle de la</w:t>
            </w:r>
          </w:p>
          <w:p w14:paraId="26BBB0A9" w14:textId="77777777" w:rsidR="000963FC" w:rsidRPr="000963FC" w:rsidRDefault="000963FC" w:rsidP="009C37FE">
            <w:pPr>
              <w:jc w:val="left"/>
              <w:rPr>
                <w:color w:val="000000" w:themeColor="text1"/>
                <w:lang w:val="fr-CA"/>
              </w:rPr>
            </w:pPr>
            <w:r w:rsidRPr="000963FC">
              <w:rPr>
                <w:color w:val="000000" w:themeColor="text1"/>
                <w:lang w:val="fr-CA"/>
              </w:rPr>
              <w:t>camera en vue libre selon</w:t>
            </w:r>
          </w:p>
          <w:p w14:paraId="0974FD65" w14:textId="77777777" w:rsidR="000963FC" w:rsidRPr="000963FC" w:rsidRDefault="000963FC" w:rsidP="009C37FE">
            <w:pPr>
              <w:jc w:val="left"/>
              <w:rPr>
                <w:color w:val="000000" w:themeColor="text1"/>
                <w:lang w:val="fr-CA"/>
              </w:rPr>
            </w:pPr>
            <w:r w:rsidRPr="000963FC">
              <w:rPr>
                <w:color w:val="000000" w:themeColor="text1"/>
                <w:lang w:val="fr-CA"/>
              </w:rPr>
              <w:t>les données provenant du</w:t>
            </w:r>
          </w:p>
          <w:p w14:paraId="6829AF6E" w14:textId="77777777" w:rsidR="000963FC" w:rsidRPr="00374741" w:rsidRDefault="000963FC" w:rsidP="009C37FE">
            <w:pPr>
              <w:jc w:val="left"/>
              <w:rPr>
                <w:color w:val="000000" w:themeColor="text1"/>
                <w:lang w:val="fr-CA"/>
              </w:rPr>
            </w:pPr>
            <w:r w:rsidRPr="000963FC">
              <w:rPr>
                <w:color w:val="000000" w:themeColor="text1"/>
                <w:lang w:val="fr-CA"/>
              </w:rPr>
              <w:t>iPad.</w:t>
            </w:r>
          </w:p>
        </w:tc>
      </w:tr>
      <w:tr w:rsidR="000963FC" w14:paraId="521DC7F9" w14:textId="77777777" w:rsidTr="00374741">
        <w:tc>
          <w:tcPr>
            <w:tcW w:w="2375" w:type="dxa"/>
            <w:shd w:val="clear" w:color="auto" w:fill="FFFFFF" w:themeFill="background1"/>
          </w:tcPr>
          <w:p w14:paraId="73108798" w14:textId="77777777" w:rsidR="000963FC" w:rsidRPr="000963FC" w:rsidRDefault="000963FC" w:rsidP="00CB21DE">
            <w:pPr>
              <w:jc w:val="left"/>
              <w:rPr>
                <w:color w:val="000000" w:themeColor="text1"/>
                <w:lang w:val="fr-CA"/>
              </w:rPr>
            </w:pPr>
            <w:r w:rsidRPr="000963FC">
              <w:rPr>
                <w:color w:val="000000" w:themeColor="text1"/>
                <w:lang w:val="fr-CA"/>
              </w:rPr>
              <w:t>2.2.1.2 L'utilisateur devra</w:t>
            </w:r>
          </w:p>
          <w:p w14:paraId="5C2EC4DC" w14:textId="77777777" w:rsidR="000963FC" w:rsidRPr="000963FC" w:rsidRDefault="000963FC" w:rsidP="00CB21DE">
            <w:pPr>
              <w:jc w:val="left"/>
              <w:rPr>
                <w:color w:val="000000" w:themeColor="text1"/>
                <w:lang w:val="fr-CA"/>
              </w:rPr>
            </w:pPr>
            <w:r w:rsidRPr="000963FC">
              <w:rPr>
                <w:color w:val="000000" w:themeColor="text1"/>
                <w:lang w:val="fr-CA"/>
              </w:rPr>
              <w:t>utiliser des boutons de</w:t>
            </w:r>
          </w:p>
          <w:p w14:paraId="09430278" w14:textId="77777777" w:rsidR="000963FC" w:rsidRPr="000963FC" w:rsidRDefault="000963FC" w:rsidP="00CB21DE">
            <w:pPr>
              <w:jc w:val="left"/>
              <w:rPr>
                <w:color w:val="000000" w:themeColor="text1"/>
                <w:lang w:val="fr-CA"/>
              </w:rPr>
            </w:pPr>
            <w:r w:rsidRPr="000963FC">
              <w:rPr>
                <w:color w:val="000000" w:themeColor="text1"/>
                <w:lang w:val="fr-CA"/>
              </w:rPr>
              <w:t>l'interface pour avancer</w:t>
            </w:r>
          </w:p>
          <w:p w14:paraId="6AC26133" w14:textId="77777777" w:rsidR="000963FC" w:rsidRPr="00374741" w:rsidRDefault="000963FC" w:rsidP="00CB21DE">
            <w:pPr>
              <w:jc w:val="left"/>
              <w:rPr>
                <w:color w:val="000000" w:themeColor="text1"/>
                <w:lang w:val="fr-CA"/>
              </w:rPr>
            </w:pPr>
            <w:r w:rsidRPr="000963FC">
              <w:rPr>
                <w:color w:val="000000" w:themeColor="text1"/>
                <w:lang w:val="fr-CA"/>
              </w:rPr>
              <w:t>et reculer en vue libre.</w:t>
            </w:r>
          </w:p>
        </w:tc>
        <w:tc>
          <w:tcPr>
            <w:tcW w:w="2375" w:type="dxa"/>
            <w:shd w:val="clear" w:color="auto" w:fill="FFFFFF" w:themeFill="background1"/>
          </w:tcPr>
          <w:p w14:paraId="3E17D6CA" w14:textId="77777777" w:rsidR="000963FC" w:rsidRPr="000963FC" w:rsidRDefault="000963FC" w:rsidP="00CB21DE">
            <w:pPr>
              <w:jc w:val="left"/>
              <w:rPr>
                <w:color w:val="000000" w:themeColor="text1"/>
                <w:lang w:val="fr-CA"/>
              </w:rPr>
            </w:pPr>
            <w:r w:rsidRPr="000963FC">
              <w:rPr>
                <w:color w:val="000000" w:themeColor="text1"/>
                <w:lang w:val="fr-CA"/>
              </w:rPr>
              <w:t>S'assurer que la vitesse</w:t>
            </w:r>
          </w:p>
          <w:p w14:paraId="3397E77D" w14:textId="77777777" w:rsidR="000963FC" w:rsidRPr="000963FC" w:rsidRDefault="000963FC" w:rsidP="00CB21DE">
            <w:pPr>
              <w:jc w:val="left"/>
              <w:rPr>
                <w:color w:val="000000" w:themeColor="text1"/>
                <w:lang w:val="fr-CA"/>
              </w:rPr>
            </w:pPr>
            <w:r w:rsidRPr="000963FC">
              <w:rPr>
                <w:color w:val="000000" w:themeColor="text1"/>
                <w:lang w:val="fr-CA"/>
              </w:rPr>
              <w:t>rend les contrôles</w:t>
            </w:r>
          </w:p>
          <w:p w14:paraId="659873A9" w14:textId="77777777" w:rsidR="000963FC" w:rsidRPr="00374741" w:rsidRDefault="000963FC" w:rsidP="00CB21DE">
            <w:pPr>
              <w:jc w:val="left"/>
              <w:rPr>
                <w:color w:val="000000" w:themeColor="text1"/>
                <w:lang w:val="fr-CA"/>
              </w:rPr>
            </w:pPr>
            <w:r w:rsidRPr="000963FC">
              <w:rPr>
                <w:color w:val="000000" w:themeColor="text1"/>
                <w:lang w:val="fr-CA"/>
              </w:rPr>
              <w:t>manœuvrables.</w:t>
            </w:r>
          </w:p>
        </w:tc>
        <w:tc>
          <w:tcPr>
            <w:tcW w:w="2375" w:type="dxa"/>
            <w:shd w:val="clear" w:color="auto" w:fill="FFFFFF" w:themeFill="background1"/>
          </w:tcPr>
          <w:p w14:paraId="2499FEA7" w14:textId="77777777" w:rsidR="000963FC" w:rsidRPr="00374741" w:rsidRDefault="000963FC" w:rsidP="00CB21DE">
            <w:pPr>
              <w:jc w:val="center"/>
              <w:rPr>
                <w:color w:val="000000" w:themeColor="text1"/>
                <w:lang w:val="fr-CA"/>
              </w:rPr>
            </w:pPr>
            <w:r>
              <w:rPr>
                <w:color w:val="000000" w:themeColor="text1"/>
                <w:lang w:val="fr-CA"/>
              </w:rPr>
              <w:t>Aucun</w:t>
            </w:r>
          </w:p>
        </w:tc>
        <w:tc>
          <w:tcPr>
            <w:tcW w:w="2375" w:type="dxa"/>
            <w:shd w:val="clear" w:color="auto" w:fill="FFFFFF" w:themeFill="background1"/>
          </w:tcPr>
          <w:p w14:paraId="42CB017E" w14:textId="77777777" w:rsidR="000963FC" w:rsidRPr="000963FC" w:rsidRDefault="000963FC" w:rsidP="009C37FE">
            <w:pPr>
              <w:jc w:val="left"/>
              <w:rPr>
                <w:color w:val="000000" w:themeColor="text1"/>
                <w:lang w:val="fr-CA"/>
              </w:rPr>
            </w:pPr>
            <w:r w:rsidRPr="000963FC">
              <w:rPr>
                <w:color w:val="000000" w:themeColor="text1"/>
                <w:lang w:val="fr-CA"/>
              </w:rPr>
              <w:t>Incrémentation de la</w:t>
            </w:r>
          </w:p>
          <w:p w14:paraId="01051ACA" w14:textId="77777777" w:rsidR="000963FC" w:rsidRPr="000963FC" w:rsidRDefault="000963FC" w:rsidP="009C37FE">
            <w:pPr>
              <w:jc w:val="left"/>
              <w:rPr>
                <w:color w:val="000000" w:themeColor="text1"/>
                <w:lang w:val="fr-CA"/>
              </w:rPr>
            </w:pPr>
            <w:r w:rsidRPr="000963FC">
              <w:rPr>
                <w:color w:val="000000" w:themeColor="text1"/>
                <w:lang w:val="fr-CA"/>
              </w:rPr>
              <w:t>position de la camera</w:t>
            </w:r>
          </w:p>
          <w:p w14:paraId="3BE16CF5" w14:textId="77777777" w:rsidR="000963FC" w:rsidRPr="00374741" w:rsidRDefault="000963FC" w:rsidP="009C37FE">
            <w:pPr>
              <w:jc w:val="left"/>
              <w:rPr>
                <w:color w:val="000000" w:themeColor="text1"/>
                <w:lang w:val="fr-CA"/>
              </w:rPr>
            </w:pPr>
            <w:r w:rsidRPr="000963FC">
              <w:rPr>
                <w:color w:val="000000" w:themeColor="text1"/>
                <w:lang w:val="fr-CA"/>
              </w:rPr>
              <w:t>dans les axes appropriés.</w:t>
            </w:r>
          </w:p>
        </w:tc>
      </w:tr>
      <w:tr w:rsidR="000963FC" w14:paraId="517B1611" w14:textId="77777777" w:rsidTr="00374741">
        <w:tc>
          <w:tcPr>
            <w:tcW w:w="2375" w:type="dxa"/>
            <w:shd w:val="clear" w:color="auto" w:fill="FFFFFF" w:themeFill="background1"/>
          </w:tcPr>
          <w:p w14:paraId="5B8D8002" w14:textId="77777777" w:rsidR="000963FC" w:rsidRPr="000963FC" w:rsidRDefault="000963FC" w:rsidP="00CB21DE">
            <w:pPr>
              <w:jc w:val="left"/>
              <w:rPr>
                <w:color w:val="000000" w:themeColor="text1"/>
                <w:lang w:val="fr-CA"/>
              </w:rPr>
            </w:pPr>
            <w:r w:rsidRPr="000963FC">
              <w:rPr>
                <w:color w:val="000000" w:themeColor="text1"/>
                <w:lang w:val="fr-CA"/>
              </w:rPr>
              <w:t>2.3 L'utilisateur pourra</w:t>
            </w:r>
          </w:p>
          <w:p w14:paraId="5E74C3C9" w14:textId="77777777" w:rsidR="000963FC" w:rsidRPr="000963FC" w:rsidRDefault="000963FC" w:rsidP="00CB21DE">
            <w:pPr>
              <w:jc w:val="left"/>
              <w:rPr>
                <w:color w:val="000000" w:themeColor="text1"/>
                <w:lang w:val="fr-CA"/>
              </w:rPr>
            </w:pPr>
            <w:r w:rsidRPr="000963FC">
              <w:rPr>
                <w:color w:val="000000" w:themeColor="text1"/>
                <w:lang w:val="fr-CA"/>
              </w:rPr>
              <w:t>modifier les objets</w:t>
            </w:r>
          </w:p>
          <w:p w14:paraId="4087E7E9" w14:textId="77777777" w:rsidR="000963FC" w:rsidRPr="000963FC" w:rsidRDefault="000963FC" w:rsidP="00CB21DE">
            <w:pPr>
              <w:jc w:val="left"/>
              <w:rPr>
                <w:color w:val="000000" w:themeColor="text1"/>
                <w:lang w:val="fr-CA"/>
              </w:rPr>
            </w:pPr>
            <w:r w:rsidRPr="000963FC">
              <w:rPr>
                <w:color w:val="000000" w:themeColor="text1"/>
                <w:lang w:val="fr-CA"/>
              </w:rPr>
              <w:t>présent</w:t>
            </w:r>
            <w:r w:rsidR="00B43B55">
              <w:rPr>
                <w:color w:val="000000" w:themeColor="text1"/>
                <w:lang w:val="fr-CA"/>
              </w:rPr>
              <w:t>s</w:t>
            </w:r>
            <w:r w:rsidRPr="000963FC">
              <w:rPr>
                <w:color w:val="000000" w:themeColor="text1"/>
                <w:lang w:val="fr-CA"/>
              </w:rPr>
              <w:t xml:space="preserve"> sur la table et en</w:t>
            </w:r>
          </w:p>
          <w:p w14:paraId="38D8B315" w14:textId="77777777" w:rsidR="000963FC" w:rsidRPr="00374741" w:rsidRDefault="000963FC" w:rsidP="00CB21DE">
            <w:pPr>
              <w:jc w:val="left"/>
              <w:rPr>
                <w:color w:val="000000" w:themeColor="text1"/>
                <w:lang w:val="fr-CA"/>
              </w:rPr>
            </w:pPr>
            <w:r w:rsidRPr="000963FC">
              <w:rPr>
                <w:color w:val="000000" w:themeColor="text1"/>
                <w:lang w:val="fr-CA"/>
              </w:rPr>
              <w:t>ajouter.</w:t>
            </w:r>
          </w:p>
        </w:tc>
        <w:tc>
          <w:tcPr>
            <w:tcW w:w="2375" w:type="dxa"/>
            <w:shd w:val="clear" w:color="auto" w:fill="FFFFFF" w:themeFill="background1"/>
          </w:tcPr>
          <w:p w14:paraId="6C5AF382" w14:textId="77777777" w:rsidR="000963FC" w:rsidRPr="000963FC" w:rsidRDefault="000963FC" w:rsidP="00CB21DE">
            <w:pPr>
              <w:jc w:val="left"/>
              <w:rPr>
                <w:color w:val="000000" w:themeColor="text1"/>
                <w:lang w:val="fr-CA"/>
              </w:rPr>
            </w:pPr>
            <w:r w:rsidRPr="000963FC">
              <w:rPr>
                <w:color w:val="000000" w:themeColor="text1"/>
                <w:lang w:val="fr-CA"/>
              </w:rPr>
              <w:t>S'assurer que les objets</w:t>
            </w:r>
          </w:p>
          <w:p w14:paraId="783CBBFB" w14:textId="77777777" w:rsidR="000963FC" w:rsidRPr="000963FC" w:rsidRDefault="000963FC" w:rsidP="00CB21DE">
            <w:pPr>
              <w:jc w:val="left"/>
              <w:rPr>
                <w:color w:val="000000" w:themeColor="text1"/>
                <w:lang w:val="fr-CA"/>
              </w:rPr>
            </w:pPr>
            <w:r w:rsidRPr="000963FC">
              <w:rPr>
                <w:color w:val="000000" w:themeColor="text1"/>
                <w:lang w:val="fr-CA"/>
              </w:rPr>
              <w:t>ne puisse</w:t>
            </w:r>
            <w:r w:rsidR="00B43B55">
              <w:rPr>
                <w:color w:val="000000" w:themeColor="text1"/>
                <w:lang w:val="fr-CA"/>
              </w:rPr>
              <w:t>nt</w:t>
            </w:r>
            <w:r w:rsidRPr="000963FC">
              <w:rPr>
                <w:color w:val="000000" w:themeColor="text1"/>
                <w:lang w:val="fr-CA"/>
              </w:rPr>
              <w:t xml:space="preserve"> être en dehors</w:t>
            </w:r>
          </w:p>
          <w:p w14:paraId="4D0492D4" w14:textId="77777777" w:rsidR="000963FC" w:rsidRPr="000963FC" w:rsidRDefault="000963FC" w:rsidP="00CB21DE">
            <w:pPr>
              <w:jc w:val="left"/>
              <w:rPr>
                <w:color w:val="000000" w:themeColor="text1"/>
                <w:lang w:val="fr-CA"/>
              </w:rPr>
            </w:pPr>
            <w:r w:rsidRPr="000963FC">
              <w:rPr>
                <w:color w:val="000000" w:themeColor="text1"/>
                <w:lang w:val="fr-CA"/>
              </w:rPr>
              <w:t>de la zone d’édition ou de</w:t>
            </w:r>
          </w:p>
          <w:p w14:paraId="4381B897" w14:textId="77777777" w:rsidR="000963FC" w:rsidRPr="000963FC" w:rsidRDefault="000963FC" w:rsidP="00CB21DE">
            <w:pPr>
              <w:jc w:val="left"/>
              <w:rPr>
                <w:color w:val="000000" w:themeColor="text1"/>
                <w:lang w:val="fr-CA"/>
              </w:rPr>
            </w:pPr>
            <w:r w:rsidRPr="000963FC">
              <w:rPr>
                <w:color w:val="000000" w:themeColor="text1"/>
                <w:lang w:val="fr-CA"/>
              </w:rPr>
              <w:t>la table dans le cas des</w:t>
            </w:r>
          </w:p>
          <w:p w14:paraId="62935012" w14:textId="77777777" w:rsidR="000963FC" w:rsidRPr="00374741" w:rsidRDefault="000963FC" w:rsidP="00CB21DE">
            <w:pPr>
              <w:jc w:val="left"/>
              <w:rPr>
                <w:color w:val="000000" w:themeColor="text1"/>
                <w:lang w:val="fr-CA"/>
              </w:rPr>
            </w:pPr>
            <w:r w:rsidRPr="000963FC">
              <w:rPr>
                <w:color w:val="000000" w:themeColor="text1"/>
                <w:lang w:val="fr-CA"/>
              </w:rPr>
              <w:t>maillets et de la rondelle.</w:t>
            </w:r>
          </w:p>
        </w:tc>
        <w:tc>
          <w:tcPr>
            <w:tcW w:w="2375" w:type="dxa"/>
            <w:shd w:val="clear" w:color="auto" w:fill="FFFFFF" w:themeFill="background1"/>
          </w:tcPr>
          <w:p w14:paraId="4873ACDD" w14:textId="77777777" w:rsidR="000963FC" w:rsidRPr="00374741" w:rsidRDefault="000963FC" w:rsidP="00CB21DE">
            <w:pPr>
              <w:jc w:val="center"/>
              <w:rPr>
                <w:color w:val="000000" w:themeColor="text1"/>
                <w:lang w:val="fr-CA"/>
              </w:rPr>
            </w:pPr>
            <w:r>
              <w:rPr>
                <w:color w:val="000000" w:themeColor="text1"/>
                <w:lang w:val="fr-CA"/>
              </w:rPr>
              <w:t>Aucun</w:t>
            </w:r>
          </w:p>
        </w:tc>
        <w:tc>
          <w:tcPr>
            <w:tcW w:w="2375" w:type="dxa"/>
            <w:shd w:val="clear" w:color="auto" w:fill="FFFFFF" w:themeFill="background1"/>
          </w:tcPr>
          <w:p w14:paraId="18BB6A76" w14:textId="77777777" w:rsidR="000963FC" w:rsidRPr="000963FC" w:rsidRDefault="000963FC" w:rsidP="009C37FE">
            <w:pPr>
              <w:jc w:val="left"/>
              <w:rPr>
                <w:color w:val="000000" w:themeColor="text1"/>
                <w:lang w:val="fr-CA"/>
              </w:rPr>
            </w:pPr>
            <w:r w:rsidRPr="000963FC">
              <w:rPr>
                <w:color w:val="000000" w:themeColor="text1"/>
                <w:lang w:val="fr-CA"/>
              </w:rPr>
              <w:t>Calcul des position</w:t>
            </w:r>
            <w:r>
              <w:rPr>
                <w:color w:val="000000" w:themeColor="text1"/>
                <w:lang w:val="fr-CA"/>
              </w:rPr>
              <w:t>s</w:t>
            </w:r>
            <w:r w:rsidRPr="000963FC">
              <w:rPr>
                <w:color w:val="000000" w:themeColor="text1"/>
                <w:lang w:val="fr-CA"/>
              </w:rPr>
              <w:t xml:space="preserve"> des</w:t>
            </w:r>
          </w:p>
          <w:p w14:paraId="68EFF1FA" w14:textId="77777777" w:rsidR="000963FC" w:rsidRPr="000963FC" w:rsidRDefault="000963FC" w:rsidP="009C37FE">
            <w:pPr>
              <w:jc w:val="left"/>
              <w:rPr>
                <w:color w:val="000000" w:themeColor="text1"/>
                <w:lang w:val="fr-CA"/>
              </w:rPr>
            </w:pPr>
            <w:r w:rsidRPr="000963FC">
              <w:rPr>
                <w:color w:val="000000" w:themeColor="text1"/>
                <w:lang w:val="fr-CA"/>
              </w:rPr>
              <w:t>objets et s'ils dépassent</w:t>
            </w:r>
          </w:p>
          <w:p w14:paraId="5822FE1A" w14:textId="77777777" w:rsidR="000963FC" w:rsidRPr="00374741" w:rsidRDefault="000963FC" w:rsidP="009C37FE">
            <w:pPr>
              <w:jc w:val="left"/>
              <w:rPr>
                <w:color w:val="000000" w:themeColor="text1"/>
                <w:lang w:val="fr-CA"/>
              </w:rPr>
            </w:pPr>
            <w:r w:rsidRPr="000963FC">
              <w:rPr>
                <w:color w:val="000000" w:themeColor="text1"/>
                <w:lang w:val="fr-CA"/>
              </w:rPr>
              <w:t>les valeurs limit</w:t>
            </w:r>
            <w:r>
              <w:rPr>
                <w:color w:val="000000" w:themeColor="text1"/>
                <w:lang w:val="fr-CA"/>
              </w:rPr>
              <w:t>es</w:t>
            </w:r>
            <w:r w:rsidRPr="000963FC">
              <w:rPr>
                <w:color w:val="000000" w:themeColor="text1"/>
                <w:lang w:val="fr-CA"/>
              </w:rPr>
              <w:t xml:space="preserve"> ou non.</w:t>
            </w:r>
          </w:p>
        </w:tc>
      </w:tr>
      <w:tr w:rsidR="000963FC" w14:paraId="7E628048" w14:textId="77777777" w:rsidTr="00374741">
        <w:tc>
          <w:tcPr>
            <w:tcW w:w="2375" w:type="dxa"/>
            <w:shd w:val="clear" w:color="auto" w:fill="FFFFFF" w:themeFill="background1"/>
          </w:tcPr>
          <w:p w14:paraId="7A0A7638" w14:textId="77777777" w:rsidR="009C37FE" w:rsidRPr="009C37FE" w:rsidRDefault="009C37FE" w:rsidP="00CB21DE">
            <w:pPr>
              <w:jc w:val="left"/>
              <w:rPr>
                <w:color w:val="000000" w:themeColor="text1"/>
                <w:lang w:val="fr-CA"/>
              </w:rPr>
            </w:pPr>
            <w:r w:rsidRPr="009C37FE">
              <w:rPr>
                <w:color w:val="000000" w:themeColor="text1"/>
                <w:lang w:val="fr-CA"/>
              </w:rPr>
              <w:t>2.3.1 Il sera possible de</w:t>
            </w:r>
          </w:p>
          <w:p w14:paraId="7E663FB2" w14:textId="77777777" w:rsidR="009C37FE" w:rsidRPr="009C37FE" w:rsidRDefault="009C37FE" w:rsidP="00CB21DE">
            <w:pPr>
              <w:jc w:val="left"/>
              <w:rPr>
                <w:color w:val="000000" w:themeColor="text1"/>
                <w:lang w:val="fr-CA"/>
              </w:rPr>
            </w:pPr>
            <w:r w:rsidRPr="009C37FE">
              <w:rPr>
                <w:color w:val="000000" w:themeColor="text1"/>
                <w:lang w:val="fr-CA"/>
              </w:rPr>
              <w:t>modifier la taille et</w:t>
            </w:r>
          </w:p>
          <w:p w14:paraId="33A68B86" w14:textId="77777777" w:rsidR="009C37FE" w:rsidRPr="009C37FE" w:rsidRDefault="009C37FE" w:rsidP="00CB21DE">
            <w:pPr>
              <w:jc w:val="left"/>
              <w:rPr>
                <w:color w:val="000000" w:themeColor="text1"/>
                <w:lang w:val="fr-CA"/>
              </w:rPr>
            </w:pPr>
            <w:r w:rsidRPr="009C37FE">
              <w:rPr>
                <w:color w:val="000000" w:themeColor="text1"/>
                <w:lang w:val="fr-CA"/>
              </w:rPr>
              <w:t>l'orientation d'un objet</w:t>
            </w:r>
          </w:p>
          <w:p w14:paraId="174350E6" w14:textId="77777777" w:rsidR="009C37FE" w:rsidRPr="009C37FE" w:rsidRDefault="009C37FE" w:rsidP="00CB21DE">
            <w:pPr>
              <w:jc w:val="left"/>
              <w:rPr>
                <w:color w:val="000000" w:themeColor="text1"/>
                <w:lang w:val="fr-CA"/>
              </w:rPr>
            </w:pPr>
            <w:r w:rsidRPr="009C37FE">
              <w:rPr>
                <w:color w:val="000000" w:themeColor="text1"/>
                <w:lang w:val="fr-CA"/>
              </w:rPr>
              <w:t>en glissant deux en ayant</w:t>
            </w:r>
          </w:p>
          <w:p w14:paraId="0C834A65" w14:textId="77777777" w:rsidR="000963FC" w:rsidRPr="00374741" w:rsidRDefault="009C37FE" w:rsidP="00CB21DE">
            <w:pPr>
              <w:jc w:val="left"/>
              <w:rPr>
                <w:color w:val="000000" w:themeColor="text1"/>
                <w:lang w:val="fr-CA"/>
              </w:rPr>
            </w:pPr>
            <w:r w:rsidRPr="009C37FE">
              <w:rPr>
                <w:color w:val="000000" w:themeColor="text1"/>
                <w:lang w:val="fr-CA"/>
              </w:rPr>
              <w:t>un objet sélectionné.</w:t>
            </w:r>
          </w:p>
        </w:tc>
        <w:tc>
          <w:tcPr>
            <w:tcW w:w="2375" w:type="dxa"/>
            <w:shd w:val="clear" w:color="auto" w:fill="FFFFFF" w:themeFill="background1"/>
          </w:tcPr>
          <w:p w14:paraId="23C9B911" w14:textId="77777777" w:rsidR="009C37FE" w:rsidRPr="009C37FE" w:rsidRDefault="009C37FE" w:rsidP="00CB21DE">
            <w:pPr>
              <w:jc w:val="left"/>
              <w:rPr>
                <w:color w:val="000000" w:themeColor="text1"/>
                <w:lang w:val="fr-CA"/>
              </w:rPr>
            </w:pPr>
            <w:r w:rsidRPr="009C37FE">
              <w:rPr>
                <w:color w:val="000000" w:themeColor="text1"/>
                <w:lang w:val="fr-CA"/>
              </w:rPr>
              <w:t>S'assurer que les maillets</w:t>
            </w:r>
          </w:p>
          <w:p w14:paraId="0CCD99BF" w14:textId="77777777" w:rsidR="009C37FE" w:rsidRPr="009C37FE" w:rsidRDefault="009C37FE" w:rsidP="00CB21DE">
            <w:pPr>
              <w:jc w:val="left"/>
              <w:rPr>
                <w:color w:val="000000" w:themeColor="text1"/>
                <w:lang w:val="fr-CA"/>
              </w:rPr>
            </w:pPr>
            <w:r w:rsidRPr="009C37FE">
              <w:rPr>
                <w:color w:val="000000" w:themeColor="text1"/>
                <w:lang w:val="fr-CA"/>
              </w:rPr>
              <w:t xml:space="preserve">et la rondelle ne </w:t>
            </w:r>
            <w:proofErr w:type="gramStart"/>
            <w:r w:rsidRPr="009C37FE">
              <w:rPr>
                <w:color w:val="000000" w:themeColor="text1"/>
                <w:lang w:val="fr-CA"/>
              </w:rPr>
              <w:t>puisse</w:t>
            </w:r>
            <w:r w:rsidR="00B43B55">
              <w:rPr>
                <w:color w:val="000000" w:themeColor="text1"/>
                <w:lang w:val="fr-CA"/>
              </w:rPr>
              <w:t>nt</w:t>
            </w:r>
            <w:proofErr w:type="gramEnd"/>
          </w:p>
          <w:p w14:paraId="468FDC53" w14:textId="77777777" w:rsidR="009C37FE" w:rsidRPr="009C37FE" w:rsidRDefault="009C37FE" w:rsidP="00CB21DE">
            <w:pPr>
              <w:jc w:val="left"/>
              <w:rPr>
                <w:color w:val="000000" w:themeColor="text1"/>
                <w:lang w:val="fr-CA"/>
              </w:rPr>
            </w:pPr>
            <w:r w:rsidRPr="009C37FE">
              <w:rPr>
                <w:color w:val="000000" w:themeColor="text1"/>
                <w:lang w:val="fr-CA"/>
              </w:rPr>
              <w:t>pas être modifier de cette</w:t>
            </w:r>
          </w:p>
          <w:p w14:paraId="18042EE0" w14:textId="77777777" w:rsidR="000963FC" w:rsidRPr="00374741" w:rsidRDefault="009C37FE" w:rsidP="00CB21DE">
            <w:pPr>
              <w:jc w:val="left"/>
              <w:rPr>
                <w:color w:val="000000" w:themeColor="text1"/>
                <w:lang w:val="fr-CA"/>
              </w:rPr>
            </w:pPr>
            <w:r w:rsidRPr="009C37FE">
              <w:rPr>
                <w:color w:val="000000" w:themeColor="text1"/>
                <w:lang w:val="fr-CA"/>
              </w:rPr>
              <w:t>manière.</w:t>
            </w:r>
          </w:p>
        </w:tc>
        <w:tc>
          <w:tcPr>
            <w:tcW w:w="2375" w:type="dxa"/>
            <w:shd w:val="clear" w:color="auto" w:fill="FFFFFF" w:themeFill="background1"/>
          </w:tcPr>
          <w:p w14:paraId="73870F3A" w14:textId="77777777" w:rsidR="000963FC" w:rsidRPr="00374741" w:rsidRDefault="009C37FE" w:rsidP="00CB21DE">
            <w:pPr>
              <w:jc w:val="center"/>
              <w:rPr>
                <w:color w:val="000000" w:themeColor="text1"/>
                <w:lang w:val="fr-CA"/>
              </w:rPr>
            </w:pPr>
            <w:r>
              <w:rPr>
                <w:color w:val="000000" w:themeColor="text1"/>
                <w:lang w:val="fr-CA"/>
              </w:rPr>
              <w:t>Aucun</w:t>
            </w:r>
          </w:p>
        </w:tc>
        <w:tc>
          <w:tcPr>
            <w:tcW w:w="2375" w:type="dxa"/>
            <w:shd w:val="clear" w:color="auto" w:fill="FFFFFF" w:themeFill="background1"/>
          </w:tcPr>
          <w:p w14:paraId="1F602BB1" w14:textId="77777777" w:rsidR="009C37FE" w:rsidRPr="009C37FE" w:rsidRDefault="009C37FE" w:rsidP="009C37FE">
            <w:pPr>
              <w:rPr>
                <w:color w:val="000000" w:themeColor="text1"/>
                <w:lang w:val="fr-CA"/>
              </w:rPr>
            </w:pPr>
            <w:r w:rsidRPr="009C37FE">
              <w:rPr>
                <w:color w:val="000000" w:themeColor="text1"/>
                <w:lang w:val="fr-CA"/>
              </w:rPr>
              <w:t>Calcul de la nouvelle taille</w:t>
            </w:r>
          </w:p>
          <w:p w14:paraId="4778F673" w14:textId="77777777" w:rsidR="009C37FE" w:rsidRPr="009C37FE" w:rsidRDefault="009C37FE" w:rsidP="009C37FE">
            <w:pPr>
              <w:rPr>
                <w:color w:val="000000" w:themeColor="text1"/>
                <w:lang w:val="fr-CA"/>
              </w:rPr>
            </w:pPr>
            <w:r w:rsidRPr="009C37FE">
              <w:rPr>
                <w:color w:val="000000" w:themeColor="text1"/>
                <w:lang w:val="fr-CA"/>
              </w:rPr>
              <w:t>selon la variation de</w:t>
            </w:r>
          </w:p>
          <w:p w14:paraId="069368C1" w14:textId="77777777" w:rsidR="009C37FE" w:rsidRPr="009C37FE" w:rsidRDefault="009C37FE" w:rsidP="009C37FE">
            <w:pPr>
              <w:rPr>
                <w:color w:val="000000" w:themeColor="text1"/>
                <w:lang w:val="fr-CA"/>
              </w:rPr>
            </w:pPr>
            <w:r w:rsidRPr="009C37FE">
              <w:rPr>
                <w:color w:val="000000" w:themeColor="text1"/>
                <w:lang w:val="fr-CA"/>
              </w:rPr>
              <w:t>distance entre les doigts</w:t>
            </w:r>
          </w:p>
          <w:p w14:paraId="602678D2" w14:textId="77777777" w:rsidR="009C37FE" w:rsidRPr="009C37FE" w:rsidRDefault="009C37FE" w:rsidP="009C37FE">
            <w:pPr>
              <w:rPr>
                <w:color w:val="000000" w:themeColor="text1"/>
                <w:lang w:val="fr-CA"/>
              </w:rPr>
            </w:pPr>
            <w:r w:rsidRPr="009C37FE">
              <w:rPr>
                <w:color w:val="000000" w:themeColor="text1"/>
                <w:lang w:val="fr-CA"/>
              </w:rPr>
              <w:t>et l'angle selon la</w:t>
            </w:r>
          </w:p>
          <w:p w14:paraId="3EF5FFC8" w14:textId="77777777" w:rsidR="000963FC" w:rsidRPr="00374741" w:rsidRDefault="009C37FE" w:rsidP="009C37FE">
            <w:pPr>
              <w:rPr>
                <w:color w:val="000000" w:themeColor="text1"/>
                <w:lang w:val="fr-CA"/>
              </w:rPr>
            </w:pPr>
            <w:r w:rsidRPr="009C37FE">
              <w:rPr>
                <w:color w:val="000000" w:themeColor="text1"/>
                <w:lang w:val="fr-CA"/>
              </w:rPr>
              <w:t>variation d'alignement.</w:t>
            </w:r>
          </w:p>
        </w:tc>
      </w:tr>
      <w:tr w:rsidR="000963FC" w14:paraId="5397A846" w14:textId="77777777" w:rsidTr="00374741">
        <w:tc>
          <w:tcPr>
            <w:tcW w:w="2375" w:type="dxa"/>
            <w:shd w:val="clear" w:color="auto" w:fill="FFFFFF" w:themeFill="background1"/>
          </w:tcPr>
          <w:p w14:paraId="23E04830" w14:textId="77777777" w:rsidR="009C37FE" w:rsidRPr="009C37FE" w:rsidRDefault="009C37FE" w:rsidP="00CB21DE">
            <w:pPr>
              <w:jc w:val="left"/>
              <w:rPr>
                <w:color w:val="000000" w:themeColor="text1"/>
                <w:lang w:val="fr-CA"/>
              </w:rPr>
            </w:pPr>
            <w:r w:rsidRPr="009C37FE">
              <w:rPr>
                <w:color w:val="000000" w:themeColor="text1"/>
                <w:lang w:val="fr-CA"/>
              </w:rPr>
              <w:t>2.3.2 L'utilisateur pourra</w:t>
            </w:r>
          </w:p>
          <w:p w14:paraId="6E3E20FE" w14:textId="77777777" w:rsidR="009C37FE" w:rsidRPr="009C37FE" w:rsidRDefault="009C37FE" w:rsidP="00CB21DE">
            <w:pPr>
              <w:jc w:val="left"/>
              <w:rPr>
                <w:color w:val="000000" w:themeColor="text1"/>
                <w:lang w:val="fr-CA"/>
              </w:rPr>
            </w:pPr>
            <w:r w:rsidRPr="009C37FE">
              <w:rPr>
                <w:color w:val="000000" w:themeColor="text1"/>
                <w:lang w:val="fr-CA"/>
              </w:rPr>
              <w:t>aussi ajouter des objets</w:t>
            </w:r>
          </w:p>
          <w:p w14:paraId="60849C05" w14:textId="77777777" w:rsidR="009C37FE" w:rsidRPr="009C37FE" w:rsidRDefault="009C37FE" w:rsidP="00CB21DE">
            <w:pPr>
              <w:jc w:val="left"/>
              <w:rPr>
                <w:color w:val="000000" w:themeColor="text1"/>
                <w:lang w:val="fr-CA"/>
              </w:rPr>
            </w:pPr>
            <w:r w:rsidRPr="009C37FE">
              <w:rPr>
                <w:color w:val="000000" w:themeColor="text1"/>
                <w:lang w:val="fr-CA"/>
              </w:rPr>
              <w:t>en glissant son doigt des</w:t>
            </w:r>
          </w:p>
          <w:p w14:paraId="5A624D72" w14:textId="77777777" w:rsidR="000963FC" w:rsidRPr="00374741" w:rsidRDefault="009C37FE" w:rsidP="00CB21DE">
            <w:pPr>
              <w:jc w:val="left"/>
              <w:rPr>
                <w:color w:val="000000" w:themeColor="text1"/>
                <w:lang w:val="fr-CA"/>
              </w:rPr>
            </w:pPr>
            <w:r w:rsidRPr="009C37FE">
              <w:rPr>
                <w:color w:val="000000" w:themeColor="text1"/>
                <w:lang w:val="fr-CA"/>
              </w:rPr>
              <w:t>boutons d'objet vers la</w:t>
            </w:r>
            <w:r>
              <w:rPr>
                <w:color w:val="000000" w:themeColor="text1"/>
                <w:lang w:val="fr-CA"/>
              </w:rPr>
              <w:t xml:space="preserve"> table.</w:t>
            </w:r>
          </w:p>
        </w:tc>
        <w:tc>
          <w:tcPr>
            <w:tcW w:w="2375" w:type="dxa"/>
            <w:shd w:val="clear" w:color="auto" w:fill="FFFFFF" w:themeFill="background1"/>
          </w:tcPr>
          <w:p w14:paraId="08420242" w14:textId="77777777" w:rsidR="009C37FE" w:rsidRPr="009C37FE" w:rsidRDefault="009C37FE" w:rsidP="00CB21DE">
            <w:pPr>
              <w:jc w:val="left"/>
              <w:rPr>
                <w:color w:val="000000" w:themeColor="text1"/>
                <w:lang w:val="fr-CA"/>
              </w:rPr>
            </w:pPr>
            <w:r w:rsidRPr="009C37FE">
              <w:rPr>
                <w:color w:val="000000" w:themeColor="text1"/>
                <w:lang w:val="fr-CA"/>
              </w:rPr>
              <w:t>S'assurer que l'objet</w:t>
            </w:r>
          </w:p>
          <w:p w14:paraId="675D4A68" w14:textId="77777777" w:rsidR="009C37FE" w:rsidRPr="009C37FE" w:rsidRDefault="009C37FE" w:rsidP="00CB21DE">
            <w:pPr>
              <w:jc w:val="left"/>
              <w:rPr>
                <w:color w:val="000000" w:themeColor="text1"/>
                <w:lang w:val="fr-CA"/>
              </w:rPr>
            </w:pPr>
            <w:r w:rsidRPr="009C37FE">
              <w:rPr>
                <w:color w:val="000000" w:themeColor="text1"/>
                <w:lang w:val="fr-CA"/>
              </w:rPr>
              <w:t>apparaît dès que le doigt</w:t>
            </w:r>
          </w:p>
          <w:p w14:paraId="00FC6CF9" w14:textId="77777777" w:rsidR="009C37FE" w:rsidRPr="009C37FE" w:rsidRDefault="009C37FE" w:rsidP="00CB21DE">
            <w:pPr>
              <w:jc w:val="left"/>
              <w:rPr>
                <w:color w:val="000000" w:themeColor="text1"/>
                <w:lang w:val="fr-CA"/>
              </w:rPr>
            </w:pPr>
            <w:r w:rsidRPr="009C37FE">
              <w:rPr>
                <w:color w:val="000000" w:themeColor="text1"/>
                <w:lang w:val="fr-CA"/>
              </w:rPr>
              <w:t>de l'utilisateur glisse hors</w:t>
            </w:r>
          </w:p>
          <w:p w14:paraId="6EED433A" w14:textId="77777777" w:rsidR="000963FC" w:rsidRPr="00374741" w:rsidRDefault="009C37FE" w:rsidP="00CB21DE">
            <w:pPr>
              <w:jc w:val="left"/>
              <w:rPr>
                <w:color w:val="000000" w:themeColor="text1"/>
                <w:lang w:val="fr-CA"/>
              </w:rPr>
            </w:pPr>
            <w:r w:rsidRPr="009C37FE">
              <w:rPr>
                <w:color w:val="000000" w:themeColor="text1"/>
                <w:lang w:val="fr-CA"/>
              </w:rPr>
              <w:t>de la zone du bouton.</w:t>
            </w:r>
          </w:p>
        </w:tc>
        <w:tc>
          <w:tcPr>
            <w:tcW w:w="2375" w:type="dxa"/>
            <w:shd w:val="clear" w:color="auto" w:fill="FFFFFF" w:themeFill="background1"/>
          </w:tcPr>
          <w:p w14:paraId="1F38FFCF" w14:textId="77777777" w:rsidR="000963FC" w:rsidRPr="00374741" w:rsidRDefault="00D95DE3" w:rsidP="00CB21DE">
            <w:pPr>
              <w:jc w:val="center"/>
              <w:rPr>
                <w:color w:val="000000" w:themeColor="text1"/>
                <w:lang w:val="fr-CA"/>
              </w:rPr>
            </w:pPr>
            <w:r>
              <w:rPr>
                <w:color w:val="000000" w:themeColor="text1"/>
                <w:lang w:val="fr-CA"/>
              </w:rPr>
              <w:t>Aucun</w:t>
            </w:r>
          </w:p>
        </w:tc>
        <w:tc>
          <w:tcPr>
            <w:tcW w:w="2375" w:type="dxa"/>
            <w:shd w:val="clear" w:color="auto" w:fill="FFFFFF" w:themeFill="background1"/>
          </w:tcPr>
          <w:p w14:paraId="68BA7141" w14:textId="77777777" w:rsidR="000963FC" w:rsidRPr="00374741" w:rsidRDefault="00D95DE3" w:rsidP="00CB21DE">
            <w:pPr>
              <w:jc w:val="center"/>
              <w:rPr>
                <w:color w:val="000000" w:themeColor="text1"/>
                <w:lang w:val="fr-CA"/>
              </w:rPr>
            </w:pPr>
            <w:r>
              <w:rPr>
                <w:color w:val="000000" w:themeColor="text1"/>
                <w:lang w:val="fr-CA"/>
              </w:rPr>
              <w:t>Aucun</w:t>
            </w:r>
          </w:p>
        </w:tc>
      </w:tr>
      <w:tr w:rsidR="00D95DE3" w14:paraId="7F3D00F0" w14:textId="77777777" w:rsidTr="00374741">
        <w:tc>
          <w:tcPr>
            <w:tcW w:w="2375" w:type="dxa"/>
            <w:shd w:val="clear" w:color="auto" w:fill="FFFFFF" w:themeFill="background1"/>
          </w:tcPr>
          <w:p w14:paraId="7C1F6137" w14:textId="77777777" w:rsidR="00D95DE3" w:rsidRPr="00D95DE3" w:rsidRDefault="00D95DE3" w:rsidP="00CB21DE">
            <w:pPr>
              <w:jc w:val="left"/>
              <w:rPr>
                <w:color w:val="000000" w:themeColor="text1"/>
                <w:lang w:val="fr-CA"/>
              </w:rPr>
            </w:pPr>
            <w:r w:rsidRPr="00D95DE3">
              <w:rPr>
                <w:color w:val="000000" w:themeColor="text1"/>
                <w:lang w:val="fr-CA"/>
              </w:rPr>
              <w:t>2.3.3 L'utilisateur aura la</w:t>
            </w:r>
          </w:p>
          <w:p w14:paraId="5AE16860" w14:textId="77777777" w:rsidR="00D95DE3" w:rsidRPr="00D95DE3" w:rsidRDefault="00D95DE3" w:rsidP="00CB21DE">
            <w:pPr>
              <w:jc w:val="left"/>
              <w:rPr>
                <w:color w:val="000000" w:themeColor="text1"/>
                <w:lang w:val="fr-CA"/>
              </w:rPr>
            </w:pPr>
            <w:r w:rsidRPr="00D95DE3">
              <w:rPr>
                <w:color w:val="000000" w:themeColor="text1"/>
                <w:lang w:val="fr-CA"/>
              </w:rPr>
              <w:t>possibilité de supprimer</w:t>
            </w:r>
          </w:p>
          <w:p w14:paraId="146E0C36" w14:textId="77777777" w:rsidR="00D95DE3" w:rsidRPr="00D95DE3" w:rsidRDefault="00D95DE3" w:rsidP="00CB21DE">
            <w:pPr>
              <w:jc w:val="left"/>
              <w:rPr>
                <w:color w:val="000000" w:themeColor="text1"/>
                <w:lang w:val="fr-CA"/>
              </w:rPr>
            </w:pPr>
            <w:r w:rsidRPr="00D95DE3">
              <w:rPr>
                <w:color w:val="000000" w:themeColor="text1"/>
                <w:lang w:val="fr-CA"/>
              </w:rPr>
              <w:t>des objets en le sortant</w:t>
            </w:r>
          </w:p>
          <w:p w14:paraId="5CD72538" w14:textId="77777777" w:rsidR="00D95DE3" w:rsidRPr="009C37FE" w:rsidRDefault="00D95DE3" w:rsidP="00CB21DE">
            <w:pPr>
              <w:jc w:val="left"/>
              <w:rPr>
                <w:color w:val="000000" w:themeColor="text1"/>
                <w:lang w:val="fr-CA"/>
              </w:rPr>
            </w:pPr>
            <w:r w:rsidRPr="00D95DE3">
              <w:rPr>
                <w:color w:val="000000" w:themeColor="text1"/>
                <w:lang w:val="fr-CA"/>
              </w:rPr>
              <w:t>de la zone d'édition.</w:t>
            </w:r>
          </w:p>
        </w:tc>
        <w:tc>
          <w:tcPr>
            <w:tcW w:w="2375" w:type="dxa"/>
            <w:shd w:val="clear" w:color="auto" w:fill="FFFFFF" w:themeFill="background1"/>
          </w:tcPr>
          <w:p w14:paraId="44BBB8A0" w14:textId="77777777" w:rsidR="00D95DE3" w:rsidRPr="00D95DE3" w:rsidRDefault="00D95DE3" w:rsidP="00CB21DE">
            <w:pPr>
              <w:jc w:val="left"/>
              <w:rPr>
                <w:color w:val="000000" w:themeColor="text1"/>
                <w:lang w:val="fr-CA"/>
              </w:rPr>
            </w:pPr>
            <w:r w:rsidRPr="00D95DE3">
              <w:rPr>
                <w:color w:val="000000" w:themeColor="text1"/>
                <w:lang w:val="fr-CA"/>
              </w:rPr>
              <w:t>S'assurer que l'objet hors</w:t>
            </w:r>
          </w:p>
          <w:p w14:paraId="70A69F73" w14:textId="77777777" w:rsidR="00D95DE3" w:rsidRPr="00D95DE3" w:rsidRDefault="00D95DE3" w:rsidP="00CB21DE">
            <w:pPr>
              <w:jc w:val="left"/>
              <w:rPr>
                <w:color w:val="000000" w:themeColor="text1"/>
                <w:lang w:val="fr-CA"/>
              </w:rPr>
            </w:pPr>
            <w:r w:rsidRPr="00D95DE3">
              <w:rPr>
                <w:color w:val="000000" w:themeColor="text1"/>
                <w:lang w:val="fr-CA"/>
              </w:rPr>
              <w:t>de la zone d'édition</w:t>
            </w:r>
          </w:p>
          <w:p w14:paraId="433FEA00" w14:textId="77777777" w:rsidR="00D95DE3" w:rsidRPr="00D95DE3" w:rsidRDefault="00D95DE3" w:rsidP="00CB21DE">
            <w:pPr>
              <w:jc w:val="left"/>
              <w:rPr>
                <w:color w:val="000000" w:themeColor="text1"/>
                <w:lang w:val="fr-CA"/>
              </w:rPr>
            </w:pPr>
            <w:r w:rsidRPr="00D95DE3">
              <w:rPr>
                <w:color w:val="000000" w:themeColor="text1"/>
                <w:lang w:val="fr-CA"/>
              </w:rPr>
              <w:t>paraisse un peu rouge, le</w:t>
            </w:r>
          </w:p>
          <w:p w14:paraId="0600D925" w14:textId="77777777" w:rsidR="00D95DE3" w:rsidRPr="00D95DE3" w:rsidRDefault="00D95DE3" w:rsidP="00CB21DE">
            <w:pPr>
              <w:jc w:val="left"/>
              <w:rPr>
                <w:color w:val="000000" w:themeColor="text1"/>
                <w:lang w:val="fr-CA"/>
              </w:rPr>
            </w:pPr>
            <w:r w:rsidRPr="00D95DE3">
              <w:rPr>
                <w:color w:val="000000" w:themeColor="text1"/>
                <w:lang w:val="fr-CA"/>
              </w:rPr>
              <w:t>marquant comme objet</w:t>
            </w:r>
          </w:p>
          <w:p w14:paraId="69971D6E" w14:textId="77777777" w:rsidR="00D95DE3" w:rsidRPr="009C37FE" w:rsidRDefault="00D95DE3" w:rsidP="00CB21DE">
            <w:pPr>
              <w:jc w:val="left"/>
              <w:rPr>
                <w:color w:val="000000" w:themeColor="text1"/>
                <w:lang w:val="fr-CA"/>
              </w:rPr>
            </w:pPr>
            <w:r w:rsidRPr="00D95DE3">
              <w:rPr>
                <w:color w:val="000000" w:themeColor="text1"/>
                <w:lang w:val="fr-CA"/>
              </w:rPr>
              <w:t>allant être supprimé.</w:t>
            </w:r>
          </w:p>
        </w:tc>
        <w:tc>
          <w:tcPr>
            <w:tcW w:w="2375" w:type="dxa"/>
            <w:shd w:val="clear" w:color="auto" w:fill="FFFFFF" w:themeFill="background1"/>
          </w:tcPr>
          <w:p w14:paraId="6550FF9E" w14:textId="77777777" w:rsidR="00D95DE3" w:rsidRDefault="00CB21DE" w:rsidP="00CB21DE">
            <w:pPr>
              <w:jc w:val="center"/>
              <w:rPr>
                <w:color w:val="000000" w:themeColor="text1"/>
                <w:lang w:val="fr-CA"/>
              </w:rPr>
            </w:pPr>
            <w:r>
              <w:rPr>
                <w:color w:val="000000" w:themeColor="text1"/>
                <w:lang w:val="fr-CA"/>
              </w:rPr>
              <w:t>Aucun</w:t>
            </w:r>
          </w:p>
        </w:tc>
        <w:tc>
          <w:tcPr>
            <w:tcW w:w="2375" w:type="dxa"/>
            <w:shd w:val="clear" w:color="auto" w:fill="FFFFFF" w:themeFill="background1"/>
          </w:tcPr>
          <w:p w14:paraId="6F6B377F" w14:textId="77777777" w:rsidR="00D95DE3" w:rsidRDefault="00CB21DE" w:rsidP="00CB21DE">
            <w:pPr>
              <w:jc w:val="center"/>
              <w:rPr>
                <w:color w:val="000000" w:themeColor="text1"/>
                <w:lang w:val="fr-CA"/>
              </w:rPr>
            </w:pPr>
            <w:r w:rsidRPr="00CB21DE">
              <w:rPr>
                <w:color w:val="000000" w:themeColor="text1"/>
                <w:lang w:val="fr-CA"/>
              </w:rPr>
              <w:t>Aucun</w:t>
            </w:r>
          </w:p>
        </w:tc>
      </w:tr>
      <w:tr w:rsidR="00D95DE3" w14:paraId="5B01F9AF" w14:textId="77777777" w:rsidTr="00374741">
        <w:tc>
          <w:tcPr>
            <w:tcW w:w="2375" w:type="dxa"/>
            <w:shd w:val="clear" w:color="auto" w:fill="FFFFFF" w:themeFill="background1"/>
          </w:tcPr>
          <w:p w14:paraId="6259F67D" w14:textId="77777777" w:rsidR="00D95DE3" w:rsidRPr="00D95DE3" w:rsidRDefault="00D95DE3" w:rsidP="00CB21DE">
            <w:pPr>
              <w:jc w:val="left"/>
              <w:rPr>
                <w:color w:val="000000" w:themeColor="text1"/>
                <w:lang w:val="fr-CA"/>
              </w:rPr>
            </w:pPr>
            <w:r w:rsidRPr="00D95DE3">
              <w:rPr>
                <w:color w:val="000000" w:themeColor="text1"/>
                <w:lang w:val="fr-CA"/>
              </w:rPr>
              <w:t>2.3.4 Un objet pourra être</w:t>
            </w:r>
          </w:p>
          <w:p w14:paraId="30520AA1" w14:textId="77777777" w:rsidR="00D95DE3" w:rsidRPr="00D95DE3" w:rsidRDefault="00D95DE3" w:rsidP="00CB21DE">
            <w:pPr>
              <w:jc w:val="left"/>
              <w:rPr>
                <w:color w:val="000000" w:themeColor="text1"/>
                <w:lang w:val="fr-CA"/>
              </w:rPr>
            </w:pPr>
            <w:proofErr w:type="spellStart"/>
            <w:r w:rsidRPr="00D95DE3">
              <w:rPr>
                <w:color w:val="000000" w:themeColor="text1"/>
                <w:lang w:val="fr-CA"/>
              </w:rPr>
              <w:t>duplicable</w:t>
            </w:r>
            <w:proofErr w:type="spellEnd"/>
            <w:r w:rsidRPr="00D95DE3">
              <w:rPr>
                <w:color w:val="000000" w:themeColor="text1"/>
                <w:lang w:val="fr-CA"/>
              </w:rPr>
              <w:t>.</w:t>
            </w:r>
          </w:p>
        </w:tc>
        <w:tc>
          <w:tcPr>
            <w:tcW w:w="2375" w:type="dxa"/>
            <w:shd w:val="clear" w:color="auto" w:fill="FFFFFF" w:themeFill="background1"/>
          </w:tcPr>
          <w:p w14:paraId="566E8792" w14:textId="77777777" w:rsidR="00D95DE3" w:rsidRPr="00D95DE3" w:rsidRDefault="00D95DE3" w:rsidP="00CB21DE">
            <w:pPr>
              <w:jc w:val="left"/>
              <w:rPr>
                <w:color w:val="000000" w:themeColor="text1"/>
                <w:lang w:val="fr-CA"/>
              </w:rPr>
            </w:pPr>
            <w:r w:rsidRPr="00D95DE3">
              <w:rPr>
                <w:color w:val="000000" w:themeColor="text1"/>
                <w:lang w:val="fr-CA"/>
              </w:rPr>
              <w:t>S'assurer que le nouvel</w:t>
            </w:r>
          </w:p>
          <w:p w14:paraId="6953D802" w14:textId="77777777" w:rsidR="00D95DE3" w:rsidRPr="00D95DE3" w:rsidRDefault="00D95DE3" w:rsidP="00CB21DE">
            <w:pPr>
              <w:jc w:val="left"/>
              <w:rPr>
                <w:color w:val="000000" w:themeColor="text1"/>
                <w:lang w:val="fr-CA"/>
              </w:rPr>
            </w:pPr>
            <w:r w:rsidRPr="00D95DE3">
              <w:rPr>
                <w:color w:val="000000" w:themeColor="text1"/>
                <w:lang w:val="fr-CA"/>
              </w:rPr>
              <w:t>objet à la même taille et</w:t>
            </w:r>
          </w:p>
          <w:p w14:paraId="5092BB1D" w14:textId="77777777" w:rsidR="00D95DE3" w:rsidRPr="00D95DE3" w:rsidRDefault="00D95DE3" w:rsidP="00CB21DE">
            <w:pPr>
              <w:jc w:val="left"/>
              <w:rPr>
                <w:color w:val="000000" w:themeColor="text1"/>
                <w:lang w:val="fr-CA"/>
              </w:rPr>
            </w:pPr>
            <w:r w:rsidRPr="00D95DE3">
              <w:rPr>
                <w:color w:val="000000" w:themeColor="text1"/>
                <w:lang w:val="fr-CA"/>
              </w:rPr>
              <w:t>angle que son parent.</w:t>
            </w:r>
          </w:p>
        </w:tc>
        <w:tc>
          <w:tcPr>
            <w:tcW w:w="2375" w:type="dxa"/>
            <w:shd w:val="clear" w:color="auto" w:fill="FFFFFF" w:themeFill="background1"/>
          </w:tcPr>
          <w:p w14:paraId="28212114" w14:textId="77777777" w:rsidR="00D95DE3"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19FEB211" w14:textId="77777777" w:rsidR="00D95DE3" w:rsidRDefault="00CB21DE" w:rsidP="00CB21DE">
            <w:pPr>
              <w:jc w:val="center"/>
              <w:rPr>
                <w:color w:val="000000" w:themeColor="text1"/>
                <w:lang w:val="fr-CA"/>
              </w:rPr>
            </w:pPr>
            <w:r w:rsidRPr="00CB21DE">
              <w:rPr>
                <w:color w:val="000000" w:themeColor="text1"/>
                <w:lang w:val="fr-CA"/>
              </w:rPr>
              <w:t>Aucun</w:t>
            </w:r>
          </w:p>
        </w:tc>
      </w:tr>
      <w:tr w:rsidR="00D95DE3" w14:paraId="35B02877" w14:textId="77777777" w:rsidTr="00374741">
        <w:tc>
          <w:tcPr>
            <w:tcW w:w="2375" w:type="dxa"/>
            <w:shd w:val="clear" w:color="auto" w:fill="FFFFFF" w:themeFill="background1"/>
          </w:tcPr>
          <w:p w14:paraId="75D4A1A9" w14:textId="77777777" w:rsidR="00D95DE3" w:rsidRPr="00D95DE3" w:rsidRDefault="00D95DE3" w:rsidP="00CB21DE">
            <w:pPr>
              <w:jc w:val="left"/>
              <w:rPr>
                <w:color w:val="000000" w:themeColor="text1"/>
                <w:lang w:val="fr-CA"/>
              </w:rPr>
            </w:pPr>
            <w:r w:rsidRPr="00D95DE3">
              <w:rPr>
                <w:color w:val="000000" w:themeColor="text1"/>
                <w:lang w:val="fr-CA"/>
              </w:rPr>
              <w:t>2.3.5 Il sera possible de</w:t>
            </w:r>
          </w:p>
          <w:p w14:paraId="794AD098" w14:textId="77777777" w:rsidR="00D95DE3" w:rsidRPr="00D95DE3" w:rsidRDefault="00D95DE3" w:rsidP="00CB21DE">
            <w:pPr>
              <w:jc w:val="left"/>
              <w:rPr>
                <w:color w:val="000000" w:themeColor="text1"/>
                <w:lang w:val="fr-CA"/>
              </w:rPr>
            </w:pPr>
            <w:r w:rsidRPr="00D95DE3">
              <w:rPr>
                <w:color w:val="000000" w:themeColor="text1"/>
                <w:lang w:val="fr-CA"/>
              </w:rPr>
              <w:t>sélectionner multiple</w:t>
            </w:r>
          </w:p>
          <w:p w14:paraId="46314F54" w14:textId="77777777" w:rsidR="00D95DE3" w:rsidRPr="00D95DE3" w:rsidRDefault="00D95DE3" w:rsidP="00CB21DE">
            <w:pPr>
              <w:jc w:val="left"/>
              <w:rPr>
                <w:color w:val="000000" w:themeColor="text1"/>
                <w:lang w:val="fr-CA"/>
              </w:rPr>
            </w:pPr>
            <w:r w:rsidRPr="00D95DE3">
              <w:rPr>
                <w:color w:val="000000" w:themeColor="text1"/>
                <w:lang w:val="fr-CA"/>
              </w:rPr>
              <w:t>objet en même temps.</w:t>
            </w:r>
          </w:p>
        </w:tc>
        <w:tc>
          <w:tcPr>
            <w:tcW w:w="2375" w:type="dxa"/>
            <w:shd w:val="clear" w:color="auto" w:fill="FFFFFF" w:themeFill="background1"/>
          </w:tcPr>
          <w:p w14:paraId="6CBD29F2" w14:textId="77777777" w:rsidR="00DE68A4" w:rsidRPr="00DE68A4" w:rsidRDefault="00DE68A4" w:rsidP="00CB21DE">
            <w:pPr>
              <w:jc w:val="left"/>
              <w:rPr>
                <w:color w:val="000000" w:themeColor="text1"/>
                <w:lang w:val="fr-CA"/>
              </w:rPr>
            </w:pPr>
            <w:r w:rsidRPr="00DE68A4">
              <w:rPr>
                <w:color w:val="000000" w:themeColor="text1"/>
                <w:lang w:val="fr-CA"/>
              </w:rPr>
              <w:t>S'assurer que peser avec</w:t>
            </w:r>
          </w:p>
          <w:p w14:paraId="2FFF205A" w14:textId="77777777" w:rsidR="00DE68A4" w:rsidRPr="00DE68A4" w:rsidRDefault="00DE68A4" w:rsidP="00CB21DE">
            <w:pPr>
              <w:jc w:val="left"/>
              <w:rPr>
                <w:color w:val="000000" w:themeColor="text1"/>
                <w:lang w:val="fr-CA"/>
              </w:rPr>
            </w:pPr>
            <w:r w:rsidRPr="00DE68A4">
              <w:rPr>
                <w:color w:val="000000" w:themeColor="text1"/>
                <w:lang w:val="fr-CA"/>
              </w:rPr>
              <w:t>deux doigts sur un objet</w:t>
            </w:r>
          </w:p>
          <w:p w14:paraId="6988E4D9" w14:textId="77777777" w:rsidR="00DE68A4" w:rsidRPr="00DE68A4" w:rsidRDefault="00DE68A4" w:rsidP="00CB21DE">
            <w:pPr>
              <w:jc w:val="left"/>
              <w:rPr>
                <w:color w:val="000000" w:themeColor="text1"/>
                <w:lang w:val="fr-CA"/>
              </w:rPr>
            </w:pPr>
            <w:r w:rsidRPr="00DE68A4">
              <w:rPr>
                <w:color w:val="000000" w:themeColor="text1"/>
                <w:lang w:val="fr-CA"/>
              </w:rPr>
              <w:t>ne désélectionne pas un</w:t>
            </w:r>
          </w:p>
          <w:p w14:paraId="43C055F6" w14:textId="77777777" w:rsidR="00D95DE3" w:rsidRPr="00D95DE3" w:rsidRDefault="00DE68A4" w:rsidP="00CB21DE">
            <w:pPr>
              <w:jc w:val="left"/>
              <w:rPr>
                <w:color w:val="000000" w:themeColor="text1"/>
                <w:lang w:val="fr-CA"/>
              </w:rPr>
            </w:pPr>
            <w:r w:rsidRPr="00DE68A4">
              <w:rPr>
                <w:color w:val="000000" w:themeColor="text1"/>
                <w:lang w:val="fr-CA"/>
              </w:rPr>
              <w:t>autre objet.</w:t>
            </w:r>
          </w:p>
        </w:tc>
        <w:tc>
          <w:tcPr>
            <w:tcW w:w="2375" w:type="dxa"/>
            <w:shd w:val="clear" w:color="auto" w:fill="FFFFFF" w:themeFill="background1"/>
          </w:tcPr>
          <w:p w14:paraId="44AEA53E" w14:textId="77777777" w:rsidR="00D95DE3"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7B06246B" w14:textId="77777777" w:rsidR="00D95DE3" w:rsidRDefault="00CB21DE" w:rsidP="00CB21DE">
            <w:pPr>
              <w:jc w:val="center"/>
              <w:rPr>
                <w:color w:val="000000" w:themeColor="text1"/>
                <w:lang w:val="fr-CA"/>
              </w:rPr>
            </w:pPr>
            <w:r w:rsidRPr="00CB21DE">
              <w:rPr>
                <w:color w:val="000000" w:themeColor="text1"/>
                <w:lang w:val="fr-CA"/>
              </w:rPr>
              <w:t>Aucun</w:t>
            </w:r>
          </w:p>
        </w:tc>
      </w:tr>
      <w:tr w:rsidR="00D95DE3" w14:paraId="54185CB2" w14:textId="77777777" w:rsidTr="00374741">
        <w:tc>
          <w:tcPr>
            <w:tcW w:w="2375" w:type="dxa"/>
            <w:shd w:val="clear" w:color="auto" w:fill="FFFFFF" w:themeFill="background1"/>
          </w:tcPr>
          <w:p w14:paraId="420D1FFE" w14:textId="77777777" w:rsidR="00D95DE3" w:rsidRPr="00D95DE3" w:rsidRDefault="00D95DE3" w:rsidP="00CB21DE">
            <w:pPr>
              <w:jc w:val="left"/>
              <w:rPr>
                <w:color w:val="000000" w:themeColor="text1"/>
                <w:lang w:val="fr-CA"/>
              </w:rPr>
            </w:pPr>
            <w:r w:rsidRPr="00D95DE3">
              <w:rPr>
                <w:color w:val="000000" w:themeColor="text1"/>
                <w:lang w:val="fr-CA"/>
              </w:rPr>
              <w:t>2.3.5.1 Toutes</w:t>
            </w:r>
          </w:p>
          <w:p w14:paraId="0C91270C" w14:textId="77777777" w:rsidR="00D95DE3" w:rsidRPr="00D95DE3" w:rsidRDefault="00D95DE3" w:rsidP="00CB21DE">
            <w:pPr>
              <w:jc w:val="left"/>
              <w:rPr>
                <w:color w:val="000000" w:themeColor="text1"/>
                <w:lang w:val="fr-CA"/>
              </w:rPr>
            </w:pPr>
            <w:r w:rsidRPr="00D95DE3">
              <w:rPr>
                <w:color w:val="000000" w:themeColor="text1"/>
                <w:lang w:val="fr-CA"/>
              </w:rPr>
              <w:t>fonctionnalités applicable</w:t>
            </w:r>
            <w:r w:rsidR="00B43B55">
              <w:rPr>
                <w:color w:val="000000" w:themeColor="text1"/>
                <w:lang w:val="fr-CA"/>
              </w:rPr>
              <w:t>s</w:t>
            </w:r>
          </w:p>
          <w:p w14:paraId="3793ADAF" w14:textId="77777777" w:rsidR="00D95DE3" w:rsidRPr="00D95DE3" w:rsidRDefault="00D95DE3" w:rsidP="00CB21DE">
            <w:pPr>
              <w:jc w:val="left"/>
              <w:rPr>
                <w:color w:val="000000" w:themeColor="text1"/>
                <w:lang w:val="fr-CA"/>
              </w:rPr>
            </w:pPr>
            <w:r w:rsidRPr="00D95DE3">
              <w:rPr>
                <w:color w:val="000000" w:themeColor="text1"/>
                <w:lang w:val="fr-CA"/>
              </w:rPr>
              <w:t>aux objets peuvent</w:t>
            </w:r>
          </w:p>
          <w:p w14:paraId="377AE080" w14:textId="77777777" w:rsidR="00D95DE3" w:rsidRPr="00D95DE3" w:rsidRDefault="00D95DE3" w:rsidP="00CB21DE">
            <w:pPr>
              <w:jc w:val="left"/>
              <w:rPr>
                <w:color w:val="000000" w:themeColor="text1"/>
                <w:lang w:val="fr-CA"/>
              </w:rPr>
            </w:pPr>
            <w:r w:rsidRPr="00D95DE3">
              <w:rPr>
                <w:color w:val="000000" w:themeColor="text1"/>
                <w:lang w:val="fr-CA"/>
              </w:rPr>
              <w:t>s'appliquer à un</w:t>
            </w:r>
            <w:r w:rsidR="00B43B55">
              <w:rPr>
                <w:color w:val="000000" w:themeColor="text1"/>
                <w:lang w:val="fr-CA"/>
              </w:rPr>
              <w:t>e</w:t>
            </w:r>
            <w:r w:rsidRPr="00D95DE3">
              <w:rPr>
                <w:color w:val="000000" w:themeColor="text1"/>
                <w:lang w:val="fr-CA"/>
              </w:rPr>
              <w:t xml:space="preserve"> sélection</w:t>
            </w:r>
          </w:p>
          <w:p w14:paraId="000364BF" w14:textId="77777777" w:rsidR="00D95DE3" w:rsidRPr="00D95DE3" w:rsidRDefault="00D95DE3" w:rsidP="00CB21DE">
            <w:pPr>
              <w:jc w:val="left"/>
              <w:rPr>
                <w:color w:val="000000" w:themeColor="text1"/>
                <w:lang w:val="fr-CA"/>
              </w:rPr>
            </w:pPr>
            <w:r w:rsidRPr="00D95DE3">
              <w:rPr>
                <w:color w:val="000000" w:themeColor="text1"/>
                <w:lang w:val="fr-CA"/>
              </w:rPr>
              <w:lastRenderedPageBreak/>
              <w:t>multiple.</w:t>
            </w:r>
          </w:p>
        </w:tc>
        <w:tc>
          <w:tcPr>
            <w:tcW w:w="2375" w:type="dxa"/>
            <w:shd w:val="clear" w:color="auto" w:fill="FFFFFF" w:themeFill="background1"/>
          </w:tcPr>
          <w:p w14:paraId="1D3CA97D" w14:textId="77777777" w:rsidR="00DE68A4" w:rsidRPr="00DE68A4" w:rsidRDefault="00DE68A4" w:rsidP="00CB21DE">
            <w:pPr>
              <w:jc w:val="left"/>
              <w:rPr>
                <w:color w:val="000000" w:themeColor="text1"/>
                <w:lang w:val="fr-CA"/>
              </w:rPr>
            </w:pPr>
            <w:r w:rsidRPr="00DE68A4">
              <w:rPr>
                <w:color w:val="000000" w:themeColor="text1"/>
                <w:lang w:val="fr-CA"/>
              </w:rPr>
              <w:lastRenderedPageBreak/>
              <w:t>S'assurer que les maillets</w:t>
            </w:r>
          </w:p>
          <w:p w14:paraId="3B3ED96F" w14:textId="77777777" w:rsidR="00DE68A4" w:rsidRPr="00DE68A4" w:rsidRDefault="00DE68A4" w:rsidP="00CB21DE">
            <w:pPr>
              <w:jc w:val="left"/>
              <w:rPr>
                <w:color w:val="000000" w:themeColor="text1"/>
                <w:lang w:val="fr-CA"/>
              </w:rPr>
            </w:pPr>
            <w:r w:rsidRPr="00DE68A4">
              <w:rPr>
                <w:color w:val="000000" w:themeColor="text1"/>
                <w:lang w:val="fr-CA"/>
              </w:rPr>
              <w:t>et la rondelle reste</w:t>
            </w:r>
          </w:p>
          <w:p w14:paraId="75284163" w14:textId="77777777" w:rsidR="00DE68A4" w:rsidRPr="00DE68A4" w:rsidRDefault="00DE68A4" w:rsidP="00CB21DE">
            <w:pPr>
              <w:jc w:val="left"/>
              <w:rPr>
                <w:color w:val="000000" w:themeColor="text1"/>
                <w:lang w:val="fr-CA"/>
              </w:rPr>
            </w:pPr>
            <w:r w:rsidRPr="00DE68A4">
              <w:rPr>
                <w:color w:val="000000" w:themeColor="text1"/>
                <w:lang w:val="fr-CA"/>
              </w:rPr>
              <w:t>toujours la même taille et</w:t>
            </w:r>
          </w:p>
          <w:p w14:paraId="24617531" w14:textId="77777777" w:rsidR="00D95DE3" w:rsidRPr="00D95DE3" w:rsidRDefault="00DE68A4" w:rsidP="00CB21DE">
            <w:pPr>
              <w:jc w:val="left"/>
              <w:rPr>
                <w:color w:val="000000" w:themeColor="text1"/>
                <w:lang w:val="fr-CA"/>
              </w:rPr>
            </w:pPr>
            <w:r w:rsidRPr="00DE68A4">
              <w:rPr>
                <w:color w:val="000000" w:themeColor="text1"/>
                <w:lang w:val="fr-CA"/>
              </w:rPr>
              <w:t>angle.</w:t>
            </w:r>
          </w:p>
        </w:tc>
        <w:tc>
          <w:tcPr>
            <w:tcW w:w="2375" w:type="dxa"/>
            <w:shd w:val="clear" w:color="auto" w:fill="FFFFFF" w:themeFill="background1"/>
          </w:tcPr>
          <w:p w14:paraId="49D9A6F3" w14:textId="77777777" w:rsidR="00D95DE3"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3DE6A36D" w14:textId="77777777" w:rsidR="00D95DE3" w:rsidRDefault="00CB21DE" w:rsidP="00CB21DE">
            <w:pPr>
              <w:jc w:val="center"/>
              <w:rPr>
                <w:color w:val="000000" w:themeColor="text1"/>
                <w:lang w:val="fr-CA"/>
              </w:rPr>
            </w:pPr>
            <w:r w:rsidRPr="00CB21DE">
              <w:rPr>
                <w:color w:val="000000" w:themeColor="text1"/>
                <w:lang w:val="fr-CA"/>
              </w:rPr>
              <w:t>Aucun</w:t>
            </w:r>
          </w:p>
        </w:tc>
      </w:tr>
      <w:tr w:rsidR="00D95DE3" w14:paraId="6E50DAC9" w14:textId="77777777" w:rsidTr="00374741">
        <w:tc>
          <w:tcPr>
            <w:tcW w:w="2375" w:type="dxa"/>
            <w:shd w:val="clear" w:color="auto" w:fill="FFFFFF" w:themeFill="background1"/>
          </w:tcPr>
          <w:p w14:paraId="45A8F92C" w14:textId="77777777" w:rsidR="00D95DE3" w:rsidRPr="00D95DE3" w:rsidRDefault="00D95DE3" w:rsidP="00CB21DE">
            <w:pPr>
              <w:jc w:val="left"/>
              <w:rPr>
                <w:color w:val="000000" w:themeColor="text1"/>
                <w:lang w:val="fr-CA"/>
              </w:rPr>
            </w:pPr>
            <w:r w:rsidRPr="00D95DE3">
              <w:rPr>
                <w:color w:val="000000" w:themeColor="text1"/>
                <w:lang w:val="fr-CA"/>
              </w:rPr>
              <w:lastRenderedPageBreak/>
              <w:t>2.3.6 La table pourra être</w:t>
            </w:r>
          </w:p>
          <w:p w14:paraId="7E6BE506" w14:textId="77777777" w:rsidR="00D95DE3" w:rsidRPr="00D95DE3" w:rsidRDefault="00B43B55" w:rsidP="00CB21DE">
            <w:pPr>
              <w:jc w:val="left"/>
              <w:rPr>
                <w:color w:val="000000" w:themeColor="text1"/>
                <w:lang w:val="fr-CA"/>
              </w:rPr>
            </w:pPr>
            <w:r>
              <w:rPr>
                <w:color w:val="000000" w:themeColor="text1"/>
                <w:lang w:val="fr-CA"/>
              </w:rPr>
              <w:t>modifiée</w:t>
            </w:r>
            <w:r w:rsidR="00D95DE3" w:rsidRPr="00D95DE3">
              <w:rPr>
                <w:color w:val="000000" w:themeColor="text1"/>
                <w:lang w:val="fr-CA"/>
              </w:rPr>
              <w:t xml:space="preserve"> mais restera</w:t>
            </w:r>
          </w:p>
          <w:p w14:paraId="0C3E016E" w14:textId="77777777" w:rsidR="00D95DE3" w:rsidRPr="00D95DE3" w:rsidRDefault="00D95DE3" w:rsidP="00CB21DE">
            <w:pPr>
              <w:jc w:val="left"/>
              <w:rPr>
                <w:color w:val="000000" w:themeColor="text1"/>
                <w:lang w:val="fr-CA"/>
              </w:rPr>
            </w:pPr>
            <w:r w:rsidRPr="00D95DE3">
              <w:rPr>
                <w:color w:val="000000" w:themeColor="text1"/>
                <w:lang w:val="fr-CA"/>
              </w:rPr>
              <w:t>tout de même symétrique</w:t>
            </w:r>
          </w:p>
          <w:p w14:paraId="41C9A251" w14:textId="77777777" w:rsidR="00D95DE3" w:rsidRPr="00D95DE3" w:rsidRDefault="00D95DE3" w:rsidP="00CB21DE">
            <w:pPr>
              <w:jc w:val="left"/>
              <w:rPr>
                <w:color w:val="000000" w:themeColor="text1"/>
                <w:lang w:val="fr-CA"/>
              </w:rPr>
            </w:pPr>
            <w:r w:rsidRPr="00D95DE3">
              <w:rPr>
                <w:color w:val="000000" w:themeColor="text1"/>
                <w:lang w:val="fr-CA"/>
              </w:rPr>
              <w:t>pour des raisons d'égalité</w:t>
            </w:r>
          </w:p>
          <w:p w14:paraId="6F64D098" w14:textId="77777777" w:rsidR="00D95DE3" w:rsidRPr="00D95DE3" w:rsidRDefault="00D95DE3" w:rsidP="00CB21DE">
            <w:pPr>
              <w:jc w:val="left"/>
              <w:rPr>
                <w:color w:val="000000" w:themeColor="text1"/>
                <w:lang w:val="fr-CA"/>
              </w:rPr>
            </w:pPr>
            <w:r w:rsidRPr="00D95DE3">
              <w:rPr>
                <w:color w:val="000000" w:themeColor="text1"/>
                <w:lang w:val="fr-CA"/>
              </w:rPr>
              <w:t>entre joueurs.</w:t>
            </w:r>
          </w:p>
        </w:tc>
        <w:tc>
          <w:tcPr>
            <w:tcW w:w="2375" w:type="dxa"/>
            <w:shd w:val="clear" w:color="auto" w:fill="FFFFFF" w:themeFill="background1"/>
          </w:tcPr>
          <w:p w14:paraId="09A348E3" w14:textId="77777777" w:rsidR="00CB21DE" w:rsidRPr="00CB21DE" w:rsidRDefault="00CB21DE" w:rsidP="00CB21DE">
            <w:pPr>
              <w:jc w:val="left"/>
              <w:rPr>
                <w:color w:val="000000" w:themeColor="text1"/>
                <w:lang w:val="fr-CA"/>
              </w:rPr>
            </w:pPr>
            <w:r w:rsidRPr="00CB21DE">
              <w:rPr>
                <w:color w:val="000000" w:themeColor="text1"/>
                <w:lang w:val="fr-CA"/>
              </w:rPr>
              <w:t>S'assurer que toutes</w:t>
            </w:r>
          </w:p>
          <w:p w14:paraId="582FF512" w14:textId="77777777" w:rsidR="00CB21DE" w:rsidRPr="00CB21DE" w:rsidRDefault="00CB21DE" w:rsidP="00CB21DE">
            <w:pPr>
              <w:jc w:val="left"/>
              <w:rPr>
                <w:color w:val="000000" w:themeColor="text1"/>
                <w:lang w:val="fr-CA"/>
              </w:rPr>
            </w:pPr>
            <w:r w:rsidRPr="00CB21DE">
              <w:rPr>
                <w:color w:val="000000" w:themeColor="text1"/>
                <w:lang w:val="fr-CA"/>
              </w:rPr>
              <w:t>formation possible de</w:t>
            </w:r>
          </w:p>
          <w:p w14:paraId="42D98DC1" w14:textId="77777777" w:rsidR="00CB21DE" w:rsidRPr="00CB21DE" w:rsidRDefault="00CB21DE" w:rsidP="00CB21DE">
            <w:pPr>
              <w:jc w:val="left"/>
              <w:rPr>
                <w:color w:val="000000" w:themeColor="text1"/>
                <w:lang w:val="fr-CA"/>
              </w:rPr>
            </w:pPr>
            <w:r w:rsidRPr="00CB21DE">
              <w:rPr>
                <w:color w:val="000000" w:themeColor="text1"/>
                <w:lang w:val="fr-CA"/>
              </w:rPr>
              <w:t>table s'affiche</w:t>
            </w:r>
          </w:p>
          <w:p w14:paraId="2F1FF344" w14:textId="77777777" w:rsidR="00D95DE3" w:rsidRPr="00D95DE3" w:rsidRDefault="00CB21DE" w:rsidP="00CB21DE">
            <w:pPr>
              <w:jc w:val="left"/>
              <w:rPr>
                <w:color w:val="000000" w:themeColor="text1"/>
                <w:lang w:val="fr-CA"/>
              </w:rPr>
            </w:pPr>
            <w:r w:rsidRPr="00CB21DE">
              <w:rPr>
                <w:color w:val="000000" w:themeColor="text1"/>
                <w:lang w:val="fr-CA"/>
              </w:rPr>
              <w:t>correctement.</w:t>
            </w:r>
          </w:p>
        </w:tc>
        <w:tc>
          <w:tcPr>
            <w:tcW w:w="2375" w:type="dxa"/>
            <w:shd w:val="clear" w:color="auto" w:fill="FFFFFF" w:themeFill="background1"/>
          </w:tcPr>
          <w:p w14:paraId="77C43C7C" w14:textId="77777777" w:rsidR="00D95DE3"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3E515782" w14:textId="77777777" w:rsidR="00CB21DE" w:rsidRPr="00CB21DE" w:rsidRDefault="00CB21DE" w:rsidP="00CB21DE">
            <w:pPr>
              <w:rPr>
                <w:color w:val="000000" w:themeColor="text1"/>
                <w:lang w:val="fr-CA"/>
              </w:rPr>
            </w:pPr>
            <w:r w:rsidRPr="00CB21DE">
              <w:rPr>
                <w:color w:val="000000" w:themeColor="text1"/>
                <w:lang w:val="fr-CA"/>
              </w:rPr>
              <w:t>Calcul des limites des</w:t>
            </w:r>
          </w:p>
          <w:p w14:paraId="5196F6CF" w14:textId="77777777" w:rsidR="00CB21DE" w:rsidRPr="00CB21DE" w:rsidRDefault="00CB21DE" w:rsidP="00CB21DE">
            <w:pPr>
              <w:rPr>
                <w:color w:val="000000" w:themeColor="text1"/>
                <w:lang w:val="fr-CA"/>
              </w:rPr>
            </w:pPr>
            <w:r w:rsidRPr="00CB21DE">
              <w:rPr>
                <w:color w:val="000000" w:themeColor="text1"/>
                <w:lang w:val="fr-CA"/>
              </w:rPr>
              <w:t>coins de la table pour</w:t>
            </w:r>
          </w:p>
          <w:p w14:paraId="27874236" w14:textId="77777777" w:rsidR="00CB21DE" w:rsidRPr="00CB21DE" w:rsidRDefault="00CB21DE" w:rsidP="00CB21DE">
            <w:pPr>
              <w:rPr>
                <w:color w:val="000000" w:themeColor="text1"/>
                <w:lang w:val="fr-CA"/>
              </w:rPr>
            </w:pPr>
            <w:r w:rsidRPr="00CB21DE">
              <w:rPr>
                <w:color w:val="000000" w:themeColor="text1"/>
                <w:lang w:val="fr-CA"/>
              </w:rPr>
              <w:t>bien effectuer l'affichage</w:t>
            </w:r>
          </w:p>
          <w:p w14:paraId="0B03D162" w14:textId="77777777" w:rsidR="00CB21DE" w:rsidRPr="00CB21DE" w:rsidRDefault="00CB21DE" w:rsidP="00CB21DE">
            <w:pPr>
              <w:rPr>
                <w:color w:val="000000" w:themeColor="text1"/>
                <w:lang w:val="fr-CA"/>
              </w:rPr>
            </w:pPr>
            <w:r w:rsidRPr="00CB21DE">
              <w:rPr>
                <w:color w:val="000000" w:themeColor="text1"/>
                <w:lang w:val="fr-CA"/>
              </w:rPr>
              <w:t>de la table utilisant un</w:t>
            </w:r>
          </w:p>
          <w:p w14:paraId="2C84662F" w14:textId="77777777" w:rsidR="00D95DE3" w:rsidRDefault="00CB21DE" w:rsidP="00CB21DE">
            <w:pPr>
              <w:rPr>
                <w:color w:val="000000" w:themeColor="text1"/>
                <w:lang w:val="fr-CA"/>
              </w:rPr>
            </w:pPr>
            <w:r w:rsidRPr="00CB21DE">
              <w:rPr>
                <w:color w:val="000000" w:themeColor="text1"/>
                <w:lang w:val="fr-CA"/>
              </w:rPr>
              <w:t>stencil.</w:t>
            </w:r>
          </w:p>
        </w:tc>
      </w:tr>
      <w:tr w:rsidR="00CB21DE" w14:paraId="3809E503" w14:textId="77777777" w:rsidTr="00374741">
        <w:tc>
          <w:tcPr>
            <w:tcW w:w="2375" w:type="dxa"/>
            <w:shd w:val="clear" w:color="auto" w:fill="FFFFFF" w:themeFill="background1"/>
          </w:tcPr>
          <w:p w14:paraId="2EE63653" w14:textId="77777777" w:rsidR="00CB21DE" w:rsidRPr="00CB21DE" w:rsidRDefault="00CB21DE" w:rsidP="00CB21DE">
            <w:pPr>
              <w:jc w:val="left"/>
              <w:rPr>
                <w:color w:val="000000" w:themeColor="text1"/>
                <w:lang w:val="fr-CA"/>
              </w:rPr>
            </w:pPr>
            <w:r w:rsidRPr="00CB21DE">
              <w:rPr>
                <w:color w:val="000000" w:themeColor="text1"/>
                <w:lang w:val="fr-CA"/>
              </w:rPr>
              <w:t>2.4 En brassant l’iPad,</w:t>
            </w:r>
          </w:p>
          <w:p w14:paraId="50BED7CE" w14:textId="77777777" w:rsidR="00CB21DE" w:rsidRPr="00CB21DE" w:rsidRDefault="00CB21DE" w:rsidP="00CB21DE">
            <w:pPr>
              <w:jc w:val="left"/>
              <w:rPr>
                <w:color w:val="000000" w:themeColor="text1"/>
                <w:lang w:val="fr-CA"/>
              </w:rPr>
            </w:pPr>
            <w:r w:rsidRPr="00CB21DE">
              <w:rPr>
                <w:color w:val="000000" w:themeColor="text1"/>
                <w:lang w:val="fr-CA"/>
              </w:rPr>
              <w:t>l'utilisateur pourra</w:t>
            </w:r>
          </w:p>
          <w:p w14:paraId="4469E8E1" w14:textId="77777777" w:rsidR="00CB21DE" w:rsidRPr="00CB21DE" w:rsidRDefault="00CB21DE" w:rsidP="00CB21DE">
            <w:pPr>
              <w:jc w:val="left"/>
              <w:rPr>
                <w:color w:val="000000" w:themeColor="text1"/>
                <w:lang w:val="fr-CA"/>
              </w:rPr>
            </w:pPr>
            <w:r w:rsidRPr="00CB21DE">
              <w:rPr>
                <w:color w:val="000000" w:themeColor="text1"/>
                <w:lang w:val="fr-CA"/>
              </w:rPr>
              <w:t>bouger de manière</w:t>
            </w:r>
          </w:p>
          <w:p w14:paraId="2E17E0EC" w14:textId="77777777" w:rsidR="00CB21DE" w:rsidRPr="00CB21DE" w:rsidRDefault="00CB21DE" w:rsidP="00CB21DE">
            <w:pPr>
              <w:jc w:val="left"/>
              <w:rPr>
                <w:color w:val="000000" w:themeColor="text1"/>
                <w:lang w:val="fr-CA"/>
              </w:rPr>
            </w:pPr>
            <w:r w:rsidRPr="00CB21DE">
              <w:rPr>
                <w:color w:val="000000" w:themeColor="text1"/>
                <w:lang w:val="fr-CA"/>
              </w:rPr>
              <w:t>aléatoire les objets sur la</w:t>
            </w:r>
          </w:p>
          <w:p w14:paraId="651C87C3" w14:textId="77777777" w:rsidR="00CB21DE" w:rsidRPr="00D95DE3" w:rsidRDefault="00CB21DE" w:rsidP="00CB21DE">
            <w:pPr>
              <w:jc w:val="left"/>
              <w:rPr>
                <w:color w:val="000000" w:themeColor="text1"/>
                <w:lang w:val="fr-CA"/>
              </w:rPr>
            </w:pPr>
            <w:r w:rsidRPr="00CB21DE">
              <w:rPr>
                <w:color w:val="000000" w:themeColor="text1"/>
                <w:lang w:val="fr-CA"/>
              </w:rPr>
              <w:t>table.</w:t>
            </w:r>
          </w:p>
        </w:tc>
        <w:tc>
          <w:tcPr>
            <w:tcW w:w="2375" w:type="dxa"/>
            <w:shd w:val="clear" w:color="auto" w:fill="FFFFFF" w:themeFill="background1"/>
          </w:tcPr>
          <w:p w14:paraId="12912F5D" w14:textId="77777777" w:rsidR="00CB21DE" w:rsidRPr="00CB21DE" w:rsidRDefault="00CB21DE" w:rsidP="00CB21DE">
            <w:pPr>
              <w:jc w:val="left"/>
              <w:rPr>
                <w:color w:val="000000" w:themeColor="text1"/>
                <w:lang w:val="fr-CA"/>
              </w:rPr>
            </w:pPr>
            <w:r w:rsidRPr="00CB21DE">
              <w:rPr>
                <w:color w:val="000000" w:themeColor="text1"/>
                <w:lang w:val="fr-CA"/>
              </w:rPr>
              <w:t>S'assurer que les objets</w:t>
            </w:r>
          </w:p>
          <w:p w14:paraId="66D2CF5C" w14:textId="77777777" w:rsidR="00CB21DE" w:rsidRPr="00CB21DE" w:rsidRDefault="00CB21DE" w:rsidP="00CB21DE">
            <w:pPr>
              <w:jc w:val="left"/>
              <w:rPr>
                <w:color w:val="000000" w:themeColor="text1"/>
                <w:lang w:val="fr-CA"/>
              </w:rPr>
            </w:pPr>
            <w:r w:rsidRPr="00CB21DE">
              <w:rPr>
                <w:color w:val="000000" w:themeColor="text1"/>
                <w:lang w:val="fr-CA"/>
              </w:rPr>
              <w:t>reste dans leur zone</w:t>
            </w:r>
          </w:p>
          <w:p w14:paraId="4069EEB0" w14:textId="77777777" w:rsidR="00CB21DE" w:rsidRPr="00CB21DE" w:rsidRDefault="00CB21DE" w:rsidP="00CB21DE">
            <w:pPr>
              <w:jc w:val="left"/>
              <w:rPr>
                <w:color w:val="000000" w:themeColor="text1"/>
                <w:lang w:val="fr-CA"/>
              </w:rPr>
            </w:pPr>
            <w:r w:rsidRPr="00CB21DE">
              <w:rPr>
                <w:color w:val="000000" w:themeColor="text1"/>
                <w:lang w:val="fr-CA"/>
              </w:rPr>
              <w:t>limite respective.</w:t>
            </w:r>
          </w:p>
        </w:tc>
        <w:tc>
          <w:tcPr>
            <w:tcW w:w="2375" w:type="dxa"/>
            <w:shd w:val="clear" w:color="auto" w:fill="FFFFFF" w:themeFill="background1"/>
          </w:tcPr>
          <w:p w14:paraId="3AF6AFDA" w14:textId="77777777" w:rsidR="00CB21DE" w:rsidRPr="00CB21DE"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24C516D6" w14:textId="77777777" w:rsidR="00CB21DE" w:rsidRPr="00CB21DE" w:rsidRDefault="00CB21DE" w:rsidP="00CB21DE">
            <w:pPr>
              <w:jc w:val="center"/>
              <w:rPr>
                <w:color w:val="000000" w:themeColor="text1"/>
                <w:lang w:val="fr-CA"/>
              </w:rPr>
            </w:pPr>
            <w:r w:rsidRPr="00CB21DE">
              <w:rPr>
                <w:color w:val="000000" w:themeColor="text1"/>
                <w:lang w:val="fr-CA"/>
              </w:rPr>
              <w:t>Aucun</w:t>
            </w:r>
          </w:p>
        </w:tc>
      </w:tr>
      <w:tr w:rsidR="00CB21DE" w14:paraId="60C6C47A" w14:textId="77777777" w:rsidTr="00374741">
        <w:tc>
          <w:tcPr>
            <w:tcW w:w="2375" w:type="dxa"/>
            <w:shd w:val="clear" w:color="auto" w:fill="FFFFFF" w:themeFill="background1"/>
          </w:tcPr>
          <w:p w14:paraId="6EA372B0" w14:textId="77777777" w:rsidR="00CB21DE" w:rsidRPr="00CB21DE" w:rsidRDefault="00CB21DE" w:rsidP="00CB21DE">
            <w:pPr>
              <w:jc w:val="left"/>
              <w:rPr>
                <w:color w:val="000000" w:themeColor="text1"/>
                <w:lang w:val="fr-CA"/>
              </w:rPr>
            </w:pPr>
            <w:r w:rsidRPr="00CB21DE">
              <w:rPr>
                <w:color w:val="000000" w:themeColor="text1"/>
                <w:lang w:val="fr-CA"/>
              </w:rPr>
              <w:t xml:space="preserve">2.4.1 En revirant </w:t>
            </w:r>
            <w:r w:rsidR="00D6136E" w:rsidRPr="00CB21DE">
              <w:rPr>
                <w:color w:val="000000" w:themeColor="text1"/>
                <w:lang w:val="fr-CA"/>
              </w:rPr>
              <w:t>l’iPad</w:t>
            </w:r>
          </w:p>
          <w:p w14:paraId="0F73B889" w14:textId="77777777" w:rsidR="00CB21DE" w:rsidRPr="00CB21DE" w:rsidRDefault="00CB21DE" w:rsidP="00CB21DE">
            <w:pPr>
              <w:jc w:val="left"/>
              <w:rPr>
                <w:color w:val="000000" w:themeColor="text1"/>
                <w:lang w:val="fr-CA"/>
              </w:rPr>
            </w:pPr>
            <w:r w:rsidRPr="00CB21DE">
              <w:rPr>
                <w:color w:val="000000" w:themeColor="text1"/>
                <w:lang w:val="fr-CA"/>
              </w:rPr>
              <w:t>de bord, l'utilisateur</w:t>
            </w:r>
          </w:p>
          <w:p w14:paraId="657B1724" w14:textId="77777777" w:rsidR="00CB21DE" w:rsidRPr="00CB21DE" w:rsidRDefault="00CB21DE" w:rsidP="00CB21DE">
            <w:pPr>
              <w:jc w:val="left"/>
              <w:rPr>
                <w:color w:val="000000" w:themeColor="text1"/>
                <w:lang w:val="fr-CA"/>
              </w:rPr>
            </w:pPr>
            <w:r w:rsidRPr="00CB21DE">
              <w:rPr>
                <w:color w:val="000000" w:themeColor="text1"/>
                <w:lang w:val="fr-CA"/>
              </w:rPr>
              <w:t xml:space="preserve">supprimera </w:t>
            </w:r>
            <w:r w:rsidR="00D6136E" w:rsidRPr="00CB21DE">
              <w:rPr>
                <w:color w:val="000000" w:themeColor="text1"/>
                <w:lang w:val="fr-CA"/>
              </w:rPr>
              <w:t>tous</w:t>
            </w:r>
            <w:r w:rsidRPr="00CB21DE">
              <w:rPr>
                <w:color w:val="000000" w:themeColor="text1"/>
                <w:lang w:val="fr-CA"/>
              </w:rPr>
              <w:t xml:space="preserve"> les</w:t>
            </w:r>
          </w:p>
          <w:p w14:paraId="3E33A2D6" w14:textId="77777777" w:rsidR="00CB21DE" w:rsidRPr="00CB21DE" w:rsidRDefault="00CB21DE" w:rsidP="00CB21DE">
            <w:pPr>
              <w:jc w:val="left"/>
              <w:rPr>
                <w:color w:val="000000" w:themeColor="text1"/>
                <w:lang w:val="fr-CA"/>
              </w:rPr>
            </w:pPr>
            <w:r w:rsidRPr="00CB21DE">
              <w:rPr>
                <w:color w:val="000000" w:themeColor="text1"/>
                <w:lang w:val="fr-CA"/>
              </w:rPr>
              <w:t>objets sauf les maillets et</w:t>
            </w:r>
          </w:p>
          <w:p w14:paraId="5DFAAEA7" w14:textId="77777777" w:rsidR="00CB21DE" w:rsidRPr="00D95DE3" w:rsidRDefault="00CB21DE" w:rsidP="00CB21DE">
            <w:pPr>
              <w:jc w:val="left"/>
              <w:rPr>
                <w:color w:val="000000" w:themeColor="text1"/>
                <w:lang w:val="fr-CA"/>
              </w:rPr>
            </w:pPr>
            <w:r w:rsidRPr="00CB21DE">
              <w:rPr>
                <w:color w:val="000000" w:themeColor="text1"/>
                <w:lang w:val="fr-CA"/>
              </w:rPr>
              <w:t>la rondelle.</w:t>
            </w:r>
          </w:p>
        </w:tc>
        <w:tc>
          <w:tcPr>
            <w:tcW w:w="2375" w:type="dxa"/>
            <w:shd w:val="clear" w:color="auto" w:fill="FFFFFF" w:themeFill="background1"/>
          </w:tcPr>
          <w:p w14:paraId="750B1E5F" w14:textId="77777777" w:rsidR="00CB21DE" w:rsidRPr="00CB21DE" w:rsidRDefault="00CB21DE" w:rsidP="00CB21DE">
            <w:pPr>
              <w:jc w:val="left"/>
              <w:rPr>
                <w:color w:val="000000" w:themeColor="text1"/>
                <w:lang w:val="fr-CA"/>
              </w:rPr>
            </w:pPr>
            <w:r w:rsidRPr="00CB21DE">
              <w:rPr>
                <w:color w:val="000000" w:themeColor="text1"/>
                <w:lang w:val="fr-CA"/>
              </w:rPr>
              <w:t>S'assurer que les maillets</w:t>
            </w:r>
          </w:p>
          <w:p w14:paraId="46991D52" w14:textId="77777777" w:rsidR="00CB21DE" w:rsidRPr="00CB21DE" w:rsidRDefault="00CB21DE" w:rsidP="00CB21DE">
            <w:pPr>
              <w:jc w:val="left"/>
              <w:rPr>
                <w:color w:val="000000" w:themeColor="text1"/>
                <w:lang w:val="fr-CA"/>
              </w:rPr>
            </w:pPr>
            <w:r w:rsidRPr="00CB21DE">
              <w:rPr>
                <w:color w:val="000000" w:themeColor="text1"/>
                <w:lang w:val="fr-CA"/>
              </w:rPr>
              <w:t>et la rondelle reste</w:t>
            </w:r>
            <w:r w:rsidR="00B43B55">
              <w:rPr>
                <w:color w:val="000000" w:themeColor="text1"/>
                <w:lang w:val="fr-CA"/>
              </w:rPr>
              <w:t>nt</w:t>
            </w:r>
            <w:r w:rsidRPr="00CB21DE">
              <w:rPr>
                <w:color w:val="000000" w:themeColor="text1"/>
                <w:lang w:val="fr-CA"/>
              </w:rPr>
              <w:t xml:space="preserve"> sur la</w:t>
            </w:r>
          </w:p>
          <w:p w14:paraId="7B06A189" w14:textId="77777777" w:rsidR="00CB21DE" w:rsidRPr="00CB21DE" w:rsidRDefault="00CB21DE" w:rsidP="00CB21DE">
            <w:pPr>
              <w:jc w:val="left"/>
              <w:rPr>
                <w:color w:val="000000" w:themeColor="text1"/>
                <w:lang w:val="fr-CA"/>
              </w:rPr>
            </w:pPr>
            <w:r w:rsidRPr="00CB21DE">
              <w:rPr>
                <w:color w:val="000000" w:themeColor="text1"/>
                <w:lang w:val="fr-CA"/>
              </w:rPr>
              <w:t>table.</w:t>
            </w:r>
          </w:p>
        </w:tc>
        <w:tc>
          <w:tcPr>
            <w:tcW w:w="2375" w:type="dxa"/>
            <w:shd w:val="clear" w:color="auto" w:fill="FFFFFF" w:themeFill="background1"/>
          </w:tcPr>
          <w:p w14:paraId="4870014D" w14:textId="77777777" w:rsidR="00CB21DE" w:rsidRPr="00CB21DE"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0BEEBC9F" w14:textId="77777777" w:rsidR="00CB21DE" w:rsidRPr="00CB21DE" w:rsidRDefault="00CB21DE" w:rsidP="00CB21DE">
            <w:pPr>
              <w:jc w:val="center"/>
              <w:rPr>
                <w:color w:val="000000" w:themeColor="text1"/>
                <w:lang w:val="fr-CA"/>
              </w:rPr>
            </w:pPr>
            <w:r w:rsidRPr="00CB21DE">
              <w:rPr>
                <w:color w:val="000000" w:themeColor="text1"/>
                <w:lang w:val="fr-CA"/>
              </w:rPr>
              <w:t>Aucun</w:t>
            </w:r>
          </w:p>
        </w:tc>
      </w:tr>
      <w:tr w:rsidR="00CB21DE" w14:paraId="677E6971" w14:textId="77777777" w:rsidTr="00374741">
        <w:tc>
          <w:tcPr>
            <w:tcW w:w="2375" w:type="dxa"/>
            <w:shd w:val="clear" w:color="auto" w:fill="FFFFFF" w:themeFill="background1"/>
          </w:tcPr>
          <w:p w14:paraId="446C564F" w14:textId="77777777" w:rsidR="00CB21DE" w:rsidRPr="00CB21DE" w:rsidRDefault="00CB21DE" w:rsidP="00CB21DE">
            <w:pPr>
              <w:jc w:val="left"/>
              <w:rPr>
                <w:color w:val="000000" w:themeColor="text1"/>
                <w:lang w:val="fr-CA"/>
              </w:rPr>
            </w:pPr>
            <w:r w:rsidRPr="00CB21DE">
              <w:rPr>
                <w:color w:val="000000" w:themeColor="text1"/>
                <w:lang w:val="fr-CA"/>
              </w:rPr>
              <w:t>2.5 Il sera possible</w:t>
            </w:r>
          </w:p>
          <w:p w14:paraId="0B37F450" w14:textId="77777777" w:rsidR="00CB21DE" w:rsidRPr="00CB21DE" w:rsidRDefault="00CB21DE" w:rsidP="00CB21DE">
            <w:pPr>
              <w:jc w:val="left"/>
              <w:rPr>
                <w:color w:val="000000" w:themeColor="text1"/>
                <w:lang w:val="fr-CA"/>
              </w:rPr>
            </w:pPr>
            <w:r w:rsidRPr="00CB21DE">
              <w:rPr>
                <w:color w:val="000000" w:themeColor="text1"/>
                <w:lang w:val="fr-CA"/>
              </w:rPr>
              <w:t>d'accéder à une fenêtre</w:t>
            </w:r>
          </w:p>
          <w:p w14:paraId="7CA44BD8" w14:textId="77777777" w:rsidR="00CB21DE" w:rsidRPr="00CB21DE" w:rsidRDefault="00CB21DE" w:rsidP="00CB21DE">
            <w:pPr>
              <w:jc w:val="left"/>
              <w:rPr>
                <w:color w:val="000000" w:themeColor="text1"/>
                <w:lang w:val="fr-CA"/>
              </w:rPr>
            </w:pPr>
            <w:r w:rsidRPr="00CB21DE">
              <w:rPr>
                <w:color w:val="000000" w:themeColor="text1"/>
                <w:lang w:val="fr-CA"/>
              </w:rPr>
              <w:t>de configuration pour</w:t>
            </w:r>
          </w:p>
          <w:p w14:paraId="45FE92CE" w14:textId="77777777" w:rsidR="00CB21DE" w:rsidRPr="00CB21DE" w:rsidRDefault="00CB21DE" w:rsidP="00CB21DE">
            <w:pPr>
              <w:jc w:val="left"/>
              <w:rPr>
                <w:color w:val="000000" w:themeColor="text1"/>
                <w:lang w:val="fr-CA"/>
              </w:rPr>
            </w:pPr>
            <w:r w:rsidRPr="00CB21DE">
              <w:rPr>
                <w:color w:val="000000" w:themeColor="text1"/>
                <w:lang w:val="fr-CA"/>
              </w:rPr>
              <w:t xml:space="preserve">limiter la taille </w:t>
            </w:r>
            <w:r w:rsidR="005A2573" w:rsidRPr="00CB21DE">
              <w:rPr>
                <w:color w:val="000000" w:themeColor="text1"/>
                <w:lang w:val="fr-CA"/>
              </w:rPr>
              <w:t>maximale</w:t>
            </w:r>
          </w:p>
          <w:p w14:paraId="5252D40F" w14:textId="77777777" w:rsidR="00CB21DE" w:rsidRPr="00CB21DE" w:rsidRDefault="00CB21DE" w:rsidP="00CB21DE">
            <w:pPr>
              <w:jc w:val="left"/>
              <w:rPr>
                <w:color w:val="000000" w:themeColor="text1"/>
                <w:lang w:val="fr-CA"/>
              </w:rPr>
            </w:pPr>
            <w:r w:rsidRPr="00CB21DE">
              <w:rPr>
                <w:color w:val="000000" w:themeColor="text1"/>
                <w:lang w:val="fr-CA"/>
              </w:rPr>
              <w:t>de la table, sa friction et</w:t>
            </w:r>
          </w:p>
          <w:p w14:paraId="4E9E1A84" w14:textId="77777777" w:rsidR="00CB21DE" w:rsidRPr="00D95DE3" w:rsidRDefault="00CB21DE" w:rsidP="00CB21DE">
            <w:pPr>
              <w:jc w:val="left"/>
              <w:rPr>
                <w:color w:val="000000" w:themeColor="text1"/>
                <w:lang w:val="fr-CA"/>
              </w:rPr>
            </w:pPr>
            <w:r w:rsidRPr="00CB21DE">
              <w:rPr>
                <w:color w:val="000000" w:themeColor="text1"/>
                <w:lang w:val="fr-CA"/>
              </w:rPr>
              <w:t>le coefficient de rebond.</w:t>
            </w:r>
          </w:p>
        </w:tc>
        <w:tc>
          <w:tcPr>
            <w:tcW w:w="2375" w:type="dxa"/>
            <w:shd w:val="clear" w:color="auto" w:fill="FFFFFF" w:themeFill="background1"/>
          </w:tcPr>
          <w:p w14:paraId="226C1658" w14:textId="77777777" w:rsidR="00CB21DE" w:rsidRPr="00CB21DE" w:rsidRDefault="00CB21DE" w:rsidP="00CB21DE">
            <w:pPr>
              <w:jc w:val="left"/>
              <w:rPr>
                <w:color w:val="000000" w:themeColor="text1"/>
                <w:lang w:val="fr-CA"/>
              </w:rPr>
            </w:pPr>
            <w:r w:rsidRPr="00CB21DE">
              <w:rPr>
                <w:color w:val="000000" w:themeColor="text1"/>
                <w:lang w:val="fr-CA"/>
              </w:rPr>
              <w:t>S'assurer que le mode de</w:t>
            </w:r>
          </w:p>
          <w:p w14:paraId="27A1E006" w14:textId="77777777" w:rsidR="00CB21DE" w:rsidRPr="00CB21DE" w:rsidRDefault="00CB21DE" w:rsidP="00CB21DE">
            <w:pPr>
              <w:jc w:val="left"/>
              <w:rPr>
                <w:color w:val="000000" w:themeColor="text1"/>
                <w:lang w:val="fr-CA"/>
              </w:rPr>
            </w:pPr>
            <w:r w:rsidRPr="00CB21DE">
              <w:rPr>
                <w:color w:val="000000" w:themeColor="text1"/>
                <w:lang w:val="fr-CA"/>
              </w:rPr>
              <w:t>configuration applique</w:t>
            </w:r>
          </w:p>
          <w:p w14:paraId="081C068C" w14:textId="77777777" w:rsidR="00CB21DE" w:rsidRPr="00CB21DE" w:rsidRDefault="00CB21DE" w:rsidP="00CB21DE">
            <w:pPr>
              <w:jc w:val="left"/>
              <w:rPr>
                <w:color w:val="000000" w:themeColor="text1"/>
                <w:lang w:val="fr-CA"/>
              </w:rPr>
            </w:pPr>
            <w:r w:rsidRPr="00CB21DE">
              <w:rPr>
                <w:color w:val="000000" w:themeColor="text1"/>
                <w:lang w:val="fr-CA"/>
              </w:rPr>
              <w:t>bien les variables entrées</w:t>
            </w:r>
          </w:p>
          <w:p w14:paraId="3633DD76" w14:textId="77777777" w:rsidR="00CB21DE" w:rsidRPr="00CB21DE" w:rsidRDefault="00CB21DE" w:rsidP="00CB21DE">
            <w:pPr>
              <w:jc w:val="left"/>
              <w:rPr>
                <w:color w:val="000000" w:themeColor="text1"/>
                <w:lang w:val="fr-CA"/>
              </w:rPr>
            </w:pPr>
            <w:r w:rsidRPr="00CB21DE">
              <w:rPr>
                <w:color w:val="000000" w:themeColor="text1"/>
                <w:lang w:val="fr-CA"/>
              </w:rPr>
              <w:t>par écrit ou avec la bar de</w:t>
            </w:r>
          </w:p>
          <w:p w14:paraId="7EC3BEF8" w14:textId="77777777" w:rsidR="00CB21DE" w:rsidRPr="00CB21DE" w:rsidRDefault="00CB21DE" w:rsidP="00CB21DE">
            <w:pPr>
              <w:jc w:val="left"/>
              <w:rPr>
                <w:color w:val="000000" w:themeColor="text1"/>
                <w:lang w:val="fr-CA"/>
              </w:rPr>
            </w:pPr>
            <w:r w:rsidRPr="00CB21DE">
              <w:rPr>
                <w:color w:val="000000" w:themeColor="text1"/>
                <w:lang w:val="fr-CA"/>
              </w:rPr>
              <w:t>choix.</w:t>
            </w:r>
          </w:p>
        </w:tc>
        <w:tc>
          <w:tcPr>
            <w:tcW w:w="2375" w:type="dxa"/>
            <w:shd w:val="clear" w:color="auto" w:fill="FFFFFF" w:themeFill="background1"/>
          </w:tcPr>
          <w:p w14:paraId="36823EC2" w14:textId="77777777" w:rsidR="00CB21DE" w:rsidRPr="00CB21DE"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3DAE6C52" w14:textId="77777777" w:rsidR="00CB21DE" w:rsidRPr="00CB21DE" w:rsidRDefault="00CB21DE" w:rsidP="00CB21DE">
            <w:pPr>
              <w:jc w:val="center"/>
              <w:rPr>
                <w:color w:val="000000" w:themeColor="text1"/>
                <w:lang w:val="fr-CA"/>
              </w:rPr>
            </w:pPr>
            <w:r w:rsidRPr="00CB21DE">
              <w:rPr>
                <w:color w:val="000000" w:themeColor="text1"/>
                <w:lang w:val="fr-CA"/>
              </w:rPr>
              <w:t>Aucun</w:t>
            </w:r>
          </w:p>
        </w:tc>
      </w:tr>
      <w:tr w:rsidR="00CB21DE" w14:paraId="46C22070" w14:textId="77777777" w:rsidTr="00374741">
        <w:tc>
          <w:tcPr>
            <w:tcW w:w="2375" w:type="dxa"/>
            <w:shd w:val="clear" w:color="auto" w:fill="FFFFFF" w:themeFill="background1"/>
          </w:tcPr>
          <w:p w14:paraId="77A00437" w14:textId="77777777" w:rsidR="00CB21DE" w:rsidRPr="00CB21DE" w:rsidRDefault="00CB21DE" w:rsidP="00CB21DE">
            <w:pPr>
              <w:jc w:val="left"/>
              <w:rPr>
                <w:color w:val="000000" w:themeColor="text1"/>
                <w:lang w:val="fr-CA"/>
              </w:rPr>
            </w:pPr>
            <w:r w:rsidRPr="00CB21DE">
              <w:rPr>
                <w:color w:val="000000" w:themeColor="text1"/>
                <w:lang w:val="fr-CA"/>
              </w:rPr>
              <w:t>2.6 L'utilisateur aura</w:t>
            </w:r>
          </w:p>
          <w:p w14:paraId="50CEAEF6" w14:textId="77777777" w:rsidR="00CB21DE" w:rsidRPr="00CB21DE" w:rsidRDefault="00CB21DE" w:rsidP="00CB21DE">
            <w:pPr>
              <w:jc w:val="left"/>
              <w:rPr>
                <w:color w:val="000000" w:themeColor="text1"/>
                <w:lang w:val="fr-CA"/>
              </w:rPr>
            </w:pPr>
            <w:r w:rsidRPr="00CB21DE">
              <w:rPr>
                <w:color w:val="000000" w:themeColor="text1"/>
                <w:lang w:val="fr-CA"/>
              </w:rPr>
              <w:t xml:space="preserve">accès </w:t>
            </w:r>
            <w:r w:rsidR="005A2573" w:rsidRPr="00CB21DE">
              <w:rPr>
                <w:color w:val="000000" w:themeColor="text1"/>
                <w:lang w:val="fr-CA"/>
              </w:rPr>
              <w:t>aux fonctions</w:t>
            </w:r>
          </w:p>
          <w:p w14:paraId="241AEC4F" w14:textId="77777777" w:rsidR="00CB21DE" w:rsidRPr="00D95DE3" w:rsidRDefault="00CB21DE" w:rsidP="00CB21DE">
            <w:pPr>
              <w:jc w:val="left"/>
              <w:rPr>
                <w:color w:val="000000" w:themeColor="text1"/>
                <w:lang w:val="fr-CA"/>
              </w:rPr>
            </w:pPr>
            <w:r w:rsidRPr="00CB21DE">
              <w:rPr>
                <w:color w:val="000000" w:themeColor="text1"/>
                <w:lang w:val="fr-CA"/>
              </w:rPr>
              <w:t xml:space="preserve">« undo » et « </w:t>
            </w:r>
            <w:proofErr w:type="spellStart"/>
            <w:r w:rsidRPr="00CB21DE">
              <w:rPr>
                <w:color w:val="000000" w:themeColor="text1"/>
                <w:lang w:val="fr-CA"/>
              </w:rPr>
              <w:t>redo</w:t>
            </w:r>
            <w:proofErr w:type="spellEnd"/>
            <w:r w:rsidRPr="00CB21DE">
              <w:rPr>
                <w:color w:val="000000" w:themeColor="text1"/>
                <w:lang w:val="fr-CA"/>
              </w:rPr>
              <w:t xml:space="preserve"> ».</w:t>
            </w:r>
          </w:p>
        </w:tc>
        <w:tc>
          <w:tcPr>
            <w:tcW w:w="2375" w:type="dxa"/>
            <w:shd w:val="clear" w:color="auto" w:fill="FFFFFF" w:themeFill="background1"/>
          </w:tcPr>
          <w:p w14:paraId="37E85D7A" w14:textId="77777777" w:rsidR="00CB21DE" w:rsidRPr="00CB21DE" w:rsidRDefault="00CB21DE" w:rsidP="00CB21DE">
            <w:pPr>
              <w:rPr>
                <w:color w:val="000000" w:themeColor="text1"/>
                <w:lang w:val="fr-CA"/>
              </w:rPr>
            </w:pPr>
            <w:r w:rsidRPr="00CB21DE">
              <w:rPr>
                <w:color w:val="000000" w:themeColor="text1"/>
                <w:lang w:val="fr-CA"/>
              </w:rPr>
              <w:t>S'assurer que la méthode</w:t>
            </w:r>
          </w:p>
          <w:p w14:paraId="6856F5CC" w14:textId="77777777" w:rsidR="00CB21DE" w:rsidRPr="00CB21DE" w:rsidRDefault="00CB21DE" w:rsidP="00CB21DE">
            <w:pPr>
              <w:rPr>
                <w:color w:val="000000" w:themeColor="text1"/>
                <w:lang w:val="fr-CA"/>
              </w:rPr>
            </w:pPr>
            <w:r w:rsidRPr="00CB21DE">
              <w:rPr>
                <w:color w:val="000000" w:themeColor="text1"/>
                <w:lang w:val="fr-CA"/>
              </w:rPr>
              <w:t>enregistre au moins 10</w:t>
            </w:r>
          </w:p>
          <w:p w14:paraId="6B208333" w14:textId="77777777" w:rsidR="00CB21DE" w:rsidRPr="00CB21DE" w:rsidRDefault="00CB21DE" w:rsidP="00CB21DE">
            <w:pPr>
              <w:rPr>
                <w:color w:val="000000" w:themeColor="text1"/>
                <w:lang w:val="fr-CA"/>
              </w:rPr>
            </w:pPr>
            <w:r w:rsidRPr="00CB21DE">
              <w:rPr>
                <w:color w:val="000000" w:themeColor="text1"/>
                <w:lang w:val="fr-CA"/>
              </w:rPr>
              <w:t>dernières modifications.</w:t>
            </w:r>
          </w:p>
        </w:tc>
        <w:tc>
          <w:tcPr>
            <w:tcW w:w="2375" w:type="dxa"/>
            <w:shd w:val="clear" w:color="auto" w:fill="FFFFFF" w:themeFill="background1"/>
          </w:tcPr>
          <w:p w14:paraId="5956318A" w14:textId="77777777" w:rsidR="00CB21DE" w:rsidRPr="00CB21DE"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5AB75844" w14:textId="77777777" w:rsidR="00CB21DE" w:rsidRPr="00CB21DE" w:rsidRDefault="00CB21DE" w:rsidP="00CB21DE">
            <w:pPr>
              <w:jc w:val="center"/>
              <w:rPr>
                <w:color w:val="000000" w:themeColor="text1"/>
                <w:lang w:val="fr-CA"/>
              </w:rPr>
            </w:pPr>
            <w:r w:rsidRPr="00CB21DE">
              <w:rPr>
                <w:color w:val="000000" w:themeColor="text1"/>
                <w:lang w:val="fr-CA"/>
              </w:rPr>
              <w:t>Aucun</w:t>
            </w:r>
          </w:p>
        </w:tc>
      </w:tr>
      <w:tr w:rsidR="00CB21DE" w14:paraId="0C91CC21" w14:textId="77777777" w:rsidTr="00374741">
        <w:tc>
          <w:tcPr>
            <w:tcW w:w="2375" w:type="dxa"/>
            <w:shd w:val="clear" w:color="auto" w:fill="FFFFFF" w:themeFill="background1"/>
          </w:tcPr>
          <w:p w14:paraId="20634C92" w14:textId="77777777" w:rsidR="00CB21DE" w:rsidRPr="00CB21DE" w:rsidRDefault="00CB21DE" w:rsidP="00CB21DE">
            <w:pPr>
              <w:jc w:val="center"/>
              <w:rPr>
                <w:color w:val="000000" w:themeColor="text1"/>
                <w:lang w:val="fr-CA"/>
              </w:rPr>
            </w:pPr>
            <w:r w:rsidRPr="00CB21DE">
              <w:rPr>
                <w:color w:val="000000" w:themeColor="text1"/>
                <w:lang w:val="fr-CA"/>
              </w:rPr>
              <w:t xml:space="preserve">2.7 L'éclairage </w:t>
            </w:r>
            <w:r w:rsidR="005A2573" w:rsidRPr="00CB21DE">
              <w:rPr>
                <w:color w:val="000000" w:themeColor="text1"/>
                <w:lang w:val="fr-CA"/>
              </w:rPr>
              <w:t>de l’iPad</w:t>
            </w:r>
          </w:p>
          <w:p w14:paraId="1C7D3563" w14:textId="77777777" w:rsidR="00CB21DE" w:rsidRPr="00CB21DE" w:rsidRDefault="00CB21DE" w:rsidP="00CB21DE">
            <w:pPr>
              <w:jc w:val="center"/>
              <w:rPr>
                <w:color w:val="000000" w:themeColor="text1"/>
                <w:lang w:val="fr-CA"/>
              </w:rPr>
            </w:pPr>
            <w:r w:rsidRPr="00CB21DE">
              <w:rPr>
                <w:color w:val="000000" w:themeColor="text1"/>
                <w:lang w:val="fr-CA"/>
              </w:rPr>
              <w:t>devrait fonctionner</w:t>
            </w:r>
          </w:p>
          <w:p w14:paraId="0A75E139" w14:textId="77777777" w:rsidR="00CB21DE" w:rsidRPr="00D95DE3" w:rsidRDefault="00CB21DE" w:rsidP="00CB21DE">
            <w:pPr>
              <w:jc w:val="center"/>
              <w:rPr>
                <w:color w:val="000000" w:themeColor="text1"/>
                <w:lang w:val="fr-CA"/>
              </w:rPr>
            </w:pPr>
            <w:r w:rsidRPr="00CB21DE">
              <w:rPr>
                <w:color w:val="000000" w:themeColor="text1"/>
                <w:lang w:val="fr-CA"/>
              </w:rPr>
              <w:t>comme dicté en 1.7.7</w:t>
            </w:r>
          </w:p>
        </w:tc>
        <w:tc>
          <w:tcPr>
            <w:tcW w:w="2375" w:type="dxa"/>
            <w:shd w:val="clear" w:color="auto" w:fill="FFFFFF" w:themeFill="background1"/>
          </w:tcPr>
          <w:p w14:paraId="674DFB68" w14:textId="77777777" w:rsidR="00CB21DE" w:rsidRPr="00CB21DE" w:rsidRDefault="00CB21DE" w:rsidP="00CB21DE">
            <w:pPr>
              <w:jc w:val="center"/>
              <w:rPr>
                <w:color w:val="000000" w:themeColor="text1"/>
                <w:lang w:val="fr-CA"/>
              </w:rPr>
            </w:pPr>
            <w:r w:rsidRPr="00CB21DE">
              <w:rPr>
                <w:color w:val="000000" w:themeColor="text1"/>
                <w:lang w:val="fr-CA"/>
              </w:rPr>
              <w:t>Voir 1.7.7</w:t>
            </w:r>
          </w:p>
        </w:tc>
        <w:tc>
          <w:tcPr>
            <w:tcW w:w="2375" w:type="dxa"/>
            <w:shd w:val="clear" w:color="auto" w:fill="FFFFFF" w:themeFill="background1"/>
          </w:tcPr>
          <w:p w14:paraId="35B2AB5C" w14:textId="77777777" w:rsidR="00CB21DE" w:rsidRPr="00CB21DE"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2264B573" w14:textId="77777777" w:rsidR="00CB21DE" w:rsidRPr="00CB21DE" w:rsidRDefault="00CB21DE" w:rsidP="00CB21DE">
            <w:pPr>
              <w:jc w:val="center"/>
              <w:rPr>
                <w:color w:val="000000" w:themeColor="text1"/>
                <w:lang w:val="fr-CA"/>
              </w:rPr>
            </w:pPr>
            <w:r w:rsidRPr="00CB21DE">
              <w:rPr>
                <w:color w:val="000000" w:themeColor="text1"/>
                <w:lang w:val="fr-CA"/>
              </w:rPr>
              <w:t>Aucun</w:t>
            </w:r>
          </w:p>
        </w:tc>
      </w:tr>
      <w:tr w:rsidR="00CB21DE" w14:paraId="1E5F2B77" w14:textId="77777777" w:rsidTr="00374741">
        <w:tc>
          <w:tcPr>
            <w:tcW w:w="2375" w:type="dxa"/>
            <w:shd w:val="clear" w:color="auto" w:fill="FFFFFF" w:themeFill="background1"/>
          </w:tcPr>
          <w:p w14:paraId="5050CF2D" w14:textId="77777777" w:rsidR="00CB21DE" w:rsidRPr="00CB21DE" w:rsidRDefault="00CB21DE" w:rsidP="00CB21DE">
            <w:pPr>
              <w:jc w:val="left"/>
              <w:rPr>
                <w:color w:val="000000" w:themeColor="text1"/>
                <w:lang w:val="fr-CA"/>
              </w:rPr>
            </w:pPr>
            <w:r w:rsidRPr="00CB21DE">
              <w:rPr>
                <w:color w:val="000000" w:themeColor="text1"/>
                <w:lang w:val="fr-CA"/>
              </w:rPr>
              <w:t>2.8 Lors de retour vers le</w:t>
            </w:r>
          </w:p>
          <w:p w14:paraId="4728CC3C" w14:textId="77777777" w:rsidR="00CB21DE" w:rsidRPr="00CB21DE" w:rsidRDefault="00B43B55" w:rsidP="00CB21DE">
            <w:pPr>
              <w:jc w:val="left"/>
              <w:rPr>
                <w:color w:val="000000" w:themeColor="text1"/>
                <w:lang w:val="fr-CA"/>
              </w:rPr>
            </w:pPr>
            <w:r>
              <w:rPr>
                <w:color w:val="000000" w:themeColor="text1"/>
                <w:lang w:val="fr-CA"/>
              </w:rPr>
              <w:t>menu principal</w:t>
            </w:r>
            <w:r w:rsidR="00CB21DE" w:rsidRPr="00CB21DE">
              <w:rPr>
                <w:color w:val="000000" w:themeColor="text1"/>
                <w:lang w:val="fr-CA"/>
              </w:rPr>
              <w:t xml:space="preserve"> </w:t>
            </w:r>
            <w:r w:rsidR="005A2573" w:rsidRPr="00CB21DE">
              <w:rPr>
                <w:color w:val="000000" w:themeColor="text1"/>
                <w:lang w:val="fr-CA"/>
              </w:rPr>
              <w:t>de l’iPad</w:t>
            </w:r>
          </w:p>
          <w:p w14:paraId="0330004E" w14:textId="77777777" w:rsidR="00CB21DE" w:rsidRPr="00CB21DE" w:rsidRDefault="00CB21DE" w:rsidP="00CB21DE">
            <w:pPr>
              <w:jc w:val="left"/>
              <w:rPr>
                <w:color w:val="000000" w:themeColor="text1"/>
                <w:lang w:val="fr-CA"/>
              </w:rPr>
            </w:pPr>
            <w:r w:rsidRPr="00CB21DE">
              <w:rPr>
                <w:color w:val="000000" w:themeColor="text1"/>
                <w:lang w:val="fr-CA"/>
              </w:rPr>
              <w:t>ou de l'application, il</w:t>
            </w:r>
          </w:p>
          <w:p w14:paraId="63885007" w14:textId="77777777" w:rsidR="00CB21DE" w:rsidRPr="00CB21DE" w:rsidRDefault="00CB21DE" w:rsidP="00CB21DE">
            <w:pPr>
              <w:jc w:val="left"/>
              <w:rPr>
                <w:color w:val="000000" w:themeColor="text1"/>
                <w:lang w:val="fr-CA"/>
              </w:rPr>
            </w:pPr>
            <w:r w:rsidRPr="00CB21DE">
              <w:rPr>
                <w:color w:val="000000" w:themeColor="text1"/>
                <w:lang w:val="fr-CA"/>
              </w:rPr>
              <w:t>faudra sauvegarder la</w:t>
            </w:r>
          </w:p>
          <w:p w14:paraId="7F731660" w14:textId="77777777" w:rsidR="00CB21DE" w:rsidRPr="00D95DE3" w:rsidRDefault="00CB21DE" w:rsidP="00CB21DE">
            <w:pPr>
              <w:jc w:val="left"/>
              <w:rPr>
                <w:color w:val="000000" w:themeColor="text1"/>
                <w:lang w:val="fr-CA"/>
              </w:rPr>
            </w:pPr>
            <w:r w:rsidRPr="00CB21DE">
              <w:rPr>
                <w:color w:val="000000" w:themeColor="text1"/>
                <w:lang w:val="fr-CA"/>
              </w:rPr>
              <w:t>table en cours.</w:t>
            </w:r>
          </w:p>
        </w:tc>
        <w:tc>
          <w:tcPr>
            <w:tcW w:w="2375" w:type="dxa"/>
            <w:shd w:val="clear" w:color="auto" w:fill="FFFFFF" w:themeFill="background1"/>
          </w:tcPr>
          <w:p w14:paraId="7D2E5F0D" w14:textId="77777777" w:rsidR="00CB21DE" w:rsidRPr="00CB21DE" w:rsidRDefault="00CB21DE" w:rsidP="005A2573">
            <w:pPr>
              <w:jc w:val="left"/>
              <w:rPr>
                <w:color w:val="000000" w:themeColor="text1"/>
                <w:lang w:val="fr-CA"/>
              </w:rPr>
            </w:pPr>
            <w:r w:rsidRPr="00CB21DE">
              <w:rPr>
                <w:color w:val="000000" w:themeColor="text1"/>
                <w:lang w:val="fr-CA"/>
              </w:rPr>
              <w:t>S'assurer que la</w:t>
            </w:r>
            <w:r w:rsidR="00D822E5">
              <w:rPr>
                <w:color w:val="000000" w:themeColor="text1"/>
                <w:lang w:val="fr-CA"/>
              </w:rPr>
              <w:t xml:space="preserve"> </w:t>
            </w:r>
            <w:r w:rsidRPr="00CB21DE">
              <w:rPr>
                <w:color w:val="000000" w:themeColor="text1"/>
                <w:lang w:val="fr-CA"/>
              </w:rPr>
              <w:t>sauvegarde de table sur</w:t>
            </w:r>
            <w:r w:rsidR="00D822E5">
              <w:rPr>
                <w:color w:val="000000" w:themeColor="text1"/>
                <w:lang w:val="fr-CA"/>
              </w:rPr>
              <w:t xml:space="preserve"> </w:t>
            </w:r>
            <w:r w:rsidRPr="00CB21DE">
              <w:rPr>
                <w:color w:val="000000" w:themeColor="text1"/>
                <w:lang w:val="fr-CA"/>
              </w:rPr>
              <w:t>iPad fonctionne</w:t>
            </w:r>
            <w:r w:rsidR="00D822E5">
              <w:rPr>
                <w:color w:val="000000" w:themeColor="text1"/>
                <w:lang w:val="fr-CA"/>
              </w:rPr>
              <w:t xml:space="preserve"> </w:t>
            </w:r>
            <w:r w:rsidRPr="00CB21DE">
              <w:rPr>
                <w:color w:val="000000" w:themeColor="text1"/>
                <w:lang w:val="fr-CA"/>
              </w:rPr>
              <w:t>correctement.</w:t>
            </w:r>
          </w:p>
        </w:tc>
        <w:tc>
          <w:tcPr>
            <w:tcW w:w="2375" w:type="dxa"/>
            <w:shd w:val="clear" w:color="auto" w:fill="FFFFFF" w:themeFill="background1"/>
          </w:tcPr>
          <w:p w14:paraId="7701716D" w14:textId="77777777" w:rsidR="00CB21DE" w:rsidRPr="00CB21DE"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0D695E9B" w14:textId="77777777" w:rsidR="00CB21DE" w:rsidRPr="00CB21DE" w:rsidRDefault="00CB21DE" w:rsidP="00CB21DE">
            <w:pPr>
              <w:jc w:val="center"/>
              <w:rPr>
                <w:color w:val="000000" w:themeColor="text1"/>
                <w:lang w:val="fr-CA"/>
              </w:rPr>
            </w:pPr>
            <w:r w:rsidRPr="00CB21DE">
              <w:rPr>
                <w:color w:val="000000" w:themeColor="text1"/>
                <w:lang w:val="fr-CA"/>
              </w:rPr>
              <w:t>Aucun</w:t>
            </w:r>
          </w:p>
        </w:tc>
      </w:tr>
      <w:tr w:rsidR="00CB21DE" w14:paraId="294A8BBF" w14:textId="77777777" w:rsidTr="00374741">
        <w:tc>
          <w:tcPr>
            <w:tcW w:w="2375" w:type="dxa"/>
            <w:shd w:val="clear" w:color="auto" w:fill="FFFFFF" w:themeFill="background1"/>
          </w:tcPr>
          <w:p w14:paraId="44132ED3" w14:textId="77777777" w:rsidR="00CB21DE" w:rsidRPr="00CB21DE" w:rsidRDefault="00CB21DE" w:rsidP="00CB21DE">
            <w:pPr>
              <w:jc w:val="left"/>
              <w:rPr>
                <w:color w:val="000000" w:themeColor="text1"/>
                <w:lang w:val="fr-CA"/>
              </w:rPr>
            </w:pPr>
            <w:r w:rsidRPr="00CB21DE">
              <w:rPr>
                <w:color w:val="000000" w:themeColor="text1"/>
                <w:lang w:val="fr-CA"/>
              </w:rPr>
              <w:t>2.8.1 Il faudra aussi que</w:t>
            </w:r>
          </w:p>
          <w:p w14:paraId="2EF83024" w14:textId="77777777" w:rsidR="00CB21DE" w:rsidRPr="00CB21DE" w:rsidRDefault="00CB21DE" w:rsidP="00CB21DE">
            <w:pPr>
              <w:jc w:val="left"/>
              <w:rPr>
                <w:color w:val="000000" w:themeColor="text1"/>
                <w:lang w:val="fr-CA"/>
              </w:rPr>
            </w:pPr>
            <w:r w:rsidRPr="00CB21DE">
              <w:rPr>
                <w:color w:val="000000" w:themeColor="text1"/>
                <w:lang w:val="fr-CA"/>
              </w:rPr>
              <w:t>l'application sauvegarde</w:t>
            </w:r>
          </w:p>
          <w:p w14:paraId="025BA69B" w14:textId="77777777" w:rsidR="00CB21DE" w:rsidRPr="00CB21DE" w:rsidRDefault="00CB21DE" w:rsidP="00CB21DE">
            <w:pPr>
              <w:jc w:val="left"/>
              <w:rPr>
                <w:color w:val="000000" w:themeColor="text1"/>
                <w:lang w:val="fr-CA"/>
              </w:rPr>
            </w:pPr>
            <w:r w:rsidRPr="00CB21DE">
              <w:rPr>
                <w:color w:val="000000" w:themeColor="text1"/>
                <w:lang w:val="fr-CA"/>
              </w:rPr>
              <w:t>un aperçu de la table</w:t>
            </w:r>
          </w:p>
          <w:p w14:paraId="11132D67" w14:textId="77777777" w:rsidR="00CB21DE" w:rsidRPr="00CB21DE" w:rsidRDefault="00CB21DE" w:rsidP="00CB21DE">
            <w:pPr>
              <w:jc w:val="left"/>
              <w:rPr>
                <w:color w:val="000000" w:themeColor="text1"/>
                <w:lang w:val="fr-CA"/>
              </w:rPr>
            </w:pPr>
            <w:r w:rsidRPr="00CB21DE">
              <w:rPr>
                <w:color w:val="000000" w:themeColor="text1"/>
                <w:lang w:val="fr-CA"/>
              </w:rPr>
              <w:t>pour que celle si soit</w:t>
            </w:r>
          </w:p>
          <w:p w14:paraId="27C17887" w14:textId="77777777" w:rsidR="00CB21DE" w:rsidRPr="00CB21DE" w:rsidRDefault="00CB21DE" w:rsidP="00CB21DE">
            <w:pPr>
              <w:jc w:val="left"/>
              <w:rPr>
                <w:color w:val="000000" w:themeColor="text1"/>
                <w:lang w:val="fr-CA"/>
              </w:rPr>
            </w:pPr>
            <w:r w:rsidRPr="00CB21DE">
              <w:rPr>
                <w:color w:val="000000" w:themeColor="text1"/>
                <w:lang w:val="fr-CA"/>
              </w:rPr>
              <w:t>reconnaissable pour</w:t>
            </w:r>
          </w:p>
          <w:p w14:paraId="44398EB0" w14:textId="77777777" w:rsidR="00CB21DE" w:rsidRPr="00D95DE3" w:rsidRDefault="00CB21DE" w:rsidP="00CB21DE">
            <w:pPr>
              <w:jc w:val="left"/>
              <w:rPr>
                <w:color w:val="000000" w:themeColor="text1"/>
                <w:lang w:val="fr-CA"/>
              </w:rPr>
            </w:pPr>
            <w:r w:rsidRPr="00CB21DE">
              <w:rPr>
                <w:color w:val="000000" w:themeColor="text1"/>
                <w:lang w:val="fr-CA"/>
              </w:rPr>
              <w:t>l'utilisateur à son retour.</w:t>
            </w:r>
          </w:p>
        </w:tc>
        <w:tc>
          <w:tcPr>
            <w:tcW w:w="2375" w:type="dxa"/>
            <w:shd w:val="clear" w:color="auto" w:fill="FFFFFF" w:themeFill="background1"/>
          </w:tcPr>
          <w:p w14:paraId="6F23BFE4" w14:textId="77777777" w:rsidR="00CB21DE" w:rsidRPr="00CB21DE" w:rsidRDefault="00CB21DE" w:rsidP="00CB21DE">
            <w:pPr>
              <w:jc w:val="left"/>
              <w:rPr>
                <w:color w:val="000000" w:themeColor="text1"/>
                <w:lang w:val="fr-CA"/>
              </w:rPr>
            </w:pPr>
            <w:r w:rsidRPr="00CB21DE">
              <w:rPr>
                <w:color w:val="000000" w:themeColor="text1"/>
                <w:lang w:val="fr-CA"/>
              </w:rPr>
              <w:t>S'assurer que peut</w:t>
            </w:r>
          </w:p>
          <w:p w14:paraId="49857262" w14:textId="77777777" w:rsidR="00CB21DE" w:rsidRPr="00CB21DE" w:rsidRDefault="00CB21DE" w:rsidP="00CB21DE">
            <w:pPr>
              <w:jc w:val="left"/>
              <w:rPr>
                <w:color w:val="000000" w:themeColor="text1"/>
                <w:lang w:val="fr-CA"/>
              </w:rPr>
            </w:pPr>
            <w:r w:rsidRPr="00CB21DE">
              <w:rPr>
                <w:color w:val="000000" w:themeColor="text1"/>
                <w:lang w:val="fr-CA"/>
              </w:rPr>
              <w:t>importe l'orientation du</w:t>
            </w:r>
          </w:p>
          <w:p w14:paraId="1F81EA74" w14:textId="77777777" w:rsidR="00CB21DE" w:rsidRPr="00CB21DE" w:rsidRDefault="00CB21DE" w:rsidP="00CB21DE">
            <w:pPr>
              <w:jc w:val="left"/>
              <w:rPr>
                <w:color w:val="000000" w:themeColor="text1"/>
                <w:lang w:val="fr-CA"/>
              </w:rPr>
            </w:pPr>
            <w:r w:rsidRPr="00CB21DE">
              <w:rPr>
                <w:color w:val="000000" w:themeColor="text1"/>
                <w:lang w:val="fr-CA"/>
              </w:rPr>
              <w:t>iPad lors de la</w:t>
            </w:r>
          </w:p>
          <w:p w14:paraId="560C173E" w14:textId="77777777" w:rsidR="00CB21DE" w:rsidRPr="00CB21DE" w:rsidRDefault="00CB21DE" w:rsidP="00CB21DE">
            <w:pPr>
              <w:jc w:val="left"/>
              <w:rPr>
                <w:color w:val="000000" w:themeColor="text1"/>
                <w:lang w:val="fr-CA"/>
              </w:rPr>
            </w:pPr>
            <w:r w:rsidRPr="00CB21DE">
              <w:rPr>
                <w:color w:val="000000" w:themeColor="text1"/>
                <w:lang w:val="fr-CA"/>
              </w:rPr>
              <w:t>sauvegarde, les vignettes</w:t>
            </w:r>
          </w:p>
          <w:p w14:paraId="28E47AB8" w14:textId="77777777" w:rsidR="00CB21DE" w:rsidRPr="00CB21DE" w:rsidRDefault="00CB21DE" w:rsidP="00CB21DE">
            <w:pPr>
              <w:jc w:val="left"/>
              <w:rPr>
                <w:color w:val="000000" w:themeColor="text1"/>
                <w:lang w:val="fr-CA"/>
              </w:rPr>
            </w:pPr>
            <w:r w:rsidRPr="00CB21DE">
              <w:rPr>
                <w:color w:val="000000" w:themeColor="text1"/>
                <w:lang w:val="fr-CA"/>
              </w:rPr>
              <w:t>doivent être</w:t>
            </w:r>
          </w:p>
          <w:p w14:paraId="6044AC79" w14:textId="77777777" w:rsidR="00CB21DE" w:rsidRPr="00CB21DE" w:rsidRDefault="00CB21DE" w:rsidP="00CB21DE">
            <w:pPr>
              <w:jc w:val="left"/>
              <w:rPr>
                <w:color w:val="000000" w:themeColor="text1"/>
                <w:lang w:val="fr-CA"/>
              </w:rPr>
            </w:pPr>
            <w:r w:rsidRPr="00CB21DE">
              <w:rPr>
                <w:color w:val="000000" w:themeColor="text1"/>
                <w:lang w:val="fr-CA"/>
              </w:rPr>
              <w:t>pratiquement identiques.</w:t>
            </w:r>
          </w:p>
        </w:tc>
        <w:tc>
          <w:tcPr>
            <w:tcW w:w="2375" w:type="dxa"/>
            <w:shd w:val="clear" w:color="auto" w:fill="FFFFFF" w:themeFill="background1"/>
          </w:tcPr>
          <w:p w14:paraId="459990AC" w14:textId="77777777" w:rsidR="00CB21DE" w:rsidRPr="00CB21DE"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2F4FF3D9" w14:textId="77777777" w:rsidR="00CB21DE" w:rsidRPr="00CB21DE" w:rsidRDefault="00CB21DE" w:rsidP="00CB21DE">
            <w:pPr>
              <w:jc w:val="center"/>
              <w:rPr>
                <w:color w:val="000000" w:themeColor="text1"/>
                <w:lang w:val="fr-CA"/>
              </w:rPr>
            </w:pPr>
            <w:r w:rsidRPr="00CB21DE">
              <w:rPr>
                <w:color w:val="000000" w:themeColor="text1"/>
                <w:lang w:val="fr-CA"/>
              </w:rPr>
              <w:t>Aucun</w:t>
            </w:r>
          </w:p>
        </w:tc>
      </w:tr>
      <w:tr w:rsidR="00CB21DE" w14:paraId="7E3D3641" w14:textId="77777777" w:rsidTr="00374741">
        <w:tc>
          <w:tcPr>
            <w:tcW w:w="2375" w:type="dxa"/>
            <w:shd w:val="clear" w:color="auto" w:fill="FFFFFF" w:themeFill="background1"/>
          </w:tcPr>
          <w:p w14:paraId="2BDFF5E8" w14:textId="77777777" w:rsidR="00CB21DE" w:rsidRPr="00CB21DE" w:rsidRDefault="00CB21DE" w:rsidP="00CB21DE">
            <w:pPr>
              <w:jc w:val="left"/>
              <w:rPr>
                <w:color w:val="000000" w:themeColor="text1"/>
                <w:lang w:val="fr-CA"/>
              </w:rPr>
            </w:pPr>
            <w:r w:rsidRPr="00CB21DE">
              <w:rPr>
                <w:color w:val="000000" w:themeColor="text1"/>
                <w:lang w:val="fr-CA"/>
              </w:rPr>
              <w:t>2.9 Il sera possible pour</w:t>
            </w:r>
          </w:p>
          <w:p w14:paraId="49E97EC0" w14:textId="77777777" w:rsidR="00CB21DE" w:rsidRPr="00CB21DE" w:rsidRDefault="00CB21DE" w:rsidP="00CB21DE">
            <w:pPr>
              <w:jc w:val="left"/>
              <w:rPr>
                <w:color w:val="000000" w:themeColor="text1"/>
                <w:lang w:val="fr-CA"/>
              </w:rPr>
            </w:pPr>
            <w:r w:rsidRPr="00CB21DE">
              <w:rPr>
                <w:color w:val="000000" w:themeColor="text1"/>
                <w:lang w:val="fr-CA"/>
              </w:rPr>
              <w:t>l'utilisateur d'envoyer sa</w:t>
            </w:r>
          </w:p>
          <w:p w14:paraId="1DB071CE" w14:textId="77777777" w:rsidR="00CB21DE" w:rsidRPr="00D95DE3" w:rsidRDefault="00CB21DE" w:rsidP="00CB21DE">
            <w:pPr>
              <w:jc w:val="left"/>
              <w:rPr>
                <w:color w:val="000000" w:themeColor="text1"/>
                <w:lang w:val="fr-CA"/>
              </w:rPr>
            </w:pPr>
            <w:r w:rsidRPr="00CB21DE">
              <w:rPr>
                <w:color w:val="000000" w:themeColor="text1"/>
                <w:lang w:val="fr-CA"/>
              </w:rPr>
              <w:t>table au serveur.</w:t>
            </w:r>
          </w:p>
        </w:tc>
        <w:tc>
          <w:tcPr>
            <w:tcW w:w="2375" w:type="dxa"/>
            <w:shd w:val="clear" w:color="auto" w:fill="FFFFFF" w:themeFill="background1"/>
          </w:tcPr>
          <w:p w14:paraId="150AAE73" w14:textId="77777777" w:rsidR="00CB21DE" w:rsidRPr="00CB21DE" w:rsidRDefault="00CB21DE" w:rsidP="00CB21DE">
            <w:pPr>
              <w:jc w:val="left"/>
              <w:rPr>
                <w:color w:val="000000" w:themeColor="text1"/>
                <w:lang w:val="fr-CA"/>
              </w:rPr>
            </w:pPr>
            <w:r w:rsidRPr="00CB21DE">
              <w:rPr>
                <w:color w:val="000000" w:themeColor="text1"/>
                <w:lang w:val="fr-CA"/>
              </w:rPr>
              <w:t>S'assurer qu'un utilisateur</w:t>
            </w:r>
          </w:p>
          <w:p w14:paraId="55D3379C" w14:textId="77777777" w:rsidR="00CB21DE" w:rsidRPr="00CB21DE" w:rsidRDefault="00CB21DE" w:rsidP="00CB21DE">
            <w:pPr>
              <w:jc w:val="left"/>
              <w:rPr>
                <w:color w:val="000000" w:themeColor="text1"/>
                <w:lang w:val="fr-CA"/>
              </w:rPr>
            </w:pPr>
            <w:r w:rsidRPr="00CB21DE">
              <w:rPr>
                <w:color w:val="000000" w:themeColor="text1"/>
                <w:lang w:val="fr-CA"/>
              </w:rPr>
              <w:t>sache immédiatement s'il</w:t>
            </w:r>
          </w:p>
          <w:p w14:paraId="2309409A" w14:textId="77777777" w:rsidR="00CB21DE" w:rsidRPr="00CB21DE" w:rsidRDefault="00CB21DE" w:rsidP="00CB21DE">
            <w:pPr>
              <w:jc w:val="left"/>
              <w:rPr>
                <w:color w:val="000000" w:themeColor="text1"/>
                <w:lang w:val="fr-CA"/>
              </w:rPr>
            </w:pPr>
            <w:r w:rsidRPr="00CB21DE">
              <w:rPr>
                <w:color w:val="000000" w:themeColor="text1"/>
                <w:lang w:val="fr-CA"/>
              </w:rPr>
              <w:t>est capable de rejoindre</w:t>
            </w:r>
          </w:p>
          <w:p w14:paraId="3500211F" w14:textId="77777777" w:rsidR="00CB21DE" w:rsidRPr="00CB21DE" w:rsidRDefault="00CB21DE" w:rsidP="00CB21DE">
            <w:pPr>
              <w:jc w:val="left"/>
              <w:rPr>
                <w:color w:val="000000" w:themeColor="text1"/>
                <w:lang w:val="fr-CA"/>
              </w:rPr>
            </w:pPr>
            <w:r w:rsidRPr="00CB21DE">
              <w:rPr>
                <w:color w:val="000000" w:themeColor="text1"/>
                <w:lang w:val="fr-CA"/>
              </w:rPr>
              <w:t>le serveur.</w:t>
            </w:r>
          </w:p>
        </w:tc>
        <w:tc>
          <w:tcPr>
            <w:tcW w:w="2375" w:type="dxa"/>
            <w:shd w:val="clear" w:color="auto" w:fill="FFFFFF" w:themeFill="background1"/>
          </w:tcPr>
          <w:p w14:paraId="61037F8C" w14:textId="77777777" w:rsidR="00CB21DE" w:rsidRPr="00CB21DE" w:rsidRDefault="00CB21DE" w:rsidP="00CB21DE">
            <w:pPr>
              <w:jc w:val="center"/>
              <w:rPr>
                <w:color w:val="000000" w:themeColor="text1"/>
                <w:lang w:val="fr-CA"/>
              </w:rPr>
            </w:pPr>
            <w:r w:rsidRPr="00CB21DE">
              <w:rPr>
                <w:color w:val="000000" w:themeColor="text1"/>
                <w:lang w:val="fr-CA"/>
              </w:rPr>
              <w:t>Aucun</w:t>
            </w:r>
          </w:p>
        </w:tc>
        <w:tc>
          <w:tcPr>
            <w:tcW w:w="2375" w:type="dxa"/>
            <w:shd w:val="clear" w:color="auto" w:fill="FFFFFF" w:themeFill="background1"/>
          </w:tcPr>
          <w:p w14:paraId="5E40FD2B" w14:textId="77777777" w:rsidR="00CB21DE" w:rsidRPr="00CB21DE" w:rsidRDefault="00CB21DE" w:rsidP="00CB21DE">
            <w:pPr>
              <w:jc w:val="center"/>
              <w:rPr>
                <w:color w:val="000000" w:themeColor="text1"/>
                <w:lang w:val="fr-CA"/>
              </w:rPr>
            </w:pPr>
            <w:r w:rsidRPr="00CB21DE">
              <w:rPr>
                <w:color w:val="000000" w:themeColor="text1"/>
                <w:lang w:val="fr-CA"/>
              </w:rPr>
              <w:t>Aucun</w:t>
            </w:r>
          </w:p>
        </w:tc>
      </w:tr>
      <w:tr w:rsidR="00CB21DE" w14:paraId="275493A5" w14:textId="77777777" w:rsidTr="00374741">
        <w:tc>
          <w:tcPr>
            <w:tcW w:w="2375" w:type="dxa"/>
            <w:shd w:val="clear" w:color="auto" w:fill="FFFFFF" w:themeFill="background1"/>
          </w:tcPr>
          <w:p w14:paraId="0D576170" w14:textId="77777777" w:rsidR="00CB21DE" w:rsidRPr="00CB21DE" w:rsidRDefault="00CB21DE" w:rsidP="00CB21DE">
            <w:pPr>
              <w:jc w:val="left"/>
              <w:rPr>
                <w:color w:val="000000" w:themeColor="text1"/>
                <w:lang w:val="fr-CA"/>
              </w:rPr>
            </w:pPr>
            <w:r w:rsidRPr="00CB21DE">
              <w:rPr>
                <w:color w:val="000000" w:themeColor="text1"/>
                <w:lang w:val="fr-CA"/>
              </w:rPr>
              <w:t>2.9.1 L'utilisateur peut</w:t>
            </w:r>
          </w:p>
          <w:p w14:paraId="6C41C90C" w14:textId="77777777" w:rsidR="00CB21DE" w:rsidRPr="00CB21DE" w:rsidRDefault="00CB21DE" w:rsidP="00CB21DE">
            <w:pPr>
              <w:jc w:val="left"/>
              <w:rPr>
                <w:color w:val="000000" w:themeColor="text1"/>
                <w:lang w:val="fr-CA"/>
              </w:rPr>
            </w:pPr>
            <w:r w:rsidRPr="00CB21DE">
              <w:rPr>
                <w:color w:val="000000" w:themeColor="text1"/>
                <w:lang w:val="fr-CA"/>
              </w:rPr>
              <w:t>utiliser son compte s'il en</w:t>
            </w:r>
          </w:p>
          <w:p w14:paraId="32CAB684" w14:textId="77777777" w:rsidR="00CB21DE" w:rsidRPr="00CB21DE" w:rsidRDefault="00CB21DE" w:rsidP="00CB21DE">
            <w:pPr>
              <w:jc w:val="left"/>
              <w:rPr>
                <w:color w:val="000000" w:themeColor="text1"/>
                <w:lang w:val="fr-CA"/>
              </w:rPr>
            </w:pPr>
            <w:r w:rsidRPr="00CB21DE">
              <w:rPr>
                <w:color w:val="000000" w:themeColor="text1"/>
                <w:lang w:val="fr-CA"/>
              </w:rPr>
              <w:t>possède lorsqu'il envoi</w:t>
            </w:r>
            <w:r w:rsidR="00B43B55">
              <w:rPr>
                <w:color w:val="000000" w:themeColor="text1"/>
                <w:lang w:val="fr-CA"/>
              </w:rPr>
              <w:t>e</w:t>
            </w:r>
            <w:r w:rsidRPr="00CB21DE">
              <w:rPr>
                <w:color w:val="000000" w:themeColor="text1"/>
                <w:lang w:val="fr-CA"/>
              </w:rPr>
              <w:t xml:space="preserve"> sa</w:t>
            </w:r>
          </w:p>
          <w:p w14:paraId="25C8A1D3" w14:textId="77777777" w:rsidR="00CB21DE" w:rsidRPr="00D95DE3" w:rsidRDefault="00CB21DE" w:rsidP="00CB21DE">
            <w:pPr>
              <w:jc w:val="left"/>
              <w:rPr>
                <w:color w:val="000000" w:themeColor="text1"/>
                <w:lang w:val="fr-CA"/>
              </w:rPr>
            </w:pPr>
            <w:r w:rsidRPr="00CB21DE">
              <w:rPr>
                <w:color w:val="000000" w:themeColor="text1"/>
                <w:lang w:val="fr-CA"/>
              </w:rPr>
              <w:t>table.</w:t>
            </w:r>
          </w:p>
        </w:tc>
        <w:tc>
          <w:tcPr>
            <w:tcW w:w="2375" w:type="dxa"/>
            <w:shd w:val="clear" w:color="auto" w:fill="FFFFFF" w:themeFill="background1"/>
          </w:tcPr>
          <w:p w14:paraId="1CF4D427" w14:textId="77777777" w:rsidR="00CB21DE" w:rsidRPr="00CB21DE" w:rsidRDefault="00CB21DE" w:rsidP="00CB21DE">
            <w:pPr>
              <w:jc w:val="left"/>
              <w:rPr>
                <w:color w:val="000000" w:themeColor="text1"/>
                <w:lang w:val="fr-CA"/>
              </w:rPr>
            </w:pPr>
            <w:r w:rsidRPr="00CB21DE">
              <w:rPr>
                <w:color w:val="000000" w:themeColor="text1"/>
                <w:lang w:val="fr-CA"/>
              </w:rPr>
              <w:t>S'assurer que la table soit</w:t>
            </w:r>
          </w:p>
          <w:p w14:paraId="777B8DFE" w14:textId="77777777" w:rsidR="00CB21DE" w:rsidRPr="00CB21DE" w:rsidRDefault="00CB21DE" w:rsidP="00CB21DE">
            <w:pPr>
              <w:jc w:val="left"/>
              <w:rPr>
                <w:color w:val="000000" w:themeColor="text1"/>
                <w:lang w:val="fr-CA"/>
              </w:rPr>
            </w:pPr>
            <w:r w:rsidRPr="00CB21DE">
              <w:rPr>
                <w:color w:val="000000" w:themeColor="text1"/>
                <w:lang w:val="fr-CA"/>
              </w:rPr>
              <w:t>présente sur son compte</w:t>
            </w:r>
          </w:p>
          <w:p w14:paraId="5A034175" w14:textId="77777777" w:rsidR="00CB21DE" w:rsidRPr="00CB21DE" w:rsidRDefault="00CB21DE" w:rsidP="00CB21DE">
            <w:pPr>
              <w:jc w:val="left"/>
              <w:rPr>
                <w:color w:val="000000" w:themeColor="text1"/>
                <w:lang w:val="fr-CA"/>
              </w:rPr>
            </w:pPr>
            <w:r w:rsidRPr="00CB21DE">
              <w:rPr>
                <w:color w:val="000000" w:themeColor="text1"/>
                <w:lang w:val="fr-CA"/>
              </w:rPr>
              <w:t>sur le client lourd dans</w:t>
            </w:r>
          </w:p>
          <w:p w14:paraId="49F30CD4" w14:textId="77777777" w:rsidR="00CB21DE" w:rsidRPr="00CB21DE" w:rsidRDefault="00CB21DE" w:rsidP="00CB21DE">
            <w:pPr>
              <w:jc w:val="left"/>
              <w:rPr>
                <w:color w:val="000000" w:themeColor="text1"/>
                <w:lang w:val="fr-CA"/>
              </w:rPr>
            </w:pPr>
            <w:r w:rsidRPr="00CB21DE">
              <w:rPr>
                <w:color w:val="000000" w:themeColor="text1"/>
                <w:lang w:val="fr-CA"/>
              </w:rPr>
              <w:t>l'option « plus de choix »</w:t>
            </w:r>
          </w:p>
        </w:tc>
        <w:tc>
          <w:tcPr>
            <w:tcW w:w="2375" w:type="dxa"/>
            <w:shd w:val="clear" w:color="auto" w:fill="FFFFFF" w:themeFill="background1"/>
          </w:tcPr>
          <w:p w14:paraId="0C400D5E" w14:textId="77777777" w:rsidR="00CB21DE" w:rsidRPr="00CB21DE" w:rsidRDefault="00CB21DE" w:rsidP="00CB21DE">
            <w:pPr>
              <w:rPr>
                <w:color w:val="000000" w:themeColor="text1"/>
                <w:lang w:val="fr-CA"/>
              </w:rPr>
            </w:pPr>
            <w:r w:rsidRPr="00CB21DE">
              <w:rPr>
                <w:color w:val="000000" w:themeColor="text1"/>
                <w:lang w:val="fr-CA"/>
              </w:rPr>
              <w:t>Enregistre le nom de la</w:t>
            </w:r>
          </w:p>
          <w:p w14:paraId="104D754A" w14:textId="77777777" w:rsidR="00CB21DE" w:rsidRPr="00CB21DE" w:rsidRDefault="00CB21DE" w:rsidP="00CB21DE">
            <w:pPr>
              <w:rPr>
                <w:color w:val="000000" w:themeColor="text1"/>
                <w:lang w:val="fr-CA"/>
              </w:rPr>
            </w:pPr>
            <w:r w:rsidRPr="00CB21DE">
              <w:rPr>
                <w:color w:val="000000" w:themeColor="text1"/>
                <w:lang w:val="fr-CA"/>
              </w:rPr>
              <w:t>table, si elle est publique</w:t>
            </w:r>
          </w:p>
          <w:p w14:paraId="06995CD2" w14:textId="77777777" w:rsidR="00CB21DE" w:rsidRPr="00CB21DE" w:rsidRDefault="00CB21DE" w:rsidP="00CB21DE">
            <w:pPr>
              <w:rPr>
                <w:color w:val="000000" w:themeColor="text1"/>
                <w:lang w:val="fr-CA"/>
              </w:rPr>
            </w:pPr>
            <w:r w:rsidRPr="00CB21DE">
              <w:rPr>
                <w:color w:val="000000" w:themeColor="text1"/>
                <w:lang w:val="fr-CA"/>
              </w:rPr>
              <w:t>ou no et le nom de son</w:t>
            </w:r>
          </w:p>
          <w:p w14:paraId="448A9BF6" w14:textId="77777777" w:rsidR="00CB21DE" w:rsidRPr="00CB21DE" w:rsidRDefault="00CB21DE" w:rsidP="00CB21DE">
            <w:pPr>
              <w:rPr>
                <w:color w:val="000000" w:themeColor="text1"/>
                <w:lang w:val="fr-CA"/>
              </w:rPr>
            </w:pPr>
            <w:r w:rsidRPr="00CB21DE">
              <w:rPr>
                <w:color w:val="000000" w:themeColor="text1"/>
                <w:lang w:val="fr-CA"/>
              </w:rPr>
              <w:t>créateur.</w:t>
            </w:r>
          </w:p>
        </w:tc>
        <w:tc>
          <w:tcPr>
            <w:tcW w:w="2375" w:type="dxa"/>
            <w:shd w:val="clear" w:color="auto" w:fill="FFFFFF" w:themeFill="background1"/>
          </w:tcPr>
          <w:p w14:paraId="148E04A3" w14:textId="77777777" w:rsidR="00CB21DE" w:rsidRPr="00CB21DE" w:rsidRDefault="00CB21DE" w:rsidP="00CB21DE">
            <w:pPr>
              <w:jc w:val="center"/>
              <w:rPr>
                <w:color w:val="000000" w:themeColor="text1"/>
                <w:lang w:val="fr-CA"/>
              </w:rPr>
            </w:pPr>
            <w:r w:rsidRPr="00CB21DE">
              <w:rPr>
                <w:color w:val="000000" w:themeColor="text1"/>
                <w:lang w:val="fr-CA"/>
              </w:rPr>
              <w:t>Aucun</w:t>
            </w:r>
          </w:p>
        </w:tc>
      </w:tr>
      <w:tr w:rsidR="00CB21DE" w14:paraId="711028F9" w14:textId="77777777" w:rsidTr="00374741">
        <w:tc>
          <w:tcPr>
            <w:tcW w:w="2375" w:type="dxa"/>
            <w:shd w:val="clear" w:color="auto" w:fill="FFFFFF" w:themeFill="background1"/>
          </w:tcPr>
          <w:p w14:paraId="72B0DDC8" w14:textId="77777777" w:rsidR="00CB21DE" w:rsidRPr="00CB21DE" w:rsidRDefault="00CB21DE" w:rsidP="005A2573">
            <w:pPr>
              <w:jc w:val="left"/>
              <w:rPr>
                <w:color w:val="000000" w:themeColor="text1"/>
                <w:lang w:val="fr-CA"/>
              </w:rPr>
            </w:pPr>
            <w:r w:rsidRPr="00CB21DE">
              <w:rPr>
                <w:color w:val="000000" w:themeColor="text1"/>
                <w:lang w:val="fr-CA"/>
              </w:rPr>
              <w:t>2.9.1.1 Un utilisateur</w:t>
            </w:r>
          </w:p>
          <w:p w14:paraId="06392E62" w14:textId="77777777" w:rsidR="00CB21DE" w:rsidRPr="00CB21DE" w:rsidRDefault="00CB21DE" w:rsidP="005A2573">
            <w:pPr>
              <w:jc w:val="left"/>
              <w:rPr>
                <w:color w:val="000000" w:themeColor="text1"/>
                <w:lang w:val="fr-CA"/>
              </w:rPr>
            </w:pPr>
            <w:r w:rsidRPr="00CB21DE">
              <w:rPr>
                <w:color w:val="000000" w:themeColor="text1"/>
                <w:lang w:val="fr-CA"/>
              </w:rPr>
              <w:t>peut aussi envoyer une</w:t>
            </w:r>
          </w:p>
          <w:p w14:paraId="5AB5084B" w14:textId="77777777" w:rsidR="00CB21DE" w:rsidRPr="00CB21DE" w:rsidRDefault="00CB21DE" w:rsidP="005A2573">
            <w:pPr>
              <w:jc w:val="left"/>
              <w:rPr>
                <w:color w:val="000000" w:themeColor="text1"/>
                <w:lang w:val="fr-CA"/>
              </w:rPr>
            </w:pPr>
            <w:r w:rsidRPr="00CB21DE">
              <w:rPr>
                <w:color w:val="000000" w:themeColor="text1"/>
                <w:lang w:val="fr-CA"/>
              </w:rPr>
              <w:t>table anonymement.</w:t>
            </w:r>
          </w:p>
        </w:tc>
        <w:tc>
          <w:tcPr>
            <w:tcW w:w="2375" w:type="dxa"/>
            <w:shd w:val="clear" w:color="auto" w:fill="FFFFFF" w:themeFill="background1"/>
          </w:tcPr>
          <w:p w14:paraId="6E0C02E7" w14:textId="77777777" w:rsidR="00CB21DE" w:rsidRPr="00CB21DE" w:rsidRDefault="00CB21DE" w:rsidP="00CB21DE">
            <w:pPr>
              <w:jc w:val="left"/>
              <w:rPr>
                <w:color w:val="000000" w:themeColor="text1"/>
                <w:lang w:val="fr-CA"/>
              </w:rPr>
            </w:pPr>
            <w:r w:rsidRPr="00CB21DE">
              <w:rPr>
                <w:color w:val="000000" w:themeColor="text1"/>
                <w:lang w:val="fr-CA"/>
              </w:rPr>
              <w:t>S'assurer que la table soit</w:t>
            </w:r>
          </w:p>
          <w:p w14:paraId="5DD85A11" w14:textId="77777777" w:rsidR="00CB21DE" w:rsidRPr="00CB21DE" w:rsidRDefault="00CB21DE" w:rsidP="00CB21DE">
            <w:pPr>
              <w:jc w:val="left"/>
              <w:rPr>
                <w:color w:val="000000" w:themeColor="text1"/>
                <w:lang w:val="fr-CA"/>
              </w:rPr>
            </w:pPr>
            <w:r w:rsidRPr="00CB21DE">
              <w:rPr>
                <w:color w:val="000000" w:themeColor="text1"/>
                <w:lang w:val="fr-CA"/>
              </w:rPr>
              <w:t>automatiquement</w:t>
            </w:r>
          </w:p>
          <w:p w14:paraId="50042BA5" w14:textId="77777777" w:rsidR="00CB21DE" w:rsidRPr="00CB21DE" w:rsidRDefault="00CB21DE" w:rsidP="00CB21DE">
            <w:pPr>
              <w:jc w:val="left"/>
              <w:rPr>
                <w:color w:val="000000" w:themeColor="text1"/>
                <w:lang w:val="fr-CA"/>
              </w:rPr>
            </w:pPr>
            <w:r w:rsidRPr="00CB21DE">
              <w:rPr>
                <w:color w:val="000000" w:themeColor="text1"/>
                <w:lang w:val="fr-CA"/>
              </w:rPr>
              <w:t>publique.</w:t>
            </w:r>
          </w:p>
        </w:tc>
        <w:tc>
          <w:tcPr>
            <w:tcW w:w="2375" w:type="dxa"/>
            <w:shd w:val="clear" w:color="auto" w:fill="FFFFFF" w:themeFill="background1"/>
          </w:tcPr>
          <w:p w14:paraId="4B0B413E" w14:textId="77777777" w:rsidR="00CB21DE" w:rsidRPr="00CB21DE" w:rsidRDefault="00CB21DE" w:rsidP="00CB21DE">
            <w:pPr>
              <w:rPr>
                <w:color w:val="000000" w:themeColor="text1"/>
                <w:lang w:val="fr-CA"/>
              </w:rPr>
            </w:pPr>
            <w:r w:rsidRPr="00CB21DE">
              <w:rPr>
                <w:color w:val="000000" w:themeColor="text1"/>
                <w:lang w:val="fr-CA"/>
              </w:rPr>
              <w:t>Enregistre le nom de la</w:t>
            </w:r>
          </w:p>
          <w:p w14:paraId="09D2BB5F" w14:textId="77777777" w:rsidR="00CB21DE" w:rsidRPr="00CB21DE" w:rsidRDefault="00CB21DE" w:rsidP="00CB21DE">
            <w:pPr>
              <w:rPr>
                <w:color w:val="000000" w:themeColor="text1"/>
                <w:lang w:val="fr-CA"/>
              </w:rPr>
            </w:pPr>
            <w:r w:rsidRPr="00CB21DE">
              <w:rPr>
                <w:color w:val="000000" w:themeColor="text1"/>
                <w:lang w:val="fr-CA"/>
              </w:rPr>
              <w:t>table, qu'elle est publique</w:t>
            </w:r>
          </w:p>
          <w:p w14:paraId="746AE8CD" w14:textId="77777777" w:rsidR="00CB21DE" w:rsidRPr="00CB21DE" w:rsidRDefault="00CB21DE" w:rsidP="00CB21DE">
            <w:pPr>
              <w:rPr>
                <w:color w:val="000000" w:themeColor="text1"/>
                <w:lang w:val="fr-CA"/>
              </w:rPr>
            </w:pPr>
            <w:r w:rsidRPr="00CB21DE">
              <w:rPr>
                <w:color w:val="000000" w:themeColor="text1"/>
                <w:lang w:val="fr-CA"/>
              </w:rPr>
              <w:t>et le créateur est</w:t>
            </w:r>
          </w:p>
          <w:p w14:paraId="4471F0A4" w14:textId="77777777" w:rsidR="00CB21DE" w:rsidRPr="00CB21DE" w:rsidRDefault="00CB21DE" w:rsidP="00CB21DE">
            <w:pPr>
              <w:rPr>
                <w:color w:val="000000" w:themeColor="text1"/>
                <w:lang w:val="fr-CA"/>
              </w:rPr>
            </w:pPr>
            <w:r w:rsidRPr="00CB21DE">
              <w:rPr>
                <w:color w:val="000000" w:themeColor="text1"/>
                <w:lang w:val="fr-CA"/>
              </w:rPr>
              <w:t>anonyme.</w:t>
            </w:r>
          </w:p>
        </w:tc>
        <w:tc>
          <w:tcPr>
            <w:tcW w:w="2375" w:type="dxa"/>
            <w:shd w:val="clear" w:color="auto" w:fill="FFFFFF" w:themeFill="background1"/>
          </w:tcPr>
          <w:p w14:paraId="62299A45" w14:textId="77777777" w:rsidR="00CB21DE" w:rsidRPr="00CB21DE" w:rsidRDefault="00CB21DE" w:rsidP="00CB21DE">
            <w:pPr>
              <w:jc w:val="center"/>
              <w:rPr>
                <w:color w:val="000000" w:themeColor="text1"/>
                <w:lang w:val="fr-CA"/>
              </w:rPr>
            </w:pPr>
            <w:r w:rsidRPr="00CB21DE">
              <w:rPr>
                <w:color w:val="000000" w:themeColor="text1"/>
                <w:lang w:val="fr-CA"/>
              </w:rPr>
              <w:t>Aucun</w:t>
            </w:r>
          </w:p>
        </w:tc>
      </w:tr>
    </w:tbl>
    <w:p w14:paraId="1400C57B" w14:textId="77777777" w:rsidR="00F949F7" w:rsidRDefault="00F949F7" w:rsidP="00141CD5">
      <w:pPr>
        <w:rPr>
          <w:lang w:val="fr-CA"/>
        </w:rPr>
      </w:pPr>
    </w:p>
    <w:p w14:paraId="7CA4BE3F" w14:textId="77777777" w:rsidR="006D397C" w:rsidRDefault="006D397C" w:rsidP="00141CD5">
      <w:pPr>
        <w:rPr>
          <w:lang w:val="fr-CA"/>
        </w:rPr>
      </w:pPr>
    </w:p>
    <w:p w14:paraId="57236A6D" w14:textId="77777777" w:rsidR="006D397C" w:rsidRDefault="006D397C" w:rsidP="00141CD5">
      <w:pPr>
        <w:rPr>
          <w:lang w:val="fr-CA"/>
        </w:rPr>
      </w:pPr>
    </w:p>
    <w:tbl>
      <w:tblPr>
        <w:tblStyle w:val="Grilledutableau"/>
        <w:tblW w:w="0" w:type="auto"/>
        <w:tblLook w:val="04A0" w:firstRow="1" w:lastRow="0" w:firstColumn="1" w:lastColumn="0" w:noHBand="0" w:noVBand="1"/>
      </w:tblPr>
      <w:tblGrid>
        <w:gridCol w:w="2375"/>
        <w:gridCol w:w="2375"/>
        <w:gridCol w:w="2375"/>
        <w:gridCol w:w="2375"/>
      </w:tblGrid>
      <w:tr w:rsidR="00F3440A" w14:paraId="1F0A7CB8" w14:textId="77777777" w:rsidTr="00F3440A">
        <w:tc>
          <w:tcPr>
            <w:tcW w:w="2375" w:type="dxa"/>
            <w:shd w:val="clear" w:color="auto" w:fill="404040" w:themeFill="text1" w:themeFillTint="BF"/>
          </w:tcPr>
          <w:p w14:paraId="04B6B50A" w14:textId="77777777" w:rsidR="00F3440A" w:rsidRPr="00F3440A" w:rsidRDefault="00F3440A" w:rsidP="00141CD5">
            <w:pPr>
              <w:rPr>
                <w:rFonts w:asciiTheme="minorHAnsi" w:hAnsiTheme="minorHAnsi" w:cstheme="minorHAnsi"/>
                <w:b/>
                <w:color w:val="F2F2F2" w:themeColor="background1" w:themeShade="F2"/>
                <w:lang w:val="fr-CA"/>
              </w:rPr>
            </w:pPr>
            <w:r>
              <w:rPr>
                <w:rFonts w:asciiTheme="minorHAnsi" w:hAnsiTheme="minorHAnsi" w:cstheme="minorHAnsi"/>
                <w:b/>
                <w:color w:val="F2F2F2" w:themeColor="background1" w:themeShade="F2"/>
                <w:lang w:val="fr-CA"/>
              </w:rPr>
              <w:t>Fonctionnalité</w:t>
            </w:r>
          </w:p>
        </w:tc>
        <w:tc>
          <w:tcPr>
            <w:tcW w:w="2375" w:type="dxa"/>
            <w:shd w:val="clear" w:color="auto" w:fill="404040" w:themeFill="text1" w:themeFillTint="BF"/>
          </w:tcPr>
          <w:p w14:paraId="704BE126" w14:textId="77777777" w:rsidR="00F3440A" w:rsidRPr="00F3440A" w:rsidRDefault="00F3440A" w:rsidP="00141CD5">
            <w:pPr>
              <w:rPr>
                <w:rFonts w:asciiTheme="minorHAnsi" w:hAnsiTheme="minorHAnsi" w:cstheme="minorHAnsi"/>
                <w:b/>
                <w:color w:val="F2F2F2" w:themeColor="background1" w:themeShade="F2"/>
                <w:lang w:val="fr-CA"/>
              </w:rPr>
            </w:pPr>
            <w:r>
              <w:rPr>
                <w:rFonts w:asciiTheme="minorHAnsi" w:hAnsiTheme="minorHAnsi" w:cstheme="minorHAnsi"/>
                <w:b/>
                <w:color w:val="F2F2F2" w:themeColor="background1" w:themeShade="F2"/>
                <w:lang w:val="fr-CA"/>
              </w:rPr>
              <w:t>Interface</w:t>
            </w:r>
          </w:p>
        </w:tc>
        <w:tc>
          <w:tcPr>
            <w:tcW w:w="2375" w:type="dxa"/>
            <w:shd w:val="clear" w:color="auto" w:fill="404040" w:themeFill="text1" w:themeFillTint="BF"/>
          </w:tcPr>
          <w:p w14:paraId="2A096891" w14:textId="77777777" w:rsidR="00F3440A" w:rsidRPr="00F3440A" w:rsidRDefault="00F3440A" w:rsidP="00141CD5">
            <w:pPr>
              <w:rPr>
                <w:rFonts w:asciiTheme="minorHAnsi" w:hAnsiTheme="minorHAnsi" w:cstheme="minorHAnsi"/>
                <w:b/>
                <w:color w:val="F2F2F2" w:themeColor="background1" w:themeShade="F2"/>
                <w:lang w:val="fr-CA"/>
              </w:rPr>
            </w:pPr>
            <w:r>
              <w:rPr>
                <w:rFonts w:asciiTheme="minorHAnsi" w:hAnsiTheme="minorHAnsi" w:cstheme="minorHAnsi"/>
                <w:b/>
                <w:color w:val="F2F2F2" w:themeColor="background1" w:themeShade="F2"/>
                <w:lang w:val="fr-CA"/>
              </w:rPr>
              <w:t>Base de données</w:t>
            </w:r>
          </w:p>
        </w:tc>
        <w:tc>
          <w:tcPr>
            <w:tcW w:w="2375" w:type="dxa"/>
            <w:shd w:val="clear" w:color="auto" w:fill="404040" w:themeFill="text1" w:themeFillTint="BF"/>
          </w:tcPr>
          <w:p w14:paraId="45FD3C98" w14:textId="77777777" w:rsidR="00F3440A" w:rsidRPr="00F3440A" w:rsidRDefault="00F3440A" w:rsidP="00141CD5">
            <w:pPr>
              <w:rPr>
                <w:rFonts w:asciiTheme="minorHAnsi" w:hAnsiTheme="minorHAnsi" w:cstheme="minorHAnsi"/>
                <w:b/>
                <w:color w:val="F2F2F2" w:themeColor="background1" w:themeShade="F2"/>
                <w:lang w:val="fr-CA"/>
              </w:rPr>
            </w:pPr>
            <w:r>
              <w:rPr>
                <w:rFonts w:asciiTheme="minorHAnsi" w:hAnsiTheme="minorHAnsi" w:cstheme="minorHAnsi"/>
                <w:b/>
                <w:color w:val="F2F2F2" w:themeColor="background1" w:themeShade="F2"/>
                <w:lang w:val="fr-CA"/>
              </w:rPr>
              <w:t>Calcul</w:t>
            </w:r>
          </w:p>
        </w:tc>
      </w:tr>
      <w:tr w:rsidR="00F3440A" w14:paraId="0E624732" w14:textId="77777777" w:rsidTr="00F3440A">
        <w:tc>
          <w:tcPr>
            <w:tcW w:w="2375" w:type="dxa"/>
          </w:tcPr>
          <w:p w14:paraId="705F6F17" w14:textId="77777777" w:rsidR="00F3440A" w:rsidRPr="00F3440A" w:rsidRDefault="00F3440A" w:rsidP="00F3440A">
            <w:pPr>
              <w:jc w:val="left"/>
              <w:rPr>
                <w:color w:val="000000" w:themeColor="text1"/>
                <w:lang w:val="fr-CA"/>
              </w:rPr>
            </w:pPr>
            <w:r w:rsidRPr="00F3440A">
              <w:rPr>
                <w:color w:val="000000" w:themeColor="text1"/>
                <w:lang w:val="fr-CA"/>
              </w:rPr>
              <w:t>3.1 Le serveur devra au</w:t>
            </w:r>
          </w:p>
          <w:p w14:paraId="1835B3CD" w14:textId="77777777" w:rsidR="00F3440A" w:rsidRPr="00F3440A" w:rsidRDefault="00F3440A" w:rsidP="00F3440A">
            <w:pPr>
              <w:jc w:val="left"/>
              <w:rPr>
                <w:color w:val="000000" w:themeColor="text1"/>
                <w:lang w:val="fr-CA"/>
              </w:rPr>
            </w:pPr>
            <w:r w:rsidRPr="00F3440A">
              <w:rPr>
                <w:color w:val="000000" w:themeColor="text1"/>
                <w:lang w:val="fr-CA"/>
              </w:rPr>
              <w:t xml:space="preserve">moins avoir </w:t>
            </w:r>
            <w:r w:rsidR="00BE32BD" w:rsidRPr="00F3440A">
              <w:rPr>
                <w:color w:val="000000" w:themeColor="text1"/>
                <w:lang w:val="fr-CA"/>
              </w:rPr>
              <w:t>une</w:t>
            </w:r>
            <w:r w:rsidRPr="00F3440A">
              <w:rPr>
                <w:color w:val="000000" w:themeColor="text1"/>
                <w:lang w:val="fr-CA"/>
              </w:rPr>
              <w:t xml:space="preserve"> interface</w:t>
            </w:r>
          </w:p>
          <w:p w14:paraId="5F3F8F6B" w14:textId="77777777" w:rsidR="00F3440A" w:rsidRPr="00F3440A" w:rsidRDefault="00F3440A" w:rsidP="00F3440A">
            <w:pPr>
              <w:jc w:val="left"/>
              <w:rPr>
                <w:color w:val="000000" w:themeColor="text1"/>
                <w:lang w:val="fr-CA"/>
              </w:rPr>
            </w:pPr>
            <w:r w:rsidRPr="00F3440A">
              <w:rPr>
                <w:color w:val="000000" w:themeColor="text1"/>
                <w:lang w:val="fr-CA"/>
              </w:rPr>
              <w:t>en ligne de commande.</w:t>
            </w:r>
          </w:p>
        </w:tc>
        <w:tc>
          <w:tcPr>
            <w:tcW w:w="2375" w:type="dxa"/>
          </w:tcPr>
          <w:p w14:paraId="246DF4CF" w14:textId="77777777" w:rsidR="00F3440A" w:rsidRPr="00F3440A" w:rsidRDefault="00F3440A" w:rsidP="00F3440A">
            <w:pPr>
              <w:jc w:val="left"/>
              <w:rPr>
                <w:lang w:val="fr-CA"/>
              </w:rPr>
            </w:pPr>
            <w:r w:rsidRPr="00F3440A">
              <w:rPr>
                <w:lang w:val="fr-CA"/>
              </w:rPr>
              <w:t>S'assurer que les</w:t>
            </w:r>
          </w:p>
          <w:p w14:paraId="2955631F" w14:textId="77777777" w:rsidR="00F3440A" w:rsidRPr="00F3440A" w:rsidRDefault="00F3440A" w:rsidP="00F3440A">
            <w:pPr>
              <w:jc w:val="left"/>
              <w:rPr>
                <w:lang w:val="fr-CA"/>
              </w:rPr>
            </w:pPr>
            <w:r w:rsidRPr="00F3440A">
              <w:rPr>
                <w:lang w:val="fr-CA"/>
              </w:rPr>
              <w:t>commandes disponibles</w:t>
            </w:r>
          </w:p>
          <w:p w14:paraId="4BC85F66" w14:textId="77777777" w:rsidR="00F3440A" w:rsidRPr="00F3440A" w:rsidRDefault="00F3440A" w:rsidP="00F3440A">
            <w:pPr>
              <w:jc w:val="left"/>
              <w:rPr>
                <w:lang w:val="fr-CA"/>
              </w:rPr>
            </w:pPr>
            <w:r w:rsidRPr="00F3440A">
              <w:rPr>
                <w:lang w:val="fr-CA"/>
              </w:rPr>
              <w:t>puisse</w:t>
            </w:r>
            <w:r w:rsidR="00B43B55">
              <w:rPr>
                <w:lang w:val="fr-CA"/>
              </w:rPr>
              <w:t>nt</w:t>
            </w:r>
            <w:r w:rsidRPr="00F3440A">
              <w:rPr>
                <w:lang w:val="fr-CA"/>
              </w:rPr>
              <w:t xml:space="preserve"> remplir les</w:t>
            </w:r>
          </w:p>
          <w:p w14:paraId="61009C4D" w14:textId="77777777" w:rsidR="00F3440A" w:rsidRDefault="00F3440A" w:rsidP="00F3440A">
            <w:pPr>
              <w:jc w:val="left"/>
              <w:rPr>
                <w:lang w:val="fr-CA"/>
              </w:rPr>
            </w:pPr>
            <w:r w:rsidRPr="00F3440A">
              <w:rPr>
                <w:lang w:val="fr-CA"/>
              </w:rPr>
              <w:t>fonctions nécessaire</w:t>
            </w:r>
            <w:r w:rsidR="00B43B55">
              <w:rPr>
                <w:lang w:val="fr-CA"/>
              </w:rPr>
              <w:t>s</w:t>
            </w:r>
            <w:r w:rsidRPr="00F3440A">
              <w:rPr>
                <w:lang w:val="fr-CA"/>
              </w:rPr>
              <w:t>.</w:t>
            </w:r>
          </w:p>
        </w:tc>
        <w:tc>
          <w:tcPr>
            <w:tcW w:w="2375" w:type="dxa"/>
          </w:tcPr>
          <w:p w14:paraId="6F79246A" w14:textId="77777777" w:rsidR="00F3440A" w:rsidRDefault="00F3440A" w:rsidP="00F3440A">
            <w:pPr>
              <w:jc w:val="center"/>
              <w:rPr>
                <w:lang w:val="fr-CA"/>
              </w:rPr>
            </w:pPr>
            <w:r>
              <w:rPr>
                <w:lang w:val="fr-CA"/>
              </w:rPr>
              <w:t>Aucun</w:t>
            </w:r>
          </w:p>
        </w:tc>
        <w:tc>
          <w:tcPr>
            <w:tcW w:w="2375" w:type="dxa"/>
          </w:tcPr>
          <w:p w14:paraId="1576ECAC" w14:textId="77777777" w:rsidR="00F3440A" w:rsidRDefault="00F3440A" w:rsidP="00F3440A">
            <w:pPr>
              <w:jc w:val="center"/>
              <w:rPr>
                <w:lang w:val="fr-CA"/>
              </w:rPr>
            </w:pPr>
            <w:r>
              <w:rPr>
                <w:lang w:val="fr-CA"/>
              </w:rPr>
              <w:t>Aucun</w:t>
            </w:r>
          </w:p>
        </w:tc>
      </w:tr>
      <w:tr w:rsidR="00F3440A" w14:paraId="744F1C38" w14:textId="77777777" w:rsidTr="00F3440A">
        <w:tc>
          <w:tcPr>
            <w:tcW w:w="2375" w:type="dxa"/>
          </w:tcPr>
          <w:p w14:paraId="6B52124B" w14:textId="77777777" w:rsidR="00F3440A" w:rsidRPr="00F3440A" w:rsidRDefault="00F3440A" w:rsidP="00F3440A">
            <w:pPr>
              <w:jc w:val="left"/>
              <w:rPr>
                <w:color w:val="000000" w:themeColor="text1"/>
                <w:lang w:val="fr-CA"/>
              </w:rPr>
            </w:pPr>
            <w:r w:rsidRPr="00F3440A">
              <w:rPr>
                <w:color w:val="000000" w:themeColor="text1"/>
                <w:lang w:val="fr-CA"/>
              </w:rPr>
              <w:t>3.2 Le serveur devra être</w:t>
            </w:r>
          </w:p>
          <w:p w14:paraId="4694ABE0" w14:textId="77777777" w:rsidR="00F3440A" w:rsidRPr="00F3440A" w:rsidRDefault="00F3440A" w:rsidP="00F3440A">
            <w:pPr>
              <w:jc w:val="left"/>
              <w:rPr>
                <w:color w:val="000000" w:themeColor="text1"/>
                <w:lang w:val="fr-CA"/>
              </w:rPr>
            </w:pPr>
            <w:r w:rsidRPr="00F3440A">
              <w:rPr>
                <w:color w:val="000000" w:themeColor="text1"/>
                <w:lang w:val="fr-CA"/>
              </w:rPr>
              <w:t>capable d’administrer au</w:t>
            </w:r>
          </w:p>
          <w:p w14:paraId="5092881E" w14:textId="77777777" w:rsidR="00F3440A" w:rsidRPr="00F3440A" w:rsidRDefault="00F3440A" w:rsidP="00F3440A">
            <w:pPr>
              <w:jc w:val="left"/>
              <w:rPr>
                <w:color w:val="000000" w:themeColor="text1"/>
                <w:lang w:val="fr-CA"/>
              </w:rPr>
            </w:pPr>
            <w:r w:rsidRPr="00F3440A">
              <w:rPr>
                <w:color w:val="000000" w:themeColor="text1"/>
                <w:lang w:val="fr-CA"/>
              </w:rPr>
              <w:t>moins 5 parties</w:t>
            </w:r>
          </w:p>
          <w:p w14:paraId="207CB547" w14:textId="77777777" w:rsidR="00F3440A" w:rsidRPr="00F3440A" w:rsidRDefault="00F3440A" w:rsidP="00F3440A">
            <w:pPr>
              <w:jc w:val="left"/>
              <w:rPr>
                <w:color w:val="000000" w:themeColor="text1"/>
                <w:lang w:val="fr-CA"/>
              </w:rPr>
            </w:pPr>
            <w:r w:rsidRPr="00F3440A">
              <w:rPr>
                <w:color w:val="000000" w:themeColor="text1"/>
                <w:lang w:val="fr-CA"/>
              </w:rPr>
              <w:t>simultanée</w:t>
            </w:r>
            <w:r w:rsidR="00BE32BD">
              <w:rPr>
                <w:color w:val="000000" w:themeColor="text1"/>
                <w:lang w:val="fr-CA"/>
              </w:rPr>
              <w:t>s</w:t>
            </w:r>
            <w:r w:rsidRPr="00F3440A">
              <w:rPr>
                <w:color w:val="000000" w:themeColor="text1"/>
                <w:lang w:val="fr-CA"/>
              </w:rPr>
              <w:t>.</w:t>
            </w:r>
          </w:p>
        </w:tc>
        <w:tc>
          <w:tcPr>
            <w:tcW w:w="2375" w:type="dxa"/>
          </w:tcPr>
          <w:p w14:paraId="6B43181E" w14:textId="77777777" w:rsidR="00F3440A" w:rsidRPr="00F3440A" w:rsidRDefault="00F3440A" w:rsidP="00F3440A">
            <w:pPr>
              <w:jc w:val="left"/>
              <w:rPr>
                <w:lang w:val="fr-CA"/>
              </w:rPr>
            </w:pPr>
            <w:r w:rsidRPr="00F3440A">
              <w:rPr>
                <w:lang w:val="fr-CA"/>
              </w:rPr>
              <w:t>S'assurer que le nombre</w:t>
            </w:r>
          </w:p>
          <w:p w14:paraId="08012100" w14:textId="77777777" w:rsidR="00F3440A" w:rsidRPr="00F3440A" w:rsidRDefault="00F3440A" w:rsidP="00F3440A">
            <w:pPr>
              <w:jc w:val="left"/>
              <w:rPr>
                <w:lang w:val="fr-CA"/>
              </w:rPr>
            </w:pPr>
            <w:r w:rsidRPr="00F3440A">
              <w:rPr>
                <w:lang w:val="fr-CA"/>
              </w:rPr>
              <w:t>de joueur</w:t>
            </w:r>
            <w:r w:rsidR="00B43B55">
              <w:rPr>
                <w:lang w:val="fr-CA"/>
              </w:rPr>
              <w:t>s</w:t>
            </w:r>
            <w:r w:rsidRPr="00F3440A">
              <w:rPr>
                <w:lang w:val="fr-CA"/>
              </w:rPr>
              <w:t xml:space="preserve"> en ligne en</w:t>
            </w:r>
          </w:p>
          <w:p w14:paraId="2E5BB845" w14:textId="77777777" w:rsidR="00F3440A" w:rsidRPr="00F3440A" w:rsidRDefault="00F3440A" w:rsidP="00F3440A">
            <w:pPr>
              <w:jc w:val="left"/>
              <w:rPr>
                <w:lang w:val="fr-CA"/>
              </w:rPr>
            </w:pPr>
            <w:r w:rsidRPr="00F3440A">
              <w:rPr>
                <w:lang w:val="fr-CA"/>
              </w:rPr>
              <w:t>même temps peut être</w:t>
            </w:r>
          </w:p>
          <w:p w14:paraId="0FB8FC8C" w14:textId="77777777" w:rsidR="00F3440A" w:rsidRPr="00F3440A" w:rsidRDefault="00F3440A" w:rsidP="00F3440A">
            <w:pPr>
              <w:jc w:val="left"/>
              <w:rPr>
                <w:lang w:val="fr-CA"/>
              </w:rPr>
            </w:pPr>
            <w:r w:rsidRPr="00F3440A">
              <w:rPr>
                <w:lang w:val="fr-CA"/>
              </w:rPr>
              <w:t>plus haut que la limite</w:t>
            </w:r>
          </w:p>
          <w:p w14:paraId="46BD334B" w14:textId="77777777" w:rsidR="00F3440A" w:rsidRPr="00F3440A" w:rsidRDefault="00F3440A" w:rsidP="00F3440A">
            <w:pPr>
              <w:jc w:val="left"/>
              <w:rPr>
                <w:lang w:val="fr-CA"/>
              </w:rPr>
            </w:pPr>
            <w:r w:rsidRPr="00F3440A">
              <w:rPr>
                <w:lang w:val="fr-CA"/>
              </w:rPr>
              <w:t>prévu.</w:t>
            </w:r>
          </w:p>
        </w:tc>
        <w:tc>
          <w:tcPr>
            <w:tcW w:w="2375" w:type="dxa"/>
          </w:tcPr>
          <w:p w14:paraId="63659312" w14:textId="77777777" w:rsidR="00F3440A" w:rsidRDefault="00F3440A" w:rsidP="00F3440A">
            <w:pPr>
              <w:jc w:val="center"/>
              <w:rPr>
                <w:lang w:val="fr-CA"/>
              </w:rPr>
            </w:pPr>
            <w:r w:rsidRPr="00F3440A">
              <w:rPr>
                <w:lang w:val="fr-CA"/>
              </w:rPr>
              <w:t>Aucun</w:t>
            </w:r>
          </w:p>
        </w:tc>
        <w:tc>
          <w:tcPr>
            <w:tcW w:w="2375" w:type="dxa"/>
          </w:tcPr>
          <w:p w14:paraId="4AC7F6AD" w14:textId="77777777" w:rsidR="00F3440A" w:rsidRDefault="00F3440A" w:rsidP="00F3440A">
            <w:pPr>
              <w:jc w:val="center"/>
              <w:rPr>
                <w:lang w:val="fr-CA"/>
              </w:rPr>
            </w:pPr>
            <w:r w:rsidRPr="00F3440A">
              <w:rPr>
                <w:lang w:val="fr-CA"/>
              </w:rPr>
              <w:t>Aucun</w:t>
            </w:r>
          </w:p>
        </w:tc>
      </w:tr>
      <w:tr w:rsidR="00F3440A" w14:paraId="3BC7012F" w14:textId="77777777" w:rsidTr="00F3440A">
        <w:tc>
          <w:tcPr>
            <w:tcW w:w="2375" w:type="dxa"/>
          </w:tcPr>
          <w:p w14:paraId="19FA743A" w14:textId="77777777" w:rsidR="00F3440A" w:rsidRPr="00F3440A" w:rsidRDefault="00F3440A" w:rsidP="00F3440A">
            <w:pPr>
              <w:jc w:val="left"/>
              <w:rPr>
                <w:color w:val="000000" w:themeColor="text1"/>
                <w:lang w:val="fr-CA"/>
              </w:rPr>
            </w:pPr>
            <w:r w:rsidRPr="00F3440A">
              <w:rPr>
                <w:color w:val="000000" w:themeColor="text1"/>
                <w:lang w:val="fr-CA"/>
              </w:rPr>
              <w:t>3.3 Le serveur devra gérer</w:t>
            </w:r>
          </w:p>
          <w:p w14:paraId="38498D7E" w14:textId="77777777" w:rsidR="00F3440A" w:rsidRPr="00F3440A" w:rsidRDefault="00F3440A" w:rsidP="00F3440A">
            <w:pPr>
              <w:jc w:val="left"/>
              <w:rPr>
                <w:color w:val="000000" w:themeColor="text1"/>
                <w:lang w:val="fr-CA"/>
              </w:rPr>
            </w:pPr>
            <w:r w:rsidRPr="00F3440A">
              <w:rPr>
                <w:color w:val="000000" w:themeColor="text1"/>
                <w:lang w:val="fr-CA"/>
              </w:rPr>
              <w:t>les différents messages</w:t>
            </w:r>
          </w:p>
          <w:p w14:paraId="78C5EBFE" w14:textId="77777777" w:rsidR="00F3440A" w:rsidRPr="00F3440A" w:rsidRDefault="00F3440A" w:rsidP="00F3440A">
            <w:pPr>
              <w:jc w:val="left"/>
              <w:rPr>
                <w:color w:val="000000" w:themeColor="text1"/>
                <w:lang w:val="fr-CA"/>
              </w:rPr>
            </w:pPr>
            <w:r w:rsidRPr="00F3440A">
              <w:rPr>
                <w:color w:val="000000" w:themeColor="text1"/>
                <w:lang w:val="fr-CA"/>
              </w:rPr>
              <w:t>qu'on lui envoi</w:t>
            </w:r>
            <w:r w:rsidR="00B43B55">
              <w:rPr>
                <w:color w:val="000000" w:themeColor="text1"/>
                <w:lang w:val="fr-CA"/>
              </w:rPr>
              <w:t>e</w:t>
            </w:r>
            <w:r w:rsidRPr="00F3440A">
              <w:rPr>
                <w:color w:val="000000" w:themeColor="text1"/>
                <w:lang w:val="fr-CA"/>
              </w:rPr>
              <w:t>.</w:t>
            </w:r>
          </w:p>
        </w:tc>
        <w:tc>
          <w:tcPr>
            <w:tcW w:w="2375" w:type="dxa"/>
          </w:tcPr>
          <w:p w14:paraId="5BFB6B94" w14:textId="77777777" w:rsidR="00F3440A" w:rsidRPr="00F3440A" w:rsidRDefault="00F3440A" w:rsidP="00F3440A">
            <w:pPr>
              <w:jc w:val="left"/>
              <w:rPr>
                <w:lang w:val="fr-CA"/>
              </w:rPr>
            </w:pPr>
            <w:r w:rsidRPr="00F3440A">
              <w:rPr>
                <w:lang w:val="fr-CA"/>
              </w:rPr>
              <w:t>S'assurer qu'un nombre</w:t>
            </w:r>
          </w:p>
          <w:p w14:paraId="575AF3CA" w14:textId="77777777" w:rsidR="00F3440A" w:rsidRPr="00F3440A" w:rsidRDefault="00F3440A" w:rsidP="00F3440A">
            <w:pPr>
              <w:jc w:val="left"/>
              <w:rPr>
                <w:lang w:val="fr-CA"/>
              </w:rPr>
            </w:pPr>
            <w:r w:rsidRPr="00F3440A">
              <w:rPr>
                <w:lang w:val="fr-CA"/>
              </w:rPr>
              <w:t>adéquat de message</w:t>
            </w:r>
          </w:p>
          <w:p w14:paraId="57478338" w14:textId="77777777" w:rsidR="00F3440A" w:rsidRPr="00F3440A" w:rsidRDefault="00F3440A" w:rsidP="00F3440A">
            <w:pPr>
              <w:jc w:val="left"/>
              <w:rPr>
                <w:lang w:val="fr-CA"/>
              </w:rPr>
            </w:pPr>
            <w:r w:rsidRPr="00F3440A">
              <w:rPr>
                <w:lang w:val="fr-CA"/>
              </w:rPr>
              <w:t>puisse être traité.</w:t>
            </w:r>
          </w:p>
        </w:tc>
        <w:tc>
          <w:tcPr>
            <w:tcW w:w="2375" w:type="dxa"/>
          </w:tcPr>
          <w:p w14:paraId="6D81D854" w14:textId="77777777" w:rsidR="00F3440A" w:rsidRDefault="00F3440A" w:rsidP="00F3440A">
            <w:pPr>
              <w:jc w:val="center"/>
              <w:rPr>
                <w:lang w:val="fr-CA"/>
              </w:rPr>
            </w:pPr>
            <w:r w:rsidRPr="00F3440A">
              <w:rPr>
                <w:lang w:val="fr-CA"/>
              </w:rPr>
              <w:t>Aucun</w:t>
            </w:r>
          </w:p>
        </w:tc>
        <w:tc>
          <w:tcPr>
            <w:tcW w:w="2375" w:type="dxa"/>
          </w:tcPr>
          <w:p w14:paraId="2954F851" w14:textId="77777777" w:rsidR="00F3440A" w:rsidRDefault="00F3440A" w:rsidP="00F3440A">
            <w:pPr>
              <w:jc w:val="center"/>
              <w:rPr>
                <w:lang w:val="fr-CA"/>
              </w:rPr>
            </w:pPr>
            <w:r w:rsidRPr="00F3440A">
              <w:rPr>
                <w:lang w:val="fr-CA"/>
              </w:rPr>
              <w:t>Aucun</w:t>
            </w:r>
          </w:p>
        </w:tc>
      </w:tr>
      <w:tr w:rsidR="00F3440A" w14:paraId="630EBA3A" w14:textId="77777777" w:rsidTr="00F3440A">
        <w:tc>
          <w:tcPr>
            <w:tcW w:w="2375" w:type="dxa"/>
          </w:tcPr>
          <w:p w14:paraId="5C854608" w14:textId="77777777" w:rsidR="00F3440A" w:rsidRPr="00F3440A" w:rsidRDefault="00F3440A" w:rsidP="00F3440A">
            <w:pPr>
              <w:jc w:val="left"/>
              <w:rPr>
                <w:color w:val="000000" w:themeColor="text1"/>
                <w:lang w:val="fr-CA"/>
              </w:rPr>
            </w:pPr>
            <w:r w:rsidRPr="00F3440A">
              <w:rPr>
                <w:color w:val="000000" w:themeColor="text1"/>
                <w:lang w:val="fr-CA"/>
              </w:rPr>
              <w:t>3.3.1 Certain</w:t>
            </w:r>
            <w:r w:rsidR="00B43B55">
              <w:rPr>
                <w:color w:val="000000" w:themeColor="text1"/>
                <w:lang w:val="fr-CA"/>
              </w:rPr>
              <w:t>s</w:t>
            </w:r>
            <w:r w:rsidRPr="00F3440A">
              <w:rPr>
                <w:color w:val="000000" w:themeColor="text1"/>
                <w:lang w:val="fr-CA"/>
              </w:rPr>
              <w:t xml:space="preserve"> de ces</w:t>
            </w:r>
          </w:p>
          <w:p w14:paraId="7FDC9890" w14:textId="77777777" w:rsidR="00F3440A" w:rsidRPr="00F3440A" w:rsidRDefault="00B43B55" w:rsidP="00F3440A">
            <w:pPr>
              <w:jc w:val="left"/>
              <w:rPr>
                <w:color w:val="000000" w:themeColor="text1"/>
                <w:lang w:val="fr-CA"/>
              </w:rPr>
            </w:pPr>
            <w:r>
              <w:rPr>
                <w:color w:val="000000" w:themeColor="text1"/>
                <w:lang w:val="fr-CA"/>
              </w:rPr>
              <w:t>messages demanderont</w:t>
            </w:r>
          </w:p>
          <w:p w14:paraId="4CD5CF96" w14:textId="77777777" w:rsidR="00F3440A" w:rsidRPr="00F3440A" w:rsidRDefault="00F3440A" w:rsidP="00F3440A">
            <w:pPr>
              <w:jc w:val="left"/>
              <w:rPr>
                <w:color w:val="000000" w:themeColor="text1"/>
                <w:lang w:val="fr-CA"/>
              </w:rPr>
            </w:pPr>
            <w:r w:rsidRPr="00F3440A">
              <w:rPr>
                <w:color w:val="000000" w:themeColor="text1"/>
                <w:lang w:val="fr-CA"/>
              </w:rPr>
              <w:t>des calculs pour le jeu.</w:t>
            </w:r>
          </w:p>
        </w:tc>
        <w:tc>
          <w:tcPr>
            <w:tcW w:w="2375" w:type="dxa"/>
          </w:tcPr>
          <w:p w14:paraId="41899053" w14:textId="77777777" w:rsidR="00F3440A" w:rsidRPr="00F3440A" w:rsidRDefault="00F3440A" w:rsidP="00F3440A">
            <w:pPr>
              <w:jc w:val="left"/>
              <w:rPr>
                <w:lang w:val="fr-CA"/>
              </w:rPr>
            </w:pPr>
            <w:r w:rsidRPr="00F3440A">
              <w:rPr>
                <w:lang w:val="fr-CA"/>
              </w:rPr>
              <w:t>S'assurer que la physique</w:t>
            </w:r>
          </w:p>
          <w:p w14:paraId="55728A08" w14:textId="77777777" w:rsidR="00F3440A" w:rsidRPr="00F3440A" w:rsidRDefault="00F3440A" w:rsidP="00F3440A">
            <w:pPr>
              <w:jc w:val="left"/>
              <w:rPr>
                <w:lang w:val="fr-CA"/>
              </w:rPr>
            </w:pPr>
            <w:r w:rsidRPr="00F3440A">
              <w:rPr>
                <w:lang w:val="fr-CA"/>
              </w:rPr>
              <w:t>calculer dans le serveur</w:t>
            </w:r>
          </w:p>
          <w:p w14:paraId="2626327E" w14:textId="77777777" w:rsidR="00F3440A" w:rsidRPr="00F3440A" w:rsidRDefault="00F3440A" w:rsidP="00F3440A">
            <w:pPr>
              <w:jc w:val="left"/>
              <w:rPr>
                <w:lang w:val="fr-CA"/>
              </w:rPr>
            </w:pPr>
            <w:r w:rsidRPr="00F3440A">
              <w:rPr>
                <w:lang w:val="fr-CA"/>
              </w:rPr>
              <w:t>est la même que celle du</w:t>
            </w:r>
          </w:p>
          <w:p w14:paraId="226BE098" w14:textId="77777777" w:rsidR="00F3440A" w:rsidRPr="00F3440A" w:rsidRDefault="00F3440A" w:rsidP="00F3440A">
            <w:pPr>
              <w:jc w:val="left"/>
              <w:rPr>
                <w:lang w:val="fr-CA"/>
              </w:rPr>
            </w:pPr>
            <w:r w:rsidRPr="00F3440A">
              <w:rPr>
                <w:lang w:val="fr-CA"/>
              </w:rPr>
              <w:t>jeu.</w:t>
            </w:r>
          </w:p>
        </w:tc>
        <w:tc>
          <w:tcPr>
            <w:tcW w:w="2375" w:type="dxa"/>
          </w:tcPr>
          <w:p w14:paraId="1F93F260" w14:textId="77777777" w:rsidR="00F3440A" w:rsidRDefault="00F3440A" w:rsidP="00F3440A">
            <w:pPr>
              <w:jc w:val="center"/>
              <w:rPr>
                <w:lang w:val="fr-CA"/>
              </w:rPr>
            </w:pPr>
            <w:r w:rsidRPr="00F3440A">
              <w:rPr>
                <w:lang w:val="fr-CA"/>
              </w:rPr>
              <w:t>Aucun</w:t>
            </w:r>
          </w:p>
        </w:tc>
        <w:tc>
          <w:tcPr>
            <w:tcW w:w="2375" w:type="dxa"/>
          </w:tcPr>
          <w:p w14:paraId="09C60779" w14:textId="77777777" w:rsidR="00F3440A" w:rsidRPr="00F3440A" w:rsidRDefault="00F3440A" w:rsidP="00F3440A">
            <w:pPr>
              <w:jc w:val="left"/>
              <w:rPr>
                <w:lang w:val="fr-CA"/>
              </w:rPr>
            </w:pPr>
            <w:r w:rsidRPr="00F3440A">
              <w:rPr>
                <w:lang w:val="fr-CA"/>
              </w:rPr>
              <w:t>Calcul la physique de la</w:t>
            </w:r>
          </w:p>
          <w:p w14:paraId="0D196216" w14:textId="77777777" w:rsidR="00F3440A" w:rsidRPr="00F3440A" w:rsidRDefault="00F3440A" w:rsidP="00F3440A">
            <w:pPr>
              <w:jc w:val="left"/>
              <w:rPr>
                <w:lang w:val="fr-CA"/>
              </w:rPr>
            </w:pPr>
            <w:r w:rsidRPr="00F3440A">
              <w:rPr>
                <w:lang w:val="fr-CA"/>
              </w:rPr>
              <w:t>rondelle selon les</w:t>
            </w:r>
          </w:p>
          <w:p w14:paraId="21D49127" w14:textId="77777777" w:rsidR="00F3440A" w:rsidRPr="00F3440A" w:rsidRDefault="00F3440A" w:rsidP="00F3440A">
            <w:pPr>
              <w:jc w:val="left"/>
              <w:rPr>
                <w:lang w:val="fr-CA"/>
              </w:rPr>
            </w:pPr>
            <w:r w:rsidRPr="00F3440A">
              <w:rPr>
                <w:lang w:val="fr-CA"/>
              </w:rPr>
              <w:t>informations fourni</w:t>
            </w:r>
            <w:r w:rsidR="003C1D43">
              <w:rPr>
                <w:lang w:val="fr-CA"/>
              </w:rPr>
              <w:t>es</w:t>
            </w:r>
            <w:r w:rsidRPr="00F3440A">
              <w:rPr>
                <w:lang w:val="fr-CA"/>
              </w:rPr>
              <w:t xml:space="preserve"> par</w:t>
            </w:r>
          </w:p>
          <w:p w14:paraId="72D1509E" w14:textId="77777777" w:rsidR="00F3440A" w:rsidRDefault="00F3440A" w:rsidP="00F3440A">
            <w:pPr>
              <w:jc w:val="left"/>
              <w:rPr>
                <w:lang w:val="fr-CA"/>
              </w:rPr>
            </w:pPr>
            <w:r w:rsidRPr="00F3440A">
              <w:rPr>
                <w:lang w:val="fr-CA"/>
              </w:rPr>
              <w:t>les clients.</w:t>
            </w:r>
          </w:p>
        </w:tc>
      </w:tr>
    </w:tbl>
    <w:p w14:paraId="470B3496" w14:textId="77777777" w:rsidR="006D397C" w:rsidRPr="005C0441" w:rsidRDefault="006D397C" w:rsidP="00141CD5">
      <w:pPr>
        <w:rPr>
          <w:lang w:val="fr-CA"/>
        </w:rPr>
      </w:pPr>
    </w:p>
    <w:p w14:paraId="13ED3F74" w14:textId="77777777" w:rsidR="00141CD5" w:rsidRPr="00612C86" w:rsidRDefault="00720D44" w:rsidP="009F7184">
      <w:pPr>
        <w:pStyle w:val="Titre1"/>
        <w:ind w:left="720" w:hanging="720"/>
        <w:rPr>
          <w:lang w:val="fr-CA"/>
        </w:rPr>
      </w:pPr>
      <w:bookmarkStart w:id="8" w:name="_Toc353222454"/>
      <w:r w:rsidRPr="005C0441">
        <w:rPr>
          <w:lang w:val="fr-CA"/>
        </w:rPr>
        <w:t>Stratégie de test</w:t>
      </w:r>
      <w:bookmarkEnd w:id="8"/>
    </w:p>
    <w:p w14:paraId="0FA7FA45" w14:textId="77777777" w:rsidR="005C0441" w:rsidRPr="005C0441" w:rsidRDefault="005C0441" w:rsidP="005C0441">
      <w:pPr>
        <w:pStyle w:val="Corpsdetexte"/>
        <w:rPr>
          <w:lang w:val="fr-CA"/>
        </w:rPr>
      </w:pPr>
    </w:p>
    <w:p w14:paraId="3A38D43A" w14:textId="77777777" w:rsidR="00A94679" w:rsidRPr="005C0441" w:rsidRDefault="00693F43">
      <w:pPr>
        <w:pStyle w:val="Titre2"/>
        <w:numPr>
          <w:ilvl w:val="1"/>
          <w:numId w:val="1"/>
        </w:numPr>
        <w:rPr>
          <w:lang w:val="fr-CA"/>
        </w:rPr>
      </w:pPr>
      <w:bookmarkStart w:id="9" w:name="_Toc314978535"/>
      <w:bookmarkStart w:id="10" w:name="_Toc353222455"/>
      <w:r w:rsidRPr="005C0441">
        <w:rPr>
          <w:lang w:val="fr-CA"/>
        </w:rPr>
        <w:t>Types de test</w:t>
      </w:r>
      <w:bookmarkEnd w:id="10"/>
    </w:p>
    <w:p w14:paraId="31328086" w14:textId="77777777" w:rsidR="005C0441" w:rsidRPr="005C0441" w:rsidRDefault="005C0441" w:rsidP="005C0441">
      <w:pPr>
        <w:rPr>
          <w:lang w:val="fr-CA"/>
        </w:rPr>
      </w:pPr>
    </w:p>
    <w:p w14:paraId="79796B25" w14:textId="77777777" w:rsidR="00141CD5" w:rsidRPr="00344490" w:rsidRDefault="00693F43" w:rsidP="009F7184">
      <w:pPr>
        <w:pStyle w:val="Titre3"/>
        <w:numPr>
          <w:ilvl w:val="2"/>
          <w:numId w:val="3"/>
        </w:numPr>
        <w:rPr>
          <w:lang w:val="fr-CA"/>
        </w:rPr>
      </w:pPr>
      <w:bookmarkStart w:id="11" w:name="_Toc353222456"/>
      <w:bookmarkEnd w:id="9"/>
      <w:r w:rsidRPr="005C0441">
        <w:rPr>
          <w:lang w:val="fr-CA"/>
        </w:rPr>
        <w:t>Tests de fonction</w:t>
      </w:r>
      <w:bookmarkStart w:id="12" w:name="_Toc314978536"/>
      <w:bookmarkStart w:id="13" w:name="_Toc324843643"/>
      <w:bookmarkStart w:id="14" w:name="_Toc324851950"/>
      <w:bookmarkStart w:id="15" w:name="_Toc324915533"/>
      <w:bookmarkEnd w:id="1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A94679" w:rsidRPr="00766681" w14:paraId="531C12F1" w14:textId="77777777">
        <w:trPr>
          <w:cantSplit/>
        </w:trPr>
        <w:tc>
          <w:tcPr>
            <w:tcW w:w="2211" w:type="dxa"/>
          </w:tcPr>
          <w:p w14:paraId="42105BCF" w14:textId="77777777" w:rsidR="00A94679" w:rsidRPr="005C0441" w:rsidRDefault="00693F43">
            <w:pPr>
              <w:pStyle w:val="Corpsdetexte1"/>
              <w:rPr>
                <w:lang w:val="fr-CA"/>
              </w:rPr>
            </w:pPr>
            <w:r w:rsidRPr="005C0441">
              <w:rPr>
                <w:lang w:val="fr-CA"/>
              </w:rPr>
              <w:t>Objectif de test</w:t>
            </w:r>
            <w:r w:rsidR="00A94679" w:rsidRPr="005C0441">
              <w:rPr>
                <w:lang w:val="fr-CA"/>
              </w:rPr>
              <w:t>:</w:t>
            </w:r>
          </w:p>
        </w:tc>
        <w:tc>
          <w:tcPr>
            <w:tcW w:w="6627" w:type="dxa"/>
          </w:tcPr>
          <w:p w14:paraId="089EE74C" w14:textId="77777777" w:rsidR="00A94679" w:rsidRPr="005C0441" w:rsidRDefault="00E73991">
            <w:pPr>
              <w:pStyle w:val="Corpsdetexte1"/>
              <w:rPr>
                <w:lang w:val="fr-CA"/>
              </w:rPr>
            </w:pPr>
            <w:r>
              <w:rPr>
                <w:lang w:val="fr-CA"/>
              </w:rPr>
              <w:t>S’assurer que tous les comportements observables décrits dans le SRS ont été implémentés. S’assurer que tous les cas d’utilisation décrits dans le document d’architecture peuvent être réalisés.</w:t>
            </w:r>
          </w:p>
        </w:tc>
      </w:tr>
      <w:tr w:rsidR="00A94679" w:rsidRPr="00766681" w14:paraId="27622CE2" w14:textId="77777777">
        <w:trPr>
          <w:cantSplit/>
        </w:trPr>
        <w:tc>
          <w:tcPr>
            <w:tcW w:w="2211" w:type="dxa"/>
          </w:tcPr>
          <w:p w14:paraId="770F9A90" w14:textId="77777777" w:rsidR="00A94679" w:rsidRPr="005C0441" w:rsidRDefault="00693F43">
            <w:pPr>
              <w:pStyle w:val="Corpsdetexte1"/>
              <w:rPr>
                <w:lang w:val="fr-CA"/>
              </w:rPr>
            </w:pPr>
            <w:r w:rsidRPr="005C0441">
              <w:rPr>
                <w:lang w:val="fr-CA"/>
              </w:rPr>
              <w:t>Technique</w:t>
            </w:r>
            <w:r w:rsidR="00E73991">
              <w:rPr>
                <w:lang w:val="fr-CA"/>
              </w:rPr>
              <w:t> </w:t>
            </w:r>
            <w:r w:rsidR="00A94679" w:rsidRPr="005C0441">
              <w:rPr>
                <w:lang w:val="fr-CA"/>
              </w:rPr>
              <w:t>:</w:t>
            </w:r>
          </w:p>
        </w:tc>
        <w:tc>
          <w:tcPr>
            <w:tcW w:w="6627" w:type="dxa"/>
          </w:tcPr>
          <w:p w14:paraId="2CA97F8C" w14:textId="77777777" w:rsidR="00A94679" w:rsidRDefault="00E73991" w:rsidP="00693F43">
            <w:pPr>
              <w:pStyle w:val="Corpsdetexte1"/>
              <w:rPr>
                <w:lang w:val="fr-CA"/>
              </w:rPr>
            </w:pPr>
            <w:r>
              <w:rPr>
                <w:lang w:val="fr-CA"/>
              </w:rPr>
              <w:t>Pour chaque comportement observable décrit dans le SRS :</w:t>
            </w:r>
          </w:p>
          <w:p w14:paraId="7D8EF3CC" w14:textId="77777777" w:rsidR="00E73991" w:rsidRDefault="00E73991" w:rsidP="00E73991">
            <w:pPr>
              <w:pStyle w:val="Corpsdetexte1"/>
              <w:numPr>
                <w:ilvl w:val="0"/>
                <w:numId w:val="30"/>
              </w:numPr>
              <w:rPr>
                <w:lang w:val="fr-CA"/>
              </w:rPr>
            </w:pPr>
            <w:r>
              <w:rPr>
                <w:lang w:val="fr-CA"/>
              </w:rPr>
              <w:t>Observer le comportement dans l’application. S’assurer qu’il correspond exactement à la description du SRS.</w:t>
            </w:r>
          </w:p>
          <w:p w14:paraId="702BE66C" w14:textId="77777777" w:rsidR="00B528A1" w:rsidRDefault="00B528A1" w:rsidP="00E73991">
            <w:pPr>
              <w:pStyle w:val="Corpsdetexte1"/>
              <w:numPr>
                <w:ilvl w:val="0"/>
                <w:numId w:val="30"/>
              </w:numPr>
              <w:rPr>
                <w:lang w:val="fr-CA"/>
              </w:rPr>
            </w:pPr>
            <w:r>
              <w:rPr>
                <w:lang w:val="fr-CA"/>
              </w:rPr>
              <w:t>Lorsque c’est possible, tenter d’effectuer des actions invalides en lien avec le comportement observable. S’assurer que les actions invalides sont signalées par un message d’erreur clair.</w:t>
            </w:r>
          </w:p>
          <w:p w14:paraId="5F33AD40" w14:textId="77777777" w:rsidR="00084EB5" w:rsidRDefault="00084EB5" w:rsidP="00E73991">
            <w:pPr>
              <w:pStyle w:val="Corpsdetexte1"/>
              <w:numPr>
                <w:ilvl w:val="0"/>
                <w:numId w:val="30"/>
              </w:numPr>
              <w:rPr>
                <w:lang w:val="fr-CA"/>
              </w:rPr>
            </w:pPr>
            <w:r>
              <w:rPr>
                <w:lang w:val="fr-CA"/>
              </w:rPr>
              <w:t>S’assurer qu’il n’y a aucun «crash» ou comportement inattendu.</w:t>
            </w:r>
          </w:p>
          <w:p w14:paraId="5C8A5F5E" w14:textId="77777777" w:rsidR="00E73991" w:rsidRDefault="00E73991" w:rsidP="00E73991">
            <w:pPr>
              <w:pStyle w:val="Corpsdetexte1"/>
              <w:rPr>
                <w:lang w:val="fr-CA"/>
              </w:rPr>
            </w:pPr>
            <w:r>
              <w:rPr>
                <w:lang w:val="fr-CA"/>
              </w:rPr>
              <w:t>Pour chaque cas d’utilisation décrit dans le document d’architecture :</w:t>
            </w:r>
          </w:p>
          <w:p w14:paraId="4379814D" w14:textId="77777777" w:rsidR="00E73991" w:rsidRPr="005C0441" w:rsidRDefault="00E73991" w:rsidP="00E73991">
            <w:pPr>
              <w:pStyle w:val="Corpsdetexte1"/>
              <w:numPr>
                <w:ilvl w:val="0"/>
                <w:numId w:val="29"/>
              </w:numPr>
              <w:rPr>
                <w:lang w:val="fr-CA"/>
              </w:rPr>
            </w:pPr>
            <w:r>
              <w:rPr>
                <w:lang w:val="fr-CA"/>
              </w:rPr>
              <w:t>Réaliser le cas d’utilisation dans l’application.</w:t>
            </w:r>
          </w:p>
        </w:tc>
      </w:tr>
      <w:tr w:rsidR="00A94679" w:rsidRPr="00766681" w14:paraId="6E82003A" w14:textId="77777777">
        <w:trPr>
          <w:cantSplit/>
        </w:trPr>
        <w:tc>
          <w:tcPr>
            <w:tcW w:w="2211" w:type="dxa"/>
          </w:tcPr>
          <w:p w14:paraId="7C609FA2" w14:textId="77777777" w:rsidR="00A94679" w:rsidRPr="005C0441" w:rsidRDefault="00141CD5">
            <w:pPr>
              <w:pStyle w:val="Corpsdetexte1"/>
              <w:rPr>
                <w:lang w:val="fr-CA"/>
              </w:rPr>
            </w:pPr>
            <w:r w:rsidRPr="005C0441">
              <w:rPr>
                <w:lang w:val="fr-CA"/>
              </w:rPr>
              <w:t>Critère de complé</w:t>
            </w:r>
            <w:r w:rsidR="00693F43" w:rsidRPr="005C0441">
              <w:rPr>
                <w:lang w:val="fr-CA"/>
              </w:rPr>
              <w:t>tion</w:t>
            </w:r>
            <w:r w:rsidR="00E73991">
              <w:rPr>
                <w:lang w:val="fr-CA"/>
              </w:rPr>
              <w:t> </w:t>
            </w:r>
            <w:r w:rsidR="00693F43" w:rsidRPr="005C0441">
              <w:rPr>
                <w:lang w:val="fr-CA"/>
              </w:rPr>
              <w:t>:</w:t>
            </w:r>
          </w:p>
        </w:tc>
        <w:tc>
          <w:tcPr>
            <w:tcW w:w="6627" w:type="dxa"/>
          </w:tcPr>
          <w:p w14:paraId="21D8F946" w14:textId="77777777" w:rsidR="00E73991" w:rsidRPr="00E73991" w:rsidRDefault="00E73991" w:rsidP="00E73991">
            <w:pPr>
              <w:pStyle w:val="Corpsdetexte1"/>
              <w:numPr>
                <w:ilvl w:val="0"/>
                <w:numId w:val="27"/>
              </w:numPr>
              <w:rPr>
                <w:lang w:val="fr-CA"/>
              </w:rPr>
            </w:pPr>
            <w:r>
              <w:rPr>
                <w:lang w:val="fr-CA"/>
              </w:rPr>
              <w:t>Tous les comportements observables décrits dans le SRS ont pu être observés et correspondent exactement à leur description (effectuer les corrections au besoin).</w:t>
            </w:r>
          </w:p>
          <w:p w14:paraId="1BDFA9CE" w14:textId="77777777" w:rsidR="00E73991" w:rsidRPr="005C0441" w:rsidRDefault="00E73991" w:rsidP="00E73991">
            <w:pPr>
              <w:pStyle w:val="Corpsdetexte1"/>
              <w:numPr>
                <w:ilvl w:val="0"/>
                <w:numId w:val="27"/>
              </w:numPr>
              <w:rPr>
                <w:lang w:val="fr-CA"/>
              </w:rPr>
            </w:pPr>
            <w:r>
              <w:rPr>
                <w:lang w:val="fr-CA"/>
              </w:rPr>
              <w:t>Tous les cas d’utilisation peuvent être réalisés (effectuer les corrections au besoin).</w:t>
            </w:r>
          </w:p>
        </w:tc>
      </w:tr>
      <w:tr w:rsidR="00A94679" w:rsidRPr="005C0441" w14:paraId="2759B82A" w14:textId="77777777">
        <w:trPr>
          <w:cantSplit/>
        </w:trPr>
        <w:tc>
          <w:tcPr>
            <w:tcW w:w="2211" w:type="dxa"/>
          </w:tcPr>
          <w:p w14:paraId="0C4F9A59" w14:textId="77777777" w:rsidR="00A94679" w:rsidRPr="005C0441" w:rsidRDefault="00693F43">
            <w:pPr>
              <w:pStyle w:val="Corpsdetexte1"/>
              <w:rPr>
                <w:lang w:val="fr-CA"/>
              </w:rPr>
            </w:pPr>
            <w:r w:rsidRPr="005C0441">
              <w:rPr>
                <w:lang w:val="fr-CA"/>
              </w:rPr>
              <w:t>Considérations spéciales</w:t>
            </w:r>
            <w:r w:rsidR="00A94679" w:rsidRPr="005C0441">
              <w:rPr>
                <w:lang w:val="fr-CA"/>
              </w:rPr>
              <w:t>:</w:t>
            </w:r>
          </w:p>
        </w:tc>
        <w:tc>
          <w:tcPr>
            <w:tcW w:w="6627" w:type="dxa"/>
          </w:tcPr>
          <w:p w14:paraId="64E103C0" w14:textId="77777777" w:rsidR="00A94679" w:rsidRPr="005C0441" w:rsidRDefault="00A94679" w:rsidP="009F7184">
            <w:pPr>
              <w:pStyle w:val="InfoBlue"/>
            </w:pPr>
          </w:p>
        </w:tc>
      </w:tr>
      <w:bookmarkEnd w:id="12"/>
      <w:bookmarkEnd w:id="13"/>
      <w:bookmarkEnd w:id="14"/>
      <w:bookmarkEnd w:id="15"/>
    </w:tbl>
    <w:p w14:paraId="37FAEDD0" w14:textId="77777777" w:rsidR="00CC371A" w:rsidRDefault="00CC371A" w:rsidP="003B3487">
      <w:pPr>
        <w:rPr>
          <w:lang w:val="fr-CA"/>
        </w:rPr>
      </w:pPr>
    </w:p>
    <w:p w14:paraId="30821423" w14:textId="77777777" w:rsidR="00AD4AE4" w:rsidRDefault="00AD4AE4" w:rsidP="003B3487">
      <w:pPr>
        <w:rPr>
          <w:lang w:val="fr-CA"/>
        </w:rPr>
      </w:pPr>
    </w:p>
    <w:p w14:paraId="094B58D0" w14:textId="77777777" w:rsidR="00CC4AF8" w:rsidRPr="00344490" w:rsidRDefault="00693F43" w:rsidP="009F7184">
      <w:pPr>
        <w:pStyle w:val="Titre3"/>
        <w:rPr>
          <w:lang w:val="fr-CA"/>
        </w:rPr>
      </w:pPr>
      <w:bookmarkStart w:id="16" w:name="_Toc353222457"/>
      <w:r w:rsidRPr="00AD4AE4">
        <w:rPr>
          <w:lang w:val="fr-CA"/>
        </w:rPr>
        <w:lastRenderedPageBreak/>
        <w:t>Tests d’interface usager</w:t>
      </w:r>
      <w:bookmarkStart w:id="17" w:name="_Toc327254066"/>
      <w:bookmarkStart w:id="18" w:name="_Toc327255031"/>
      <w:bookmarkStart w:id="19" w:name="_Toc327255100"/>
      <w:bookmarkStart w:id="20" w:name="_Toc327255339"/>
      <w:bookmarkEnd w:id="1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766681" w14:paraId="3117503D" w14:textId="77777777">
        <w:trPr>
          <w:cantSplit/>
        </w:trPr>
        <w:tc>
          <w:tcPr>
            <w:tcW w:w="2211" w:type="dxa"/>
          </w:tcPr>
          <w:p w14:paraId="2A9ACBBA" w14:textId="77777777" w:rsidR="00693F43" w:rsidRPr="005C0441" w:rsidRDefault="00693F43" w:rsidP="004559A8">
            <w:pPr>
              <w:pStyle w:val="Corpsdetexte1"/>
              <w:rPr>
                <w:lang w:val="fr-CA"/>
              </w:rPr>
            </w:pPr>
            <w:bookmarkStart w:id="21" w:name="_Toc324843641"/>
            <w:bookmarkStart w:id="22" w:name="_Toc324851948"/>
            <w:bookmarkStart w:id="23" w:name="_Toc324915531"/>
            <w:bookmarkStart w:id="24" w:name="_Toc433104444"/>
            <w:bookmarkStart w:id="25" w:name="_Toc433104448"/>
            <w:r w:rsidRPr="005C0441">
              <w:rPr>
                <w:lang w:val="fr-CA"/>
              </w:rPr>
              <w:t>Objectif de test:</w:t>
            </w:r>
          </w:p>
        </w:tc>
        <w:tc>
          <w:tcPr>
            <w:tcW w:w="6627" w:type="dxa"/>
          </w:tcPr>
          <w:p w14:paraId="0F865FD6" w14:textId="77777777" w:rsidR="00693F43" w:rsidRPr="005C0441" w:rsidRDefault="00B528A1" w:rsidP="004559A8">
            <w:pPr>
              <w:pStyle w:val="Corpsdetexte1"/>
              <w:rPr>
                <w:lang w:val="fr-CA"/>
              </w:rPr>
            </w:pPr>
            <w:r>
              <w:rPr>
                <w:lang w:val="fr-CA"/>
              </w:rPr>
              <w:t>S’assurer que l’interface utilisateur</w:t>
            </w:r>
            <w:r w:rsidR="00752298">
              <w:rPr>
                <w:lang w:val="fr-CA"/>
              </w:rPr>
              <w:t xml:space="preserve"> est uniforme et</w:t>
            </w:r>
            <w:r w:rsidR="00920A79">
              <w:rPr>
                <w:lang w:val="fr-CA"/>
              </w:rPr>
              <w:t xml:space="preserve"> </w:t>
            </w:r>
            <w:r w:rsidR="00752298">
              <w:rPr>
                <w:lang w:val="fr-CA"/>
              </w:rPr>
              <w:t>respecte les règles d’utilisabilité enseignées dans le cours LOG2420.</w:t>
            </w:r>
          </w:p>
        </w:tc>
      </w:tr>
      <w:tr w:rsidR="00693F43" w:rsidRPr="00766681" w14:paraId="1571C6E7" w14:textId="77777777">
        <w:trPr>
          <w:cantSplit/>
        </w:trPr>
        <w:tc>
          <w:tcPr>
            <w:tcW w:w="2211" w:type="dxa"/>
          </w:tcPr>
          <w:p w14:paraId="666DF02D" w14:textId="77777777" w:rsidR="00693F43" w:rsidRPr="005C0441" w:rsidRDefault="00693F43" w:rsidP="004559A8">
            <w:pPr>
              <w:pStyle w:val="Corpsdetexte1"/>
              <w:rPr>
                <w:lang w:val="fr-CA"/>
              </w:rPr>
            </w:pPr>
            <w:r w:rsidRPr="005C0441">
              <w:rPr>
                <w:lang w:val="fr-CA"/>
              </w:rPr>
              <w:t>Technique:</w:t>
            </w:r>
          </w:p>
        </w:tc>
        <w:tc>
          <w:tcPr>
            <w:tcW w:w="6627" w:type="dxa"/>
          </w:tcPr>
          <w:p w14:paraId="22A3DB25" w14:textId="77777777" w:rsidR="00693F43" w:rsidRDefault="00752298" w:rsidP="004559A8">
            <w:pPr>
              <w:pStyle w:val="Corpsdetexte1"/>
              <w:rPr>
                <w:lang w:val="fr-CA"/>
              </w:rPr>
            </w:pPr>
            <w:r>
              <w:rPr>
                <w:lang w:val="fr-CA"/>
              </w:rPr>
              <w:t>Pour chaque écran de l’application, un testeur s’assure que :</w:t>
            </w:r>
          </w:p>
          <w:p w14:paraId="031AEA65" w14:textId="77777777" w:rsidR="00752298" w:rsidRDefault="00752298" w:rsidP="00752298">
            <w:pPr>
              <w:pStyle w:val="Corpsdetexte1"/>
              <w:numPr>
                <w:ilvl w:val="0"/>
                <w:numId w:val="31"/>
              </w:numPr>
              <w:rPr>
                <w:lang w:val="fr-CA"/>
              </w:rPr>
            </w:pPr>
            <w:r>
              <w:rPr>
                <w:lang w:val="fr-CA"/>
              </w:rPr>
              <w:t>L’écran respecte les standards de navigation (titre, bouton retour, boutons vers les prochains écrans).</w:t>
            </w:r>
          </w:p>
          <w:p w14:paraId="3A9ED0E6" w14:textId="77777777" w:rsidR="00752298" w:rsidRDefault="00987129" w:rsidP="00752298">
            <w:pPr>
              <w:pStyle w:val="Corpsdetexte1"/>
              <w:numPr>
                <w:ilvl w:val="0"/>
                <w:numId w:val="31"/>
              </w:numPr>
              <w:rPr>
                <w:lang w:val="fr-CA"/>
              </w:rPr>
            </w:pPr>
            <w:r>
              <w:rPr>
                <w:lang w:val="fr-CA"/>
              </w:rPr>
              <w:t xml:space="preserve">L’écran respecte les standards de navigation entre les champs avec le clavier et </w:t>
            </w:r>
            <w:r w:rsidR="00752298">
              <w:rPr>
                <w:lang w:val="fr-CA"/>
              </w:rPr>
              <w:t>la souris.</w:t>
            </w:r>
          </w:p>
          <w:p w14:paraId="79C0E7D6" w14:textId="77777777" w:rsidR="00752298" w:rsidRDefault="00752298" w:rsidP="00752298">
            <w:pPr>
              <w:pStyle w:val="Corpsdetexte1"/>
              <w:numPr>
                <w:ilvl w:val="0"/>
                <w:numId w:val="31"/>
              </w:numPr>
              <w:rPr>
                <w:lang w:val="fr-CA"/>
              </w:rPr>
            </w:pPr>
            <w:r>
              <w:rPr>
                <w:lang w:val="fr-CA"/>
              </w:rPr>
              <w:t>Des messages standards sont affichés pour toutes les actions invalides identifiées.</w:t>
            </w:r>
          </w:p>
          <w:p w14:paraId="788AFD3E" w14:textId="77777777" w:rsidR="00752298" w:rsidRDefault="00752298" w:rsidP="00752298">
            <w:pPr>
              <w:pStyle w:val="Corpsdetexte1"/>
              <w:rPr>
                <w:lang w:val="fr-CA"/>
              </w:rPr>
            </w:pPr>
            <w:r>
              <w:rPr>
                <w:lang w:val="fr-CA"/>
              </w:rPr>
              <w:t>Pour chaque écran de l’application, un testeur observe un néophyte tenter d’exécuter les comportements observables décrits dans le SRS et s’assure que :</w:t>
            </w:r>
          </w:p>
          <w:p w14:paraId="07222126" w14:textId="77777777" w:rsidR="00752298" w:rsidRDefault="00752298" w:rsidP="00752298">
            <w:pPr>
              <w:pStyle w:val="Corpsdetexte1"/>
              <w:numPr>
                <w:ilvl w:val="0"/>
                <w:numId w:val="32"/>
              </w:numPr>
              <w:rPr>
                <w:lang w:val="fr-CA"/>
              </w:rPr>
            </w:pPr>
            <w:r>
              <w:rPr>
                <w:lang w:val="fr-CA"/>
              </w:rPr>
              <w:t>Les comportements observables peuvent être atteints dans des délais raisonnables spécifiés avant l’exécution des tests.</w:t>
            </w:r>
          </w:p>
          <w:p w14:paraId="435E5864" w14:textId="77777777" w:rsidR="00752298" w:rsidRPr="005C0441" w:rsidRDefault="00752298" w:rsidP="00752298">
            <w:pPr>
              <w:pStyle w:val="Corpsdetexte1"/>
              <w:numPr>
                <w:ilvl w:val="0"/>
                <w:numId w:val="32"/>
              </w:numPr>
              <w:rPr>
                <w:lang w:val="fr-CA"/>
              </w:rPr>
            </w:pPr>
            <w:r>
              <w:rPr>
                <w:lang w:val="fr-CA"/>
              </w:rPr>
              <w:t>Le néophyte obtient les résultats voulus suite à ses actions.</w:t>
            </w:r>
          </w:p>
        </w:tc>
      </w:tr>
      <w:tr w:rsidR="00693F43" w:rsidRPr="00766681" w14:paraId="5BFE76C5" w14:textId="77777777">
        <w:trPr>
          <w:cantSplit/>
        </w:trPr>
        <w:tc>
          <w:tcPr>
            <w:tcW w:w="2211" w:type="dxa"/>
          </w:tcPr>
          <w:p w14:paraId="48E845D6"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11CC0C3F" w14:textId="77777777" w:rsidR="00693F43" w:rsidRPr="005C0441" w:rsidRDefault="00752298" w:rsidP="008D26BC">
            <w:pPr>
              <w:pStyle w:val="Corpsdetexte1"/>
              <w:rPr>
                <w:lang w:val="fr-CA"/>
              </w:rPr>
            </w:pPr>
            <w:r>
              <w:rPr>
                <w:lang w:val="fr-CA"/>
              </w:rPr>
              <w:t>Chaque écran respecte les standards</w:t>
            </w:r>
            <w:r w:rsidR="008D26BC">
              <w:rPr>
                <w:lang w:val="fr-CA"/>
              </w:rPr>
              <w:t xml:space="preserve"> fixés dans l’équipe. Un</w:t>
            </w:r>
            <w:r w:rsidR="00987129">
              <w:rPr>
                <w:lang w:val="fr-CA"/>
              </w:rPr>
              <w:t xml:space="preserve"> néophyte est capable d’utiliser l’application selon les attentes.</w:t>
            </w:r>
          </w:p>
        </w:tc>
      </w:tr>
      <w:tr w:rsidR="00693F43" w:rsidRPr="00766681" w14:paraId="78ED4B76" w14:textId="77777777">
        <w:trPr>
          <w:cantSplit/>
        </w:trPr>
        <w:tc>
          <w:tcPr>
            <w:tcW w:w="2211" w:type="dxa"/>
          </w:tcPr>
          <w:p w14:paraId="4C1F5203"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689A0CE3" w14:textId="77777777" w:rsidR="00693F43" w:rsidRPr="00987129" w:rsidRDefault="00987129" w:rsidP="009F7184">
            <w:pPr>
              <w:pStyle w:val="InfoBlue"/>
              <w:rPr>
                <w:i/>
              </w:rPr>
            </w:pPr>
            <w:r>
              <w:t>La participation d’un néophyte est nécessaire pour exécuter ces tests.</w:t>
            </w:r>
          </w:p>
        </w:tc>
      </w:tr>
    </w:tbl>
    <w:p w14:paraId="4274D664" w14:textId="77777777" w:rsidR="00693F43" w:rsidRPr="005C0441" w:rsidRDefault="00693F43" w:rsidP="00693F43">
      <w:pPr>
        <w:pStyle w:val="Titre3"/>
        <w:numPr>
          <w:ilvl w:val="0"/>
          <w:numId w:val="0"/>
        </w:numPr>
        <w:rPr>
          <w:lang w:val="fr-CA"/>
        </w:rPr>
      </w:pPr>
    </w:p>
    <w:p w14:paraId="1751A328" w14:textId="77777777" w:rsidR="00FA242B" w:rsidRPr="00344490" w:rsidRDefault="00084C50" w:rsidP="009F7184">
      <w:pPr>
        <w:pStyle w:val="Titre3"/>
        <w:rPr>
          <w:lang w:val="fr-CA"/>
        </w:rPr>
      </w:pPr>
      <w:bookmarkStart w:id="26" w:name="_Toc353222458"/>
      <w:r w:rsidRPr="005C0441">
        <w:rPr>
          <w:lang w:val="fr-CA"/>
        </w:rPr>
        <w:t>Tests d’intégrité des données</w:t>
      </w:r>
      <w:bookmarkEnd w:id="21"/>
      <w:bookmarkEnd w:id="22"/>
      <w:bookmarkEnd w:id="23"/>
      <w:bookmarkEnd w:id="24"/>
      <w:bookmarkEnd w:id="2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766681" w14:paraId="3D9660FE" w14:textId="77777777">
        <w:trPr>
          <w:cantSplit/>
        </w:trPr>
        <w:tc>
          <w:tcPr>
            <w:tcW w:w="2211" w:type="dxa"/>
          </w:tcPr>
          <w:p w14:paraId="31ECED6E" w14:textId="77777777" w:rsidR="00693F43" w:rsidRPr="005C0441" w:rsidRDefault="00693F43" w:rsidP="004559A8">
            <w:pPr>
              <w:pStyle w:val="Corpsdetexte1"/>
              <w:rPr>
                <w:lang w:val="fr-CA"/>
              </w:rPr>
            </w:pPr>
            <w:r w:rsidRPr="005C0441">
              <w:rPr>
                <w:lang w:val="fr-CA"/>
              </w:rPr>
              <w:t>Objectif de test:</w:t>
            </w:r>
          </w:p>
        </w:tc>
        <w:tc>
          <w:tcPr>
            <w:tcW w:w="6627" w:type="dxa"/>
          </w:tcPr>
          <w:p w14:paraId="695D5BC4" w14:textId="77777777" w:rsidR="00693F43" w:rsidRPr="005C0441" w:rsidRDefault="006E2615" w:rsidP="009F7184">
            <w:pPr>
              <w:pStyle w:val="Corpsdetexte1"/>
              <w:rPr>
                <w:lang w:val="fr-CA"/>
              </w:rPr>
            </w:pPr>
            <w:r>
              <w:rPr>
                <w:lang w:val="fr-CA"/>
              </w:rPr>
              <w:t xml:space="preserve">S’assurer que la base de données ne contienne pas de données corrompues </w:t>
            </w:r>
            <w:r w:rsidR="00D754AB">
              <w:rPr>
                <w:lang w:val="fr-CA"/>
              </w:rPr>
              <w:t>et que les actions de base fonctionne</w:t>
            </w:r>
            <w:r w:rsidR="009F7184">
              <w:rPr>
                <w:lang w:val="fr-CA"/>
              </w:rPr>
              <w:t>nt</w:t>
            </w:r>
            <w:r w:rsidR="00D754AB">
              <w:rPr>
                <w:lang w:val="fr-CA"/>
              </w:rPr>
              <w:t xml:space="preserve"> correctement (retourne</w:t>
            </w:r>
            <w:r w:rsidR="009F7184">
              <w:rPr>
                <w:lang w:val="fr-CA"/>
              </w:rPr>
              <w:t>nt</w:t>
            </w:r>
            <w:r w:rsidR="00D754AB">
              <w:rPr>
                <w:lang w:val="fr-CA"/>
              </w:rPr>
              <w:t xml:space="preserve"> les résultats attendus).</w:t>
            </w:r>
          </w:p>
        </w:tc>
      </w:tr>
      <w:tr w:rsidR="00693F43" w:rsidRPr="00766681" w14:paraId="2DE3C309" w14:textId="77777777">
        <w:trPr>
          <w:cantSplit/>
        </w:trPr>
        <w:tc>
          <w:tcPr>
            <w:tcW w:w="2211" w:type="dxa"/>
          </w:tcPr>
          <w:p w14:paraId="4D13D49A" w14:textId="77777777" w:rsidR="00693F43" w:rsidRPr="005C0441" w:rsidRDefault="00693F43" w:rsidP="004559A8">
            <w:pPr>
              <w:pStyle w:val="Corpsdetexte1"/>
              <w:rPr>
                <w:lang w:val="fr-CA"/>
              </w:rPr>
            </w:pPr>
            <w:r w:rsidRPr="005C0441">
              <w:rPr>
                <w:lang w:val="fr-CA"/>
              </w:rPr>
              <w:t>Technique:</w:t>
            </w:r>
          </w:p>
        </w:tc>
        <w:tc>
          <w:tcPr>
            <w:tcW w:w="6627" w:type="dxa"/>
          </w:tcPr>
          <w:p w14:paraId="0CCFFA1B" w14:textId="77777777" w:rsidR="008D26BC" w:rsidRDefault="008D26BC" w:rsidP="00A544D7">
            <w:pPr>
              <w:pStyle w:val="Corpsdetexte1"/>
              <w:rPr>
                <w:lang w:val="fr-CA"/>
              </w:rPr>
            </w:pPr>
            <w:r>
              <w:rPr>
                <w:lang w:val="fr-CA"/>
              </w:rPr>
              <w:t>Reproduire tous les types de requêtes pouvant être effectués sur la base de données sans avoir recours à l’interface usager. Pour cela, on enverra des messages simulés au serveur à l’aide de scripts.</w:t>
            </w:r>
          </w:p>
          <w:p w14:paraId="21BA8F57" w14:textId="77777777" w:rsidR="00A544D7" w:rsidRDefault="009F7184" w:rsidP="00A544D7">
            <w:pPr>
              <w:pStyle w:val="Corpsdetexte1"/>
              <w:rPr>
                <w:lang w:val="fr-CA"/>
              </w:rPr>
            </w:pPr>
            <w:r>
              <w:rPr>
                <w:lang w:val="fr-CA"/>
              </w:rPr>
              <w:t xml:space="preserve">À chacune </w:t>
            </w:r>
            <w:r w:rsidR="008D26BC">
              <w:rPr>
                <w:lang w:val="fr-CA"/>
              </w:rPr>
              <w:t>des requêtes</w:t>
            </w:r>
            <w:r>
              <w:rPr>
                <w:lang w:val="fr-CA"/>
              </w:rPr>
              <w:t>,</w:t>
            </w:r>
            <w:r w:rsidR="008D26BC">
              <w:rPr>
                <w:lang w:val="fr-CA"/>
              </w:rPr>
              <w:t xml:space="preserve"> v</w:t>
            </w:r>
            <w:r w:rsidR="00A544D7">
              <w:rPr>
                <w:lang w:val="fr-CA"/>
              </w:rPr>
              <w:t>érifier, en regardant dans la base de données, si les données sont correct</w:t>
            </w:r>
            <w:r>
              <w:rPr>
                <w:lang w:val="fr-CA"/>
              </w:rPr>
              <w:t>es</w:t>
            </w:r>
            <w:r w:rsidR="00A544D7">
              <w:rPr>
                <w:lang w:val="fr-CA"/>
              </w:rPr>
              <w:t>.</w:t>
            </w:r>
          </w:p>
          <w:p w14:paraId="0D19B28F" w14:textId="77777777" w:rsidR="00A544D7" w:rsidRPr="005C0441" w:rsidRDefault="00A544D7" w:rsidP="009F7184">
            <w:pPr>
              <w:pStyle w:val="Corpsdetexte1"/>
              <w:rPr>
                <w:lang w:val="fr-CA"/>
              </w:rPr>
            </w:pPr>
            <w:r>
              <w:rPr>
                <w:lang w:val="fr-CA"/>
              </w:rPr>
              <w:t xml:space="preserve">Il faut aussi faire ces requêtes en utilisant des données non valides pour voir qu’il n’y </w:t>
            </w:r>
            <w:r w:rsidR="009F7184">
              <w:rPr>
                <w:lang w:val="fr-CA"/>
              </w:rPr>
              <w:t>ait</w:t>
            </w:r>
            <w:r>
              <w:rPr>
                <w:lang w:val="fr-CA"/>
              </w:rPr>
              <w:t xml:space="preserve"> pas de corruption de données et que la base de données </w:t>
            </w:r>
            <w:r w:rsidR="004E4E13">
              <w:rPr>
                <w:lang w:val="fr-CA"/>
              </w:rPr>
              <w:t xml:space="preserve">retourne des </w:t>
            </w:r>
            <w:r w:rsidR="007E4992">
              <w:rPr>
                <w:lang w:val="fr-CA"/>
              </w:rPr>
              <w:t>messages</w:t>
            </w:r>
            <w:r w:rsidR="004E4E13">
              <w:rPr>
                <w:lang w:val="fr-CA"/>
              </w:rPr>
              <w:t xml:space="preserve"> d’erreur.</w:t>
            </w:r>
          </w:p>
        </w:tc>
      </w:tr>
      <w:tr w:rsidR="00693F43" w:rsidRPr="00766681" w14:paraId="08014606" w14:textId="77777777">
        <w:trPr>
          <w:cantSplit/>
        </w:trPr>
        <w:tc>
          <w:tcPr>
            <w:tcW w:w="2211" w:type="dxa"/>
          </w:tcPr>
          <w:p w14:paraId="15BDF4C2"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33636AB4" w14:textId="77777777" w:rsidR="00693F43" w:rsidRPr="005C0441" w:rsidRDefault="007E4992" w:rsidP="004559A8">
            <w:pPr>
              <w:pStyle w:val="Corpsdetexte1"/>
              <w:rPr>
                <w:lang w:val="fr-CA"/>
              </w:rPr>
            </w:pPr>
            <w:r>
              <w:rPr>
                <w:lang w:val="fr-CA"/>
              </w:rPr>
              <w:t>Chaque action fonctionne bien et la base de données ne contient aucune information corrompue.</w:t>
            </w:r>
          </w:p>
        </w:tc>
      </w:tr>
      <w:tr w:rsidR="00693F43" w:rsidRPr="00766681" w14:paraId="6EE76497" w14:textId="77777777">
        <w:trPr>
          <w:cantSplit/>
        </w:trPr>
        <w:tc>
          <w:tcPr>
            <w:tcW w:w="2211" w:type="dxa"/>
          </w:tcPr>
          <w:p w14:paraId="33E8045C"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66FC0F64" w14:textId="77777777" w:rsidR="00693F43" w:rsidRPr="005C0441" w:rsidRDefault="007E4992" w:rsidP="009F7184">
            <w:pPr>
              <w:pStyle w:val="InfoBlue"/>
            </w:pPr>
            <w:r>
              <w:t xml:space="preserve">Pour pouvoir effectuer ces tests, il faut avoir </w:t>
            </w:r>
            <w:r w:rsidR="0057178A">
              <w:t>accès directement à la ba</w:t>
            </w:r>
            <w:r w:rsidR="009F7184">
              <w:t xml:space="preserve">se de données et il faut connaître </w:t>
            </w:r>
            <w:r w:rsidR="0057178A">
              <w:t>tou</w:t>
            </w:r>
            <w:r w:rsidR="009F7184">
              <w:t>te</w:t>
            </w:r>
            <w:r w:rsidR="0057178A">
              <w:t>s les étapes que comporte chaque action.</w:t>
            </w:r>
          </w:p>
        </w:tc>
      </w:tr>
    </w:tbl>
    <w:p w14:paraId="3E0AD8F6" w14:textId="77777777" w:rsidR="00A94679" w:rsidRPr="005C0441" w:rsidRDefault="00A94679" w:rsidP="00597B8E">
      <w:pPr>
        <w:rPr>
          <w:lang w:val="fr-CA"/>
        </w:rPr>
      </w:pPr>
    </w:p>
    <w:p w14:paraId="4132229E" w14:textId="77777777" w:rsidR="003308EA" w:rsidRDefault="003308EA">
      <w:pPr>
        <w:widowControl/>
        <w:spacing w:line="240" w:lineRule="auto"/>
        <w:jc w:val="left"/>
        <w:rPr>
          <w:rFonts w:ascii="Arial" w:hAnsi="Arial"/>
          <w:i/>
          <w:lang w:val="fr-CA"/>
        </w:rPr>
      </w:pPr>
      <w:r>
        <w:rPr>
          <w:lang w:val="fr-CA"/>
        </w:rPr>
        <w:br w:type="page"/>
      </w:r>
    </w:p>
    <w:p w14:paraId="3B66EBA7" w14:textId="77777777" w:rsidR="00597B8E" w:rsidRPr="00344490" w:rsidRDefault="00084C50" w:rsidP="009F7184">
      <w:pPr>
        <w:pStyle w:val="Titre3"/>
        <w:rPr>
          <w:lang w:val="fr-CA"/>
        </w:rPr>
      </w:pPr>
      <w:bookmarkStart w:id="27" w:name="_Toc353222459"/>
      <w:r w:rsidRPr="005C0441">
        <w:rPr>
          <w:lang w:val="fr-CA"/>
        </w:rPr>
        <w:lastRenderedPageBreak/>
        <w:t>Tests de performance</w:t>
      </w:r>
      <w:bookmarkEnd w:id="17"/>
      <w:bookmarkEnd w:id="18"/>
      <w:bookmarkEnd w:id="19"/>
      <w:bookmarkEnd w:id="20"/>
      <w:bookmarkEnd w:id="25"/>
      <w:bookmarkEnd w:id="2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5C0441" w14:paraId="2ADDD5FA" w14:textId="77777777">
        <w:trPr>
          <w:cantSplit/>
        </w:trPr>
        <w:tc>
          <w:tcPr>
            <w:tcW w:w="2211" w:type="dxa"/>
          </w:tcPr>
          <w:p w14:paraId="766B40DA" w14:textId="77777777" w:rsidR="00693F43" w:rsidRPr="005C0441" w:rsidRDefault="00693F43" w:rsidP="004559A8">
            <w:pPr>
              <w:pStyle w:val="Corpsdetexte1"/>
              <w:rPr>
                <w:lang w:val="fr-CA"/>
              </w:rPr>
            </w:pPr>
            <w:r w:rsidRPr="005C0441">
              <w:rPr>
                <w:lang w:val="fr-CA"/>
              </w:rPr>
              <w:t>Objectif de test:</w:t>
            </w:r>
          </w:p>
        </w:tc>
        <w:tc>
          <w:tcPr>
            <w:tcW w:w="6627" w:type="dxa"/>
          </w:tcPr>
          <w:p w14:paraId="0BA3ED93" w14:textId="77777777" w:rsidR="00693F43" w:rsidRPr="005C0441" w:rsidRDefault="00472C0E" w:rsidP="003308EA">
            <w:pPr>
              <w:pStyle w:val="Corpsdetexte1"/>
              <w:rPr>
                <w:lang w:val="fr-CA"/>
              </w:rPr>
            </w:pPr>
            <w:r>
              <w:rPr>
                <w:lang w:val="fr-CA"/>
              </w:rPr>
              <w:t>S'assurer que les temps de communication TCP</w:t>
            </w:r>
            <w:r w:rsidR="005B3460">
              <w:rPr>
                <w:lang w:val="fr-CA"/>
              </w:rPr>
              <w:t xml:space="preserve"> </w:t>
            </w:r>
            <w:r>
              <w:rPr>
                <w:lang w:val="fr-CA"/>
              </w:rPr>
              <w:t>et UDP soient adéquat au bon fonctionnement du jeu</w:t>
            </w:r>
            <w:r w:rsidR="003308EA">
              <w:rPr>
                <w:lang w:val="fr-CA"/>
              </w:rPr>
              <w:t xml:space="preserve"> dans un contexte d’utilisation moyen.</w:t>
            </w:r>
          </w:p>
        </w:tc>
      </w:tr>
      <w:tr w:rsidR="00693F43" w:rsidRPr="005C0441" w14:paraId="1DE55EB9" w14:textId="77777777">
        <w:trPr>
          <w:cantSplit/>
        </w:trPr>
        <w:tc>
          <w:tcPr>
            <w:tcW w:w="2211" w:type="dxa"/>
          </w:tcPr>
          <w:p w14:paraId="1B66ACCB" w14:textId="77777777" w:rsidR="00693F43" w:rsidRPr="005C0441" w:rsidRDefault="00693F43" w:rsidP="004559A8">
            <w:pPr>
              <w:pStyle w:val="Corpsdetexte1"/>
              <w:rPr>
                <w:lang w:val="fr-CA"/>
              </w:rPr>
            </w:pPr>
            <w:r w:rsidRPr="005C0441">
              <w:rPr>
                <w:lang w:val="fr-CA"/>
              </w:rPr>
              <w:t>Technique:</w:t>
            </w:r>
          </w:p>
        </w:tc>
        <w:tc>
          <w:tcPr>
            <w:tcW w:w="6627" w:type="dxa"/>
          </w:tcPr>
          <w:p w14:paraId="4CFF9A79" w14:textId="77777777" w:rsidR="00693F43" w:rsidRDefault="005B3460" w:rsidP="005B3460">
            <w:pPr>
              <w:pStyle w:val="Corpsdetexte1"/>
              <w:rPr>
                <w:lang w:val="fr-CA"/>
              </w:rPr>
            </w:pPr>
            <w:r>
              <w:rPr>
                <w:lang w:val="fr-CA"/>
              </w:rPr>
              <w:t xml:space="preserve">Tester sur quelques machines </w:t>
            </w:r>
            <w:r w:rsidR="003308EA">
              <w:rPr>
                <w:lang w:val="fr-CA"/>
              </w:rPr>
              <w:t>les différents modes de jeu en ligne, avec différentes tables de jeu.</w:t>
            </w:r>
          </w:p>
          <w:p w14:paraId="04D5ECAD" w14:textId="77777777" w:rsidR="005B3460" w:rsidRPr="005C0441" w:rsidRDefault="005B3460" w:rsidP="005B3460">
            <w:pPr>
              <w:pStyle w:val="Corpsdetexte1"/>
              <w:rPr>
                <w:lang w:val="fr-CA"/>
              </w:rPr>
            </w:pPr>
            <w:r>
              <w:rPr>
                <w:lang w:val="fr-CA"/>
              </w:rPr>
              <w:t>Tester le déroulement d'une partie en ligne avec plusieurs joueurs et spectateurs</w:t>
            </w:r>
          </w:p>
        </w:tc>
      </w:tr>
      <w:tr w:rsidR="00693F43" w:rsidRPr="005C0441" w14:paraId="01BBE7B7" w14:textId="77777777">
        <w:trPr>
          <w:cantSplit/>
        </w:trPr>
        <w:tc>
          <w:tcPr>
            <w:tcW w:w="2211" w:type="dxa"/>
          </w:tcPr>
          <w:p w14:paraId="036FA9B1"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6DCD8D8A" w14:textId="77777777" w:rsidR="00693F43" w:rsidRPr="005C0441" w:rsidRDefault="003308EA" w:rsidP="004559A8">
            <w:pPr>
              <w:pStyle w:val="Corpsdetexte1"/>
              <w:rPr>
                <w:lang w:val="fr-CA"/>
              </w:rPr>
            </w:pPr>
            <w:r>
              <w:rPr>
                <w:lang w:val="fr-CA"/>
              </w:rPr>
              <w:t xml:space="preserve">Dans tous </w:t>
            </w:r>
            <w:r w:rsidR="005B3460">
              <w:rPr>
                <w:lang w:val="fr-CA"/>
              </w:rPr>
              <w:t>les cas le temps de réponse devra être négligeable, voir instantané du point de vu de l'utilisateur</w:t>
            </w:r>
          </w:p>
        </w:tc>
      </w:tr>
      <w:tr w:rsidR="00693F43" w:rsidRPr="005C0441" w14:paraId="6FF3984B" w14:textId="77777777">
        <w:trPr>
          <w:cantSplit/>
        </w:trPr>
        <w:tc>
          <w:tcPr>
            <w:tcW w:w="2211" w:type="dxa"/>
          </w:tcPr>
          <w:p w14:paraId="20B4FF45"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5AB1BEDA" w14:textId="77777777" w:rsidR="00693F43" w:rsidRPr="005C0441" w:rsidRDefault="00693F43" w:rsidP="009F7184">
            <w:pPr>
              <w:pStyle w:val="InfoBlue"/>
            </w:pPr>
          </w:p>
        </w:tc>
      </w:tr>
    </w:tbl>
    <w:p w14:paraId="6F26730C" w14:textId="77777777" w:rsidR="003B3487" w:rsidRDefault="003B3487" w:rsidP="003B3487">
      <w:pPr>
        <w:rPr>
          <w:lang w:val="fr-CA"/>
        </w:rPr>
      </w:pPr>
      <w:bookmarkStart w:id="28" w:name="_Toc433104452"/>
      <w:bookmarkStart w:id="29" w:name="_Toc314978541"/>
      <w:bookmarkStart w:id="30" w:name="_Toc327254070"/>
      <w:bookmarkStart w:id="31" w:name="_Toc327255035"/>
      <w:bookmarkStart w:id="32" w:name="_Toc327255104"/>
      <w:bookmarkStart w:id="33" w:name="_Toc327255343"/>
    </w:p>
    <w:p w14:paraId="311892AA" w14:textId="77777777" w:rsidR="00597B8E" w:rsidRPr="00344490" w:rsidRDefault="00084C50" w:rsidP="009F7184">
      <w:pPr>
        <w:pStyle w:val="Titre3"/>
        <w:rPr>
          <w:lang w:val="fr-CA"/>
        </w:rPr>
      </w:pPr>
      <w:bookmarkStart w:id="34" w:name="_Toc353222460"/>
      <w:r w:rsidRPr="005C0441">
        <w:rPr>
          <w:lang w:val="fr-CA"/>
        </w:rPr>
        <w:t>Tests de charge</w:t>
      </w:r>
      <w:bookmarkEnd w:id="34"/>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766681" w14:paraId="255344DF" w14:textId="77777777">
        <w:trPr>
          <w:cantSplit/>
        </w:trPr>
        <w:tc>
          <w:tcPr>
            <w:tcW w:w="2211" w:type="dxa"/>
          </w:tcPr>
          <w:p w14:paraId="16BF4E9D" w14:textId="77777777" w:rsidR="00693F43" w:rsidRPr="005C0441" w:rsidRDefault="00693F43" w:rsidP="004559A8">
            <w:pPr>
              <w:pStyle w:val="Corpsdetexte1"/>
              <w:rPr>
                <w:lang w:val="fr-CA"/>
              </w:rPr>
            </w:pPr>
            <w:r w:rsidRPr="005C0441">
              <w:rPr>
                <w:lang w:val="fr-CA"/>
              </w:rPr>
              <w:t>Objectif de test:</w:t>
            </w:r>
          </w:p>
        </w:tc>
        <w:tc>
          <w:tcPr>
            <w:tcW w:w="6627" w:type="dxa"/>
          </w:tcPr>
          <w:p w14:paraId="4437A21E" w14:textId="77777777" w:rsidR="003308EA" w:rsidRPr="005C0441" w:rsidRDefault="00FC70CD" w:rsidP="003308EA">
            <w:pPr>
              <w:pStyle w:val="Corpsdetexte1"/>
              <w:rPr>
                <w:lang w:val="fr-CA"/>
              </w:rPr>
            </w:pPr>
            <w:r>
              <w:rPr>
                <w:lang w:val="fr-CA"/>
              </w:rPr>
              <w:t>S'as</w:t>
            </w:r>
            <w:r w:rsidR="002242BC">
              <w:rPr>
                <w:lang w:val="fr-CA"/>
              </w:rPr>
              <w:t>s</w:t>
            </w:r>
            <w:r>
              <w:rPr>
                <w:lang w:val="fr-CA"/>
              </w:rPr>
              <w:t>urer que les exigences non fonctionnelles du SRS ayant rapport à</w:t>
            </w:r>
            <w:r w:rsidR="003308EA">
              <w:rPr>
                <w:lang w:val="fr-CA"/>
              </w:rPr>
              <w:t xml:space="preserve"> la performance soient comblées. S’assurer que l’application réagit bien lorsque le nombre maximal de clients supportés est atteint.</w:t>
            </w:r>
          </w:p>
        </w:tc>
      </w:tr>
      <w:tr w:rsidR="00693F43" w:rsidRPr="005C0441" w14:paraId="2EBD2161" w14:textId="77777777">
        <w:trPr>
          <w:cantSplit/>
        </w:trPr>
        <w:tc>
          <w:tcPr>
            <w:tcW w:w="2211" w:type="dxa"/>
          </w:tcPr>
          <w:p w14:paraId="0685EF0A" w14:textId="77777777" w:rsidR="00693F43" w:rsidRPr="005C0441" w:rsidRDefault="00693F43" w:rsidP="004559A8">
            <w:pPr>
              <w:pStyle w:val="Corpsdetexte1"/>
              <w:rPr>
                <w:lang w:val="fr-CA"/>
              </w:rPr>
            </w:pPr>
            <w:r w:rsidRPr="005C0441">
              <w:rPr>
                <w:lang w:val="fr-CA"/>
              </w:rPr>
              <w:t>Technique:</w:t>
            </w:r>
          </w:p>
        </w:tc>
        <w:tc>
          <w:tcPr>
            <w:tcW w:w="6627" w:type="dxa"/>
          </w:tcPr>
          <w:p w14:paraId="5B3005CF" w14:textId="77777777" w:rsidR="00FC70CD" w:rsidRDefault="00FC70CD" w:rsidP="00FC70CD">
            <w:pPr>
              <w:pStyle w:val="Corpsdetexte1"/>
              <w:rPr>
                <w:lang w:val="fr-CA"/>
              </w:rPr>
            </w:pPr>
            <w:r>
              <w:rPr>
                <w:lang w:val="fr-CA"/>
              </w:rPr>
              <w:t>Mémoire vive</w:t>
            </w:r>
          </w:p>
          <w:p w14:paraId="5C5BB25C" w14:textId="77777777" w:rsidR="00FC70CD" w:rsidRPr="00AD4AE4" w:rsidRDefault="00FC70CD" w:rsidP="00FC70CD">
            <w:pPr>
              <w:pStyle w:val="Corpsdetexte1"/>
              <w:numPr>
                <w:ilvl w:val="0"/>
                <w:numId w:val="33"/>
              </w:numPr>
              <w:rPr>
                <w:lang w:val="fr-CA"/>
              </w:rPr>
            </w:pPr>
            <w:r w:rsidRPr="00AD4AE4">
              <w:rPr>
                <w:lang w:val="fr-CA"/>
              </w:rPr>
              <w:t>Sur une même machine, exécuter plusieurs instances du client lourd</w:t>
            </w:r>
            <w:r w:rsidR="001B65D6">
              <w:rPr>
                <w:lang w:val="fr-CA"/>
              </w:rPr>
              <w:t xml:space="preserve"> et léger</w:t>
            </w:r>
            <w:r w:rsidRPr="00AD4AE4">
              <w:rPr>
                <w:lang w:val="fr-CA"/>
              </w:rPr>
              <w:t xml:space="preserve"> puis analyser l'état de la mémoire et la fluidité du jeu.</w:t>
            </w:r>
          </w:p>
          <w:p w14:paraId="44D65D4C" w14:textId="77777777" w:rsidR="00FC70CD" w:rsidRDefault="00FC70CD" w:rsidP="00FC70CD">
            <w:pPr>
              <w:pStyle w:val="Corpsdetexte1"/>
              <w:rPr>
                <w:lang w:val="en-CA"/>
              </w:rPr>
            </w:pPr>
            <w:r w:rsidRPr="002242BC">
              <w:rPr>
                <w:lang w:val="fr-CA"/>
              </w:rPr>
              <w:t>Réseau</w:t>
            </w:r>
          </w:p>
          <w:p w14:paraId="6EC5F955" w14:textId="77777777" w:rsidR="00FC70CD" w:rsidRDefault="00FC70CD" w:rsidP="00FC70CD">
            <w:pPr>
              <w:pStyle w:val="Corpsdetexte1"/>
              <w:numPr>
                <w:ilvl w:val="0"/>
                <w:numId w:val="33"/>
              </w:numPr>
              <w:rPr>
                <w:lang w:val="en-CA"/>
              </w:rPr>
            </w:pPr>
            <w:r w:rsidRPr="00AD4AE4">
              <w:rPr>
                <w:lang w:val="fr-CA"/>
              </w:rPr>
              <w:t>Connecter le plus grand nombre requis de clients à un même serve</w:t>
            </w:r>
            <w:r w:rsidR="00946ABD" w:rsidRPr="00AD4AE4">
              <w:rPr>
                <w:lang w:val="fr-CA"/>
              </w:rPr>
              <w:t>u</w:t>
            </w:r>
            <w:r w:rsidRPr="00AD4AE4">
              <w:rPr>
                <w:lang w:val="fr-CA"/>
              </w:rPr>
              <w:t xml:space="preserve">r (sur le réseau de l'école). Avec plusieurs testeurs, effectuer plusieurs requêtes simultanées à partir des clients. </w:t>
            </w:r>
            <w:r>
              <w:rPr>
                <w:lang w:val="en-CA"/>
              </w:rPr>
              <w:t>(TCP)</w:t>
            </w:r>
          </w:p>
          <w:p w14:paraId="3BFB3215" w14:textId="77777777" w:rsidR="00693F43" w:rsidRPr="003308EA" w:rsidRDefault="00FC70CD" w:rsidP="004559A8">
            <w:pPr>
              <w:pStyle w:val="Corpsdetexte1"/>
              <w:numPr>
                <w:ilvl w:val="0"/>
                <w:numId w:val="33"/>
              </w:numPr>
              <w:rPr>
                <w:lang w:val="en-CA"/>
              </w:rPr>
            </w:pPr>
            <w:r w:rsidRPr="00AD4AE4">
              <w:rPr>
                <w:lang w:val="fr-CA"/>
              </w:rPr>
              <w:t xml:space="preserve">Analyser la fluidité lors du plus grand nombre requis de parties en réseau simultanées. </w:t>
            </w:r>
            <w:r w:rsidRPr="003039C6">
              <w:rPr>
                <w:lang w:val="en-CA"/>
              </w:rPr>
              <w:t>(UDP)</w:t>
            </w:r>
          </w:p>
        </w:tc>
      </w:tr>
      <w:tr w:rsidR="00693F43" w:rsidRPr="00766681" w14:paraId="295B3F48" w14:textId="77777777">
        <w:trPr>
          <w:cantSplit/>
        </w:trPr>
        <w:tc>
          <w:tcPr>
            <w:tcW w:w="2211" w:type="dxa"/>
          </w:tcPr>
          <w:p w14:paraId="28B6403C"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72CB07E6" w14:textId="77777777" w:rsidR="00FC70CD" w:rsidRDefault="00FC70CD" w:rsidP="00FC70CD">
            <w:pPr>
              <w:pStyle w:val="Corpsdetexte1"/>
              <w:rPr>
                <w:lang w:val="fr-CA"/>
              </w:rPr>
            </w:pPr>
            <w:r>
              <w:rPr>
                <w:lang w:val="fr-CA"/>
              </w:rPr>
              <w:t>Dans tous les cas, le jeu devra rester fluide et cohérent pour tous les joueurs.</w:t>
            </w:r>
          </w:p>
          <w:p w14:paraId="71FAF50B" w14:textId="77777777" w:rsidR="00FC70CD" w:rsidRDefault="00FC70CD" w:rsidP="00FC70CD">
            <w:pPr>
              <w:pStyle w:val="Corpsdetexte1"/>
              <w:rPr>
                <w:lang w:val="fr-CA"/>
              </w:rPr>
            </w:pPr>
            <w:r>
              <w:rPr>
                <w:lang w:val="fr-CA"/>
              </w:rPr>
              <w:t>Les comportements indiqués dans le SRS devront être respectés</w:t>
            </w:r>
          </w:p>
          <w:p w14:paraId="439795D1" w14:textId="77777777" w:rsidR="00693F43" w:rsidRPr="005C0441" w:rsidRDefault="00FC70CD" w:rsidP="003308EA">
            <w:pPr>
              <w:pStyle w:val="Corpsdetexte1"/>
              <w:rPr>
                <w:lang w:val="fr-CA"/>
              </w:rPr>
            </w:pPr>
            <w:r>
              <w:rPr>
                <w:lang w:val="fr-CA"/>
              </w:rPr>
              <w:t>La mémoire utilisé par une instance de jeu d</w:t>
            </w:r>
            <w:r w:rsidR="007730B9">
              <w:rPr>
                <w:lang w:val="fr-CA"/>
              </w:rPr>
              <w:t xml:space="preserve">evra </w:t>
            </w:r>
            <w:r w:rsidR="003308EA">
              <w:rPr>
                <w:lang w:val="fr-CA"/>
              </w:rPr>
              <w:t>respecter les valeurs définies dans le SRS.</w:t>
            </w:r>
          </w:p>
        </w:tc>
      </w:tr>
      <w:tr w:rsidR="00693F43" w:rsidRPr="005C0441" w14:paraId="1CD276EF" w14:textId="77777777">
        <w:trPr>
          <w:cantSplit/>
        </w:trPr>
        <w:tc>
          <w:tcPr>
            <w:tcW w:w="2211" w:type="dxa"/>
          </w:tcPr>
          <w:p w14:paraId="2C976428"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46EA1272" w14:textId="77777777" w:rsidR="00693F43" w:rsidRPr="005C0441" w:rsidRDefault="00693F43" w:rsidP="009F7184">
            <w:pPr>
              <w:pStyle w:val="InfoBlue"/>
            </w:pPr>
          </w:p>
        </w:tc>
      </w:tr>
    </w:tbl>
    <w:p w14:paraId="5129684B" w14:textId="77777777" w:rsidR="00A94679" w:rsidRPr="005C0441" w:rsidRDefault="00A94679" w:rsidP="003B3487">
      <w:pPr>
        <w:rPr>
          <w:lang w:val="fr-CA"/>
        </w:rPr>
      </w:pPr>
      <w:bookmarkStart w:id="35" w:name="_Toc456598963"/>
    </w:p>
    <w:bookmarkEnd w:id="35"/>
    <w:p w14:paraId="3C92EB4D" w14:textId="77777777" w:rsidR="00E55926" w:rsidRDefault="00E55926">
      <w:pPr>
        <w:widowControl/>
        <w:spacing w:line="240" w:lineRule="auto"/>
        <w:jc w:val="left"/>
        <w:rPr>
          <w:rFonts w:ascii="Arial" w:hAnsi="Arial"/>
          <w:i/>
          <w:lang w:val="fr-CA"/>
        </w:rPr>
      </w:pPr>
      <w:r>
        <w:rPr>
          <w:lang w:val="fr-CA"/>
        </w:rPr>
        <w:br w:type="page"/>
      </w:r>
    </w:p>
    <w:p w14:paraId="6B59AB95" w14:textId="77777777" w:rsidR="00A94679" w:rsidRPr="005C0441" w:rsidRDefault="00084C50">
      <w:pPr>
        <w:pStyle w:val="Titre3"/>
        <w:rPr>
          <w:lang w:val="fr-CA"/>
        </w:rPr>
      </w:pPr>
      <w:bookmarkStart w:id="36" w:name="_Toc353222461"/>
      <w:r w:rsidRPr="005C0441">
        <w:rPr>
          <w:lang w:val="fr-CA"/>
        </w:rPr>
        <w:lastRenderedPageBreak/>
        <w:t>Tests de stress</w:t>
      </w:r>
      <w:bookmarkEnd w:id="36"/>
    </w:p>
    <w:p w14:paraId="6A185F53" w14:textId="77777777" w:rsidR="00597B8E" w:rsidRPr="00597B8E" w:rsidRDefault="00597B8E" w:rsidP="009F7184">
      <w:pPr>
        <w:pStyle w:val="InfoBlue"/>
      </w:pPr>
      <w:bookmarkStart w:id="37" w:name="_Toc31497854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766681" w14:paraId="1D393E20" w14:textId="77777777">
        <w:trPr>
          <w:cantSplit/>
        </w:trPr>
        <w:tc>
          <w:tcPr>
            <w:tcW w:w="2211" w:type="dxa"/>
          </w:tcPr>
          <w:p w14:paraId="440DD815" w14:textId="77777777" w:rsidR="00693F43" w:rsidRPr="005C0441" w:rsidRDefault="00693F43" w:rsidP="004559A8">
            <w:pPr>
              <w:pStyle w:val="Corpsdetexte1"/>
              <w:rPr>
                <w:lang w:val="fr-CA"/>
              </w:rPr>
            </w:pPr>
            <w:r w:rsidRPr="005C0441">
              <w:rPr>
                <w:lang w:val="fr-CA"/>
              </w:rPr>
              <w:t>Objectif de test:</w:t>
            </w:r>
          </w:p>
        </w:tc>
        <w:tc>
          <w:tcPr>
            <w:tcW w:w="6627" w:type="dxa"/>
          </w:tcPr>
          <w:p w14:paraId="62276ACE" w14:textId="77777777" w:rsidR="00693F43" w:rsidRPr="005C0441" w:rsidRDefault="00FC70CD" w:rsidP="004559A8">
            <w:pPr>
              <w:pStyle w:val="Corpsdetexte1"/>
              <w:rPr>
                <w:lang w:val="fr-CA"/>
              </w:rPr>
            </w:pPr>
            <w:r>
              <w:rPr>
                <w:lang w:val="fr-CA"/>
              </w:rPr>
              <w:t>Découvrir les points critiques de l'application, surtout sur la couche réseau, et prendre des mesures préventives pour éviter les plantages</w:t>
            </w:r>
          </w:p>
        </w:tc>
      </w:tr>
      <w:tr w:rsidR="00693F43" w:rsidRPr="00766681" w14:paraId="7D6B1664" w14:textId="77777777">
        <w:trPr>
          <w:cantSplit/>
        </w:trPr>
        <w:tc>
          <w:tcPr>
            <w:tcW w:w="2211" w:type="dxa"/>
          </w:tcPr>
          <w:p w14:paraId="38110A92" w14:textId="77777777" w:rsidR="00693F43" w:rsidRPr="003039C6" w:rsidRDefault="00693F43" w:rsidP="004559A8">
            <w:pPr>
              <w:pStyle w:val="Corpsdetexte1"/>
              <w:rPr>
                <w:lang w:val="en-CA"/>
              </w:rPr>
            </w:pPr>
            <w:r w:rsidRPr="005C0441">
              <w:rPr>
                <w:lang w:val="fr-CA"/>
              </w:rPr>
              <w:t>Technique:</w:t>
            </w:r>
          </w:p>
        </w:tc>
        <w:tc>
          <w:tcPr>
            <w:tcW w:w="6627" w:type="dxa"/>
          </w:tcPr>
          <w:p w14:paraId="00CF5EAE" w14:textId="77777777" w:rsidR="003039C6" w:rsidRDefault="003039C6" w:rsidP="003039C6">
            <w:pPr>
              <w:pStyle w:val="Corpsdetexte1"/>
              <w:rPr>
                <w:lang w:val="en-CA"/>
              </w:rPr>
            </w:pPr>
            <w:proofErr w:type="spellStart"/>
            <w:r>
              <w:rPr>
                <w:lang w:val="en-CA"/>
              </w:rPr>
              <w:t>Réseau</w:t>
            </w:r>
            <w:proofErr w:type="spellEnd"/>
          </w:p>
          <w:p w14:paraId="2E6FF24F" w14:textId="77777777" w:rsidR="003039C6" w:rsidRPr="00AD4AE4" w:rsidRDefault="003039C6" w:rsidP="003039C6">
            <w:pPr>
              <w:pStyle w:val="Corpsdetexte1"/>
              <w:numPr>
                <w:ilvl w:val="0"/>
                <w:numId w:val="33"/>
              </w:numPr>
              <w:rPr>
                <w:lang w:val="fr-CA"/>
              </w:rPr>
            </w:pPr>
            <w:r w:rsidRPr="00AD4AE4">
              <w:rPr>
                <w:lang w:val="fr-CA"/>
              </w:rPr>
              <w:t xml:space="preserve">Connecter </w:t>
            </w:r>
            <w:r w:rsidR="00FC70CD" w:rsidRPr="00AD4AE4">
              <w:rPr>
                <w:lang w:val="fr-CA"/>
              </w:rPr>
              <w:t>un</w:t>
            </w:r>
            <w:r w:rsidRPr="00AD4AE4">
              <w:rPr>
                <w:lang w:val="fr-CA"/>
              </w:rPr>
              <w:t xml:space="preserve"> grand nombre de clients à un même serve</w:t>
            </w:r>
            <w:r w:rsidR="00867BE7" w:rsidRPr="00AD4AE4">
              <w:rPr>
                <w:lang w:val="fr-CA"/>
              </w:rPr>
              <w:t>u</w:t>
            </w:r>
            <w:r w:rsidRPr="00AD4AE4">
              <w:rPr>
                <w:lang w:val="fr-CA"/>
              </w:rPr>
              <w:t xml:space="preserve">r (sur le réseau de l'école). Avec plusieurs testeurs, effectuer plusieurs requêtes simultanées à partir des clients. </w:t>
            </w:r>
            <w:r w:rsidR="00FC70CD" w:rsidRPr="00AD4AE4">
              <w:rPr>
                <w:lang w:val="fr-CA"/>
              </w:rPr>
              <w:t>Augmenter le nombre de clients et de requêtes jusqu'à instabilité ou défaillance</w:t>
            </w:r>
            <w:r w:rsidR="003308EA">
              <w:rPr>
                <w:lang w:val="fr-CA"/>
              </w:rPr>
              <w:t xml:space="preserve"> </w:t>
            </w:r>
            <w:r w:rsidRPr="00AD4AE4">
              <w:rPr>
                <w:lang w:val="fr-CA"/>
              </w:rPr>
              <w:t>(TCP)</w:t>
            </w:r>
          </w:p>
          <w:p w14:paraId="17AF83EA" w14:textId="77777777" w:rsidR="003039C6" w:rsidRPr="00AD4AE4" w:rsidRDefault="00867BE7" w:rsidP="003039C6">
            <w:pPr>
              <w:pStyle w:val="Corpsdetexte1"/>
              <w:numPr>
                <w:ilvl w:val="0"/>
                <w:numId w:val="33"/>
              </w:numPr>
              <w:rPr>
                <w:lang w:val="fr-CA"/>
              </w:rPr>
            </w:pPr>
            <w:r w:rsidRPr="00AD4AE4">
              <w:rPr>
                <w:lang w:val="fr-CA"/>
              </w:rPr>
              <w:t>Exé</w:t>
            </w:r>
            <w:r w:rsidR="00FC70CD" w:rsidRPr="00AD4AE4">
              <w:rPr>
                <w:lang w:val="fr-CA"/>
              </w:rPr>
              <w:t xml:space="preserve">cuter </w:t>
            </w:r>
            <w:r w:rsidR="003039C6" w:rsidRPr="00AD4AE4">
              <w:rPr>
                <w:lang w:val="fr-CA"/>
              </w:rPr>
              <w:t xml:space="preserve">un grand nombre de parties en réseau simultanées. </w:t>
            </w:r>
            <w:r w:rsidR="00FC70CD" w:rsidRPr="00AD4AE4">
              <w:rPr>
                <w:lang w:val="fr-CA"/>
              </w:rPr>
              <w:t>Analyser la fluidité avec de plus en plus de parties jusqu'à l'obtention de pertes de synchronisation ou défaillances</w:t>
            </w:r>
            <w:proofErr w:type="gramStart"/>
            <w:r w:rsidR="00FC70CD" w:rsidRPr="00AD4AE4">
              <w:rPr>
                <w:lang w:val="fr-CA"/>
              </w:rPr>
              <w:t>.</w:t>
            </w:r>
            <w:r w:rsidR="003039C6" w:rsidRPr="00AD4AE4">
              <w:rPr>
                <w:lang w:val="fr-CA"/>
              </w:rPr>
              <w:t>(</w:t>
            </w:r>
            <w:proofErr w:type="gramEnd"/>
            <w:r w:rsidR="003039C6" w:rsidRPr="00AD4AE4">
              <w:rPr>
                <w:lang w:val="fr-CA"/>
              </w:rPr>
              <w:t>UDP)</w:t>
            </w:r>
          </w:p>
          <w:p w14:paraId="4364645D" w14:textId="77777777" w:rsidR="003039C6" w:rsidRPr="00AD4AE4" w:rsidRDefault="003039C6" w:rsidP="003039C6">
            <w:pPr>
              <w:pStyle w:val="Corpsdetexte1"/>
              <w:ind w:left="720"/>
              <w:rPr>
                <w:lang w:val="fr-CA"/>
              </w:rPr>
            </w:pPr>
          </w:p>
        </w:tc>
      </w:tr>
      <w:tr w:rsidR="00693F43" w:rsidRPr="00766681" w14:paraId="1C28C91B" w14:textId="77777777">
        <w:trPr>
          <w:cantSplit/>
        </w:trPr>
        <w:tc>
          <w:tcPr>
            <w:tcW w:w="2211" w:type="dxa"/>
          </w:tcPr>
          <w:p w14:paraId="1046F151"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0CA474FD" w14:textId="77777777" w:rsidR="007F7515" w:rsidRPr="005C0441" w:rsidRDefault="00FC70CD" w:rsidP="004559A8">
            <w:pPr>
              <w:pStyle w:val="Corpsdetexte1"/>
              <w:rPr>
                <w:lang w:val="fr-CA"/>
              </w:rPr>
            </w:pPr>
            <w:r>
              <w:rPr>
                <w:lang w:val="fr-CA"/>
              </w:rPr>
              <w:t>Ici, on doit simplement s'assurer que les points critiques</w:t>
            </w:r>
            <w:r w:rsidR="003308EA">
              <w:rPr>
                <w:lang w:val="fr-CA"/>
              </w:rPr>
              <w:t xml:space="preserve"> obtenus sont définitivement au-</w:t>
            </w:r>
            <w:r>
              <w:rPr>
                <w:lang w:val="fr-CA"/>
              </w:rPr>
              <w:t>dessus des requis inscrits dans le SRS</w:t>
            </w:r>
          </w:p>
        </w:tc>
      </w:tr>
      <w:tr w:rsidR="00693F43" w:rsidRPr="00766681" w14:paraId="165B9F6C" w14:textId="77777777">
        <w:trPr>
          <w:cantSplit/>
        </w:trPr>
        <w:tc>
          <w:tcPr>
            <w:tcW w:w="2211" w:type="dxa"/>
          </w:tcPr>
          <w:p w14:paraId="63B7D750"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1ECC1558" w14:textId="77777777" w:rsidR="00693F43" w:rsidRPr="006428BE" w:rsidRDefault="00FC70CD" w:rsidP="009F7184">
            <w:pPr>
              <w:pStyle w:val="InfoBlue"/>
            </w:pPr>
            <w:r>
              <w:t>I</w:t>
            </w:r>
            <w:r w:rsidR="006428BE" w:rsidRPr="006428BE">
              <w:t xml:space="preserve">l sera </w:t>
            </w:r>
            <w:r w:rsidRPr="006428BE">
              <w:t>intéressant</w:t>
            </w:r>
            <w:r w:rsidR="006428BE" w:rsidRPr="006428BE">
              <w:t xml:space="preserve"> d'augmenter la charge de stress pour atteindre les points critique du serve</w:t>
            </w:r>
            <w:r w:rsidR="00E24873">
              <w:t>u</w:t>
            </w:r>
            <w:r w:rsidR="006428BE" w:rsidRPr="006428BE">
              <w:t>r et éventuellement développe</w:t>
            </w:r>
            <w:r>
              <w:t>r des mesures préventives c</w:t>
            </w:r>
            <w:r w:rsidR="006428BE" w:rsidRPr="006428BE">
              <w:t>ontre les "plantages"</w:t>
            </w:r>
          </w:p>
        </w:tc>
      </w:tr>
    </w:tbl>
    <w:p w14:paraId="53FFAC87" w14:textId="77777777" w:rsidR="00A94679" w:rsidRPr="005C0441" w:rsidRDefault="00A94679" w:rsidP="003B3487">
      <w:pPr>
        <w:rPr>
          <w:lang w:val="fr-CA"/>
        </w:rPr>
      </w:pPr>
    </w:p>
    <w:p w14:paraId="128A9D06" w14:textId="77777777" w:rsidR="003B3487" w:rsidRDefault="003B3487">
      <w:pPr>
        <w:widowControl/>
        <w:spacing w:line="240" w:lineRule="auto"/>
        <w:jc w:val="left"/>
        <w:rPr>
          <w:rFonts w:ascii="Arial" w:hAnsi="Arial"/>
          <w:i/>
          <w:lang w:val="fr-CA"/>
        </w:rPr>
      </w:pPr>
    </w:p>
    <w:p w14:paraId="6AB6AAD2" w14:textId="77777777" w:rsidR="00597B8E" w:rsidRPr="002242BC" w:rsidRDefault="00084C50" w:rsidP="009F7184">
      <w:pPr>
        <w:pStyle w:val="Titre3"/>
        <w:rPr>
          <w:lang w:val="fr-CA"/>
        </w:rPr>
      </w:pPr>
      <w:bookmarkStart w:id="38" w:name="_Toc353222462"/>
      <w:r w:rsidRPr="005C0441">
        <w:rPr>
          <w:lang w:val="fr-CA"/>
        </w:rPr>
        <w:t>Tests de volume</w:t>
      </w:r>
      <w:bookmarkEnd w:id="3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3F43" w:rsidRPr="00766681" w14:paraId="72C7CF21" w14:textId="77777777">
        <w:trPr>
          <w:cantSplit/>
        </w:trPr>
        <w:tc>
          <w:tcPr>
            <w:tcW w:w="2211" w:type="dxa"/>
          </w:tcPr>
          <w:p w14:paraId="7CC42A9A" w14:textId="77777777" w:rsidR="00693F43" w:rsidRPr="005C0441" w:rsidRDefault="00693F43" w:rsidP="004559A8">
            <w:pPr>
              <w:pStyle w:val="Corpsdetexte1"/>
              <w:rPr>
                <w:lang w:val="fr-CA"/>
              </w:rPr>
            </w:pPr>
            <w:r w:rsidRPr="005C0441">
              <w:rPr>
                <w:lang w:val="fr-CA"/>
              </w:rPr>
              <w:t>Objectif de test:</w:t>
            </w:r>
          </w:p>
        </w:tc>
        <w:tc>
          <w:tcPr>
            <w:tcW w:w="6627" w:type="dxa"/>
          </w:tcPr>
          <w:p w14:paraId="0CA360DE" w14:textId="77777777" w:rsidR="00693F43" w:rsidRPr="005C0441" w:rsidRDefault="00867BE7" w:rsidP="00867BE7">
            <w:pPr>
              <w:pStyle w:val="Corpsdetexte1"/>
              <w:rPr>
                <w:lang w:val="fr-CA"/>
              </w:rPr>
            </w:pPr>
            <w:r>
              <w:rPr>
                <w:lang w:val="fr-CA"/>
              </w:rPr>
              <w:t>Vérifier que le logiciel fonctionne correctement lorsque beaucoup de clients se connectent au serveur et quand la base de données reçoit un nombre élevé de requêtes en même temps.</w:t>
            </w:r>
          </w:p>
        </w:tc>
      </w:tr>
      <w:tr w:rsidR="00693F43" w:rsidRPr="00766681" w14:paraId="1238BC07" w14:textId="77777777">
        <w:trPr>
          <w:cantSplit/>
        </w:trPr>
        <w:tc>
          <w:tcPr>
            <w:tcW w:w="2211" w:type="dxa"/>
          </w:tcPr>
          <w:p w14:paraId="766224D0" w14:textId="77777777" w:rsidR="00693F43" w:rsidRPr="005C0441" w:rsidRDefault="00693F43" w:rsidP="004559A8">
            <w:pPr>
              <w:pStyle w:val="Corpsdetexte1"/>
              <w:rPr>
                <w:lang w:val="fr-CA"/>
              </w:rPr>
            </w:pPr>
            <w:r w:rsidRPr="005C0441">
              <w:rPr>
                <w:lang w:val="fr-CA"/>
              </w:rPr>
              <w:t>Technique:</w:t>
            </w:r>
          </w:p>
        </w:tc>
        <w:tc>
          <w:tcPr>
            <w:tcW w:w="6627" w:type="dxa"/>
          </w:tcPr>
          <w:p w14:paraId="2E2B3B45" w14:textId="77777777" w:rsidR="00693F43" w:rsidRDefault="00867BE7" w:rsidP="004559A8">
            <w:pPr>
              <w:pStyle w:val="Corpsdetexte1"/>
              <w:rPr>
                <w:lang w:val="fr-CA"/>
              </w:rPr>
            </w:pPr>
            <w:r>
              <w:rPr>
                <w:lang w:val="fr-CA"/>
              </w:rPr>
              <w:t>Serveur</w:t>
            </w:r>
          </w:p>
          <w:p w14:paraId="4B8D9BB6" w14:textId="77777777" w:rsidR="00867BE7" w:rsidRDefault="00867BE7" w:rsidP="00867BE7">
            <w:pPr>
              <w:pStyle w:val="Corpsdetexte1"/>
              <w:numPr>
                <w:ilvl w:val="0"/>
                <w:numId w:val="37"/>
              </w:numPr>
              <w:rPr>
                <w:lang w:val="fr-CA"/>
              </w:rPr>
            </w:pPr>
            <w:r>
              <w:rPr>
                <w:lang w:val="fr-CA"/>
              </w:rPr>
              <w:t xml:space="preserve">Il faut d’abord se connecter au serveur avec plusieurs clients et exécuter </w:t>
            </w:r>
            <w:r w:rsidR="003308EA">
              <w:rPr>
                <w:lang w:val="fr-CA"/>
              </w:rPr>
              <w:t>des fonctions</w:t>
            </w:r>
            <w:r w:rsidR="001E0A5C">
              <w:rPr>
                <w:lang w:val="fr-CA"/>
              </w:rPr>
              <w:t xml:space="preserve"> </w:t>
            </w:r>
            <w:proofErr w:type="spellStart"/>
            <w:r w:rsidR="001E0A5C">
              <w:rPr>
                <w:lang w:val="fr-CA"/>
              </w:rPr>
              <w:t>demandante</w:t>
            </w:r>
            <w:r w:rsidR="003308EA">
              <w:rPr>
                <w:lang w:val="fr-CA"/>
              </w:rPr>
              <w:t>s</w:t>
            </w:r>
            <w:proofErr w:type="spellEnd"/>
            <w:r w:rsidR="003308EA">
              <w:rPr>
                <w:lang w:val="fr-CA"/>
              </w:rPr>
              <w:t xml:space="preserve"> envers le serveur</w:t>
            </w:r>
            <w:r w:rsidR="001E0A5C">
              <w:rPr>
                <w:lang w:val="fr-CA"/>
              </w:rPr>
              <w:t xml:space="preserve"> sur tous les clients.</w:t>
            </w:r>
          </w:p>
          <w:p w14:paraId="129B6033" w14:textId="77777777" w:rsidR="001E0A5C" w:rsidRDefault="001E0A5C" w:rsidP="00867BE7">
            <w:pPr>
              <w:pStyle w:val="Corpsdetexte1"/>
              <w:numPr>
                <w:ilvl w:val="0"/>
                <w:numId w:val="37"/>
              </w:numPr>
              <w:rPr>
                <w:lang w:val="fr-CA"/>
              </w:rPr>
            </w:pPr>
            <w:r>
              <w:rPr>
                <w:lang w:val="fr-CA"/>
              </w:rPr>
              <w:t>S’assurer que le serveur répond bien à une charge élevée et que les informations sont toujours bien relayées entre les clients et le serveur.</w:t>
            </w:r>
          </w:p>
          <w:p w14:paraId="6DC63827" w14:textId="77777777" w:rsidR="001E0A5C" w:rsidRDefault="001E0A5C" w:rsidP="001E0A5C">
            <w:pPr>
              <w:pStyle w:val="Corpsdetexte1"/>
              <w:rPr>
                <w:lang w:val="fr-CA"/>
              </w:rPr>
            </w:pPr>
            <w:r>
              <w:rPr>
                <w:lang w:val="fr-CA"/>
              </w:rPr>
              <w:t>Base de données</w:t>
            </w:r>
          </w:p>
          <w:p w14:paraId="68650FC6" w14:textId="77777777" w:rsidR="001E0A5C" w:rsidRDefault="001E0A5C" w:rsidP="001E0A5C">
            <w:pPr>
              <w:pStyle w:val="Corpsdetexte1"/>
              <w:numPr>
                <w:ilvl w:val="0"/>
                <w:numId w:val="38"/>
              </w:numPr>
              <w:rPr>
                <w:lang w:val="fr-CA"/>
              </w:rPr>
            </w:pPr>
            <w:r>
              <w:rPr>
                <w:lang w:val="fr-CA"/>
              </w:rPr>
              <w:t>Se connecter d’abord au serveur avec plusieurs clients puis exécuter des fonctions qui utilisent la base de données sur chaque client.</w:t>
            </w:r>
          </w:p>
          <w:p w14:paraId="081B1672" w14:textId="77777777" w:rsidR="001E0A5C" w:rsidRPr="005C0441" w:rsidRDefault="001E0A5C" w:rsidP="001E0A5C">
            <w:pPr>
              <w:pStyle w:val="Corpsdetexte1"/>
              <w:numPr>
                <w:ilvl w:val="0"/>
                <w:numId w:val="38"/>
              </w:numPr>
              <w:rPr>
                <w:lang w:val="fr-CA"/>
              </w:rPr>
            </w:pPr>
            <w:r>
              <w:rPr>
                <w:lang w:val="fr-CA"/>
              </w:rPr>
              <w:t>Vérifier que la base de données répond bien lorsque plusieurs requêtes sont exécutées simultanément et quand la taille de la base de données devient grande.</w:t>
            </w:r>
          </w:p>
        </w:tc>
      </w:tr>
      <w:tr w:rsidR="00693F43" w:rsidRPr="00766681" w14:paraId="4C5DD0A7" w14:textId="77777777">
        <w:trPr>
          <w:cantSplit/>
        </w:trPr>
        <w:tc>
          <w:tcPr>
            <w:tcW w:w="2211" w:type="dxa"/>
          </w:tcPr>
          <w:p w14:paraId="25921D41"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71790FBE" w14:textId="77777777" w:rsidR="00693F43" w:rsidRPr="005C0441" w:rsidRDefault="007730B9" w:rsidP="007730B9">
            <w:pPr>
              <w:pStyle w:val="Corpsdetexte1"/>
              <w:rPr>
                <w:lang w:val="fr-CA"/>
              </w:rPr>
            </w:pPr>
            <w:r>
              <w:rPr>
                <w:lang w:val="fr-CA"/>
              </w:rPr>
              <w:t>Il faut s’assurer que le logiciel fonctionne de façon normale lorsque les niveaux de charges maximum tel qu’inscrit dans le SRS sont atteints.</w:t>
            </w:r>
          </w:p>
        </w:tc>
      </w:tr>
      <w:tr w:rsidR="00693F43" w:rsidRPr="005C0441" w14:paraId="50F14801" w14:textId="77777777">
        <w:trPr>
          <w:cantSplit/>
        </w:trPr>
        <w:tc>
          <w:tcPr>
            <w:tcW w:w="2211" w:type="dxa"/>
          </w:tcPr>
          <w:p w14:paraId="461A6E69" w14:textId="77777777" w:rsidR="00693F43" w:rsidRPr="005C0441" w:rsidRDefault="00693F43" w:rsidP="004559A8">
            <w:pPr>
              <w:pStyle w:val="Corpsdetexte1"/>
              <w:rPr>
                <w:lang w:val="fr-CA"/>
              </w:rPr>
            </w:pPr>
            <w:r w:rsidRPr="005C0441">
              <w:rPr>
                <w:lang w:val="fr-CA"/>
              </w:rPr>
              <w:t>Considérations spéciales:</w:t>
            </w:r>
          </w:p>
        </w:tc>
        <w:tc>
          <w:tcPr>
            <w:tcW w:w="6627" w:type="dxa"/>
          </w:tcPr>
          <w:p w14:paraId="7F0A8084" w14:textId="77777777" w:rsidR="00693F43" w:rsidRPr="005C0441" w:rsidRDefault="00693F43" w:rsidP="009F7184">
            <w:pPr>
              <w:pStyle w:val="InfoBlue"/>
            </w:pPr>
          </w:p>
        </w:tc>
      </w:tr>
    </w:tbl>
    <w:p w14:paraId="53643889" w14:textId="77777777" w:rsidR="00A94679" w:rsidRPr="005C0441" w:rsidRDefault="00A94679" w:rsidP="00693F43">
      <w:pPr>
        <w:rPr>
          <w:lang w:val="fr-CA"/>
        </w:rPr>
      </w:pPr>
    </w:p>
    <w:p w14:paraId="46D9C85F" w14:textId="77777777" w:rsidR="00F12282" w:rsidRPr="002242BC" w:rsidRDefault="00084C50" w:rsidP="009F7184">
      <w:pPr>
        <w:pStyle w:val="Titre3"/>
        <w:rPr>
          <w:lang w:val="fr-CA"/>
        </w:rPr>
      </w:pPr>
      <w:bookmarkStart w:id="39" w:name="_Toc353222463"/>
      <w:bookmarkEnd w:id="37"/>
      <w:r w:rsidRPr="005C0441">
        <w:rPr>
          <w:lang w:val="fr-CA"/>
        </w:rPr>
        <w:lastRenderedPageBreak/>
        <w:t>Tests de sécurité</w:t>
      </w:r>
      <w:bookmarkEnd w:id="28"/>
      <w:r w:rsidR="00F12282">
        <w:rPr>
          <w:lang w:val="fr-CA"/>
        </w:rPr>
        <w:t xml:space="preserve"> et de contrôle d’accès</w:t>
      </w:r>
      <w:bookmarkEnd w:id="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F351B8" w:rsidRPr="00766681" w14:paraId="26BD7398" w14:textId="77777777">
        <w:trPr>
          <w:cantSplit/>
        </w:trPr>
        <w:tc>
          <w:tcPr>
            <w:tcW w:w="2211" w:type="dxa"/>
          </w:tcPr>
          <w:p w14:paraId="2BE8ADDE" w14:textId="77777777" w:rsidR="00F351B8" w:rsidRPr="005C0441" w:rsidRDefault="00F351B8" w:rsidP="004559A8">
            <w:pPr>
              <w:pStyle w:val="Corpsdetexte1"/>
              <w:rPr>
                <w:lang w:val="fr-CA"/>
              </w:rPr>
            </w:pPr>
            <w:r w:rsidRPr="005C0441">
              <w:rPr>
                <w:lang w:val="fr-CA"/>
              </w:rPr>
              <w:t>Objectif de test:</w:t>
            </w:r>
          </w:p>
        </w:tc>
        <w:tc>
          <w:tcPr>
            <w:tcW w:w="6627" w:type="dxa"/>
          </w:tcPr>
          <w:p w14:paraId="1862F0D2" w14:textId="77777777" w:rsidR="00F351B8" w:rsidRPr="005C0441" w:rsidRDefault="00724DEA" w:rsidP="004559A8">
            <w:pPr>
              <w:pStyle w:val="Corpsdetexte1"/>
              <w:rPr>
                <w:lang w:val="fr-CA"/>
              </w:rPr>
            </w:pPr>
            <w:r>
              <w:rPr>
                <w:lang w:val="fr-CA"/>
              </w:rPr>
              <w:t>Vérifier que les utilisateurs ont seulement accès aux fonctions auxquelles ils devraient avoir accès tel que défini dans le SRS. S’assurer que le système et les applications ne sont accessibles que par les acteurs qui y ont droit (tel que défini dans le SRS).</w:t>
            </w:r>
          </w:p>
        </w:tc>
      </w:tr>
      <w:tr w:rsidR="00F351B8" w:rsidRPr="00766681" w14:paraId="7A649E99" w14:textId="77777777">
        <w:trPr>
          <w:cantSplit/>
        </w:trPr>
        <w:tc>
          <w:tcPr>
            <w:tcW w:w="2211" w:type="dxa"/>
          </w:tcPr>
          <w:p w14:paraId="4D0856C0" w14:textId="77777777" w:rsidR="00F351B8" w:rsidRPr="005C0441" w:rsidRDefault="00F351B8" w:rsidP="004559A8">
            <w:pPr>
              <w:pStyle w:val="Corpsdetexte1"/>
              <w:rPr>
                <w:lang w:val="fr-CA"/>
              </w:rPr>
            </w:pPr>
            <w:r w:rsidRPr="005C0441">
              <w:rPr>
                <w:lang w:val="fr-CA"/>
              </w:rPr>
              <w:t>Technique:</w:t>
            </w:r>
          </w:p>
        </w:tc>
        <w:tc>
          <w:tcPr>
            <w:tcW w:w="6627" w:type="dxa"/>
          </w:tcPr>
          <w:p w14:paraId="53F4D6FF" w14:textId="77777777" w:rsidR="00F351B8" w:rsidRDefault="00724DEA" w:rsidP="004559A8">
            <w:pPr>
              <w:pStyle w:val="Corpsdetexte1"/>
              <w:rPr>
                <w:lang w:val="fr-CA"/>
              </w:rPr>
            </w:pPr>
            <w:r>
              <w:rPr>
                <w:lang w:val="fr-CA"/>
              </w:rPr>
              <w:t>Niveau applicatif</w:t>
            </w:r>
          </w:p>
          <w:p w14:paraId="72E8C6E8" w14:textId="77777777" w:rsidR="00724DEA" w:rsidRDefault="00724DEA" w:rsidP="00724DEA">
            <w:pPr>
              <w:pStyle w:val="Corpsdetexte1"/>
              <w:numPr>
                <w:ilvl w:val="0"/>
                <w:numId w:val="39"/>
              </w:numPr>
              <w:rPr>
                <w:lang w:val="fr-CA"/>
              </w:rPr>
            </w:pPr>
            <w:r>
              <w:rPr>
                <w:lang w:val="fr-CA"/>
              </w:rPr>
              <w:t>Démarrer l’application en tant qu’un acteur donné.</w:t>
            </w:r>
          </w:p>
          <w:p w14:paraId="67239D0D" w14:textId="77777777" w:rsidR="00724DEA" w:rsidRDefault="00724DEA" w:rsidP="00724DEA">
            <w:pPr>
              <w:pStyle w:val="Corpsdetexte1"/>
              <w:numPr>
                <w:ilvl w:val="0"/>
                <w:numId w:val="39"/>
              </w:numPr>
              <w:rPr>
                <w:lang w:val="fr-CA"/>
              </w:rPr>
            </w:pPr>
            <w:r>
              <w:rPr>
                <w:lang w:val="fr-CA"/>
              </w:rPr>
              <w:t>Vérifier que l’on n’a accès qu’aux fonctions tel que défini dans le SRS.</w:t>
            </w:r>
          </w:p>
          <w:p w14:paraId="5C4CF5C8" w14:textId="77777777" w:rsidR="00724DEA" w:rsidRDefault="00724DEA" w:rsidP="00724DEA">
            <w:pPr>
              <w:pStyle w:val="Corpsdetexte1"/>
              <w:numPr>
                <w:ilvl w:val="0"/>
                <w:numId w:val="39"/>
              </w:numPr>
              <w:rPr>
                <w:lang w:val="fr-CA"/>
              </w:rPr>
            </w:pPr>
            <w:r>
              <w:rPr>
                <w:lang w:val="fr-CA"/>
              </w:rPr>
              <w:t>Répéter pour tous les acteurs/types d’utilisateurs.</w:t>
            </w:r>
          </w:p>
          <w:p w14:paraId="0F7DCF61" w14:textId="77777777" w:rsidR="00724DEA" w:rsidRDefault="00724DEA" w:rsidP="00724DEA">
            <w:pPr>
              <w:pStyle w:val="Corpsdetexte1"/>
              <w:rPr>
                <w:lang w:val="fr-CA"/>
              </w:rPr>
            </w:pPr>
            <w:r>
              <w:rPr>
                <w:lang w:val="fr-CA"/>
              </w:rPr>
              <w:t>Niveau système</w:t>
            </w:r>
          </w:p>
          <w:p w14:paraId="688967EB" w14:textId="77777777" w:rsidR="00724DEA" w:rsidRPr="005C0441" w:rsidRDefault="00724DEA" w:rsidP="00724DEA">
            <w:pPr>
              <w:pStyle w:val="Corpsdetexte1"/>
              <w:numPr>
                <w:ilvl w:val="0"/>
                <w:numId w:val="40"/>
              </w:numPr>
              <w:rPr>
                <w:lang w:val="fr-CA"/>
              </w:rPr>
            </w:pPr>
            <w:r>
              <w:rPr>
                <w:lang w:val="fr-CA"/>
              </w:rPr>
              <w:t xml:space="preserve">Il suffit de s’assurer que seuls les utilisateurs ayant le droit d’accéder au système peuvent y accéder. </w:t>
            </w:r>
          </w:p>
        </w:tc>
      </w:tr>
      <w:tr w:rsidR="00F351B8" w:rsidRPr="00766681" w14:paraId="0D86859A" w14:textId="77777777">
        <w:trPr>
          <w:cantSplit/>
        </w:trPr>
        <w:tc>
          <w:tcPr>
            <w:tcW w:w="2211" w:type="dxa"/>
          </w:tcPr>
          <w:p w14:paraId="012559EF" w14:textId="77777777" w:rsidR="00F351B8" w:rsidRPr="005C0441" w:rsidRDefault="00F351B8"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10F7CD2A" w14:textId="77777777" w:rsidR="00F351B8" w:rsidRPr="005C0441" w:rsidRDefault="00EC5262" w:rsidP="004559A8">
            <w:pPr>
              <w:pStyle w:val="Corpsdetexte1"/>
              <w:rPr>
                <w:lang w:val="fr-CA"/>
              </w:rPr>
            </w:pPr>
            <w:r>
              <w:rPr>
                <w:lang w:val="fr-CA"/>
              </w:rPr>
              <w:t>Tous les acteurs n’ont accès qu’aux fonctions auxquels ils ont le droit d’accéder et seul les acteurs ayant le droit d’accéder au système y ont accès.</w:t>
            </w:r>
          </w:p>
        </w:tc>
      </w:tr>
      <w:tr w:rsidR="00F351B8" w:rsidRPr="00766681" w14:paraId="28AAE60A" w14:textId="77777777">
        <w:trPr>
          <w:cantSplit/>
        </w:trPr>
        <w:tc>
          <w:tcPr>
            <w:tcW w:w="2211" w:type="dxa"/>
          </w:tcPr>
          <w:p w14:paraId="7CC00C8B" w14:textId="77777777" w:rsidR="00F351B8" w:rsidRPr="005C0441" w:rsidRDefault="00F351B8" w:rsidP="004559A8">
            <w:pPr>
              <w:pStyle w:val="Corpsdetexte1"/>
              <w:rPr>
                <w:lang w:val="fr-CA"/>
              </w:rPr>
            </w:pPr>
            <w:r w:rsidRPr="005C0441">
              <w:rPr>
                <w:lang w:val="fr-CA"/>
              </w:rPr>
              <w:t>Considérations spéciales:</w:t>
            </w:r>
          </w:p>
        </w:tc>
        <w:tc>
          <w:tcPr>
            <w:tcW w:w="6627" w:type="dxa"/>
          </w:tcPr>
          <w:p w14:paraId="6EAE1D67" w14:textId="77777777" w:rsidR="00F351B8" w:rsidRPr="005C0441" w:rsidRDefault="00724DEA" w:rsidP="009F7184">
            <w:pPr>
              <w:pStyle w:val="InfoBlue"/>
            </w:pPr>
            <w:r>
              <w:t xml:space="preserve">Les tests niveau système ne sont probablement pas nécessaires pour le cas présent. </w:t>
            </w:r>
          </w:p>
        </w:tc>
      </w:tr>
    </w:tbl>
    <w:p w14:paraId="3F47DD95" w14:textId="77777777" w:rsidR="00F351B8" w:rsidRPr="005C0441" w:rsidRDefault="00F351B8" w:rsidP="00F351B8">
      <w:pPr>
        <w:rPr>
          <w:lang w:val="fr-CA"/>
        </w:rPr>
      </w:pPr>
    </w:p>
    <w:p w14:paraId="430C6FB3" w14:textId="77777777" w:rsidR="00E55926" w:rsidRDefault="00E55926">
      <w:pPr>
        <w:widowControl/>
        <w:spacing w:line="240" w:lineRule="auto"/>
        <w:jc w:val="left"/>
        <w:rPr>
          <w:rFonts w:ascii="Arial" w:hAnsi="Arial"/>
          <w:i/>
          <w:lang w:val="fr-CA"/>
        </w:rPr>
      </w:pPr>
      <w:bookmarkStart w:id="40" w:name="_Toc417790800"/>
      <w:bookmarkStart w:id="41" w:name="_Toc433104453"/>
      <w:bookmarkEnd w:id="29"/>
      <w:r>
        <w:rPr>
          <w:lang w:val="fr-CA"/>
        </w:rPr>
        <w:br w:type="page"/>
      </w:r>
    </w:p>
    <w:p w14:paraId="4F26064F" w14:textId="77777777" w:rsidR="00A94679" w:rsidRPr="005C0441" w:rsidRDefault="00084C50">
      <w:pPr>
        <w:pStyle w:val="Titre3"/>
        <w:rPr>
          <w:lang w:val="fr-CA"/>
        </w:rPr>
      </w:pPr>
      <w:bookmarkStart w:id="42" w:name="_Toc353222464"/>
      <w:r w:rsidRPr="005C0441">
        <w:rPr>
          <w:lang w:val="fr-CA"/>
        </w:rPr>
        <w:lastRenderedPageBreak/>
        <w:t>Tests d’échec</w:t>
      </w:r>
      <w:bookmarkEnd w:id="40"/>
      <w:bookmarkEnd w:id="41"/>
      <w:r w:rsidRPr="005C0441">
        <w:rPr>
          <w:lang w:val="fr-CA"/>
        </w:rPr>
        <w:t>/</w:t>
      </w:r>
      <w:r w:rsidR="00723C37">
        <w:rPr>
          <w:lang w:val="fr-CA"/>
        </w:rPr>
        <w:t>récupération</w:t>
      </w:r>
      <w:bookmarkEnd w:id="42"/>
    </w:p>
    <w:p w14:paraId="00CCEE34" w14:textId="77777777" w:rsidR="00723C37" w:rsidRPr="00723C37" w:rsidRDefault="00723C37" w:rsidP="009F7184">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F351B8" w:rsidRPr="00766681" w14:paraId="7D14EA22" w14:textId="77777777">
        <w:trPr>
          <w:cantSplit/>
        </w:trPr>
        <w:tc>
          <w:tcPr>
            <w:tcW w:w="2211" w:type="dxa"/>
          </w:tcPr>
          <w:p w14:paraId="50DAEAC6" w14:textId="77777777" w:rsidR="00F351B8" w:rsidRPr="005C0441" w:rsidRDefault="00F351B8" w:rsidP="004559A8">
            <w:pPr>
              <w:pStyle w:val="Corpsdetexte1"/>
              <w:rPr>
                <w:lang w:val="fr-CA"/>
              </w:rPr>
            </w:pPr>
            <w:r w:rsidRPr="005C0441">
              <w:rPr>
                <w:lang w:val="fr-CA"/>
              </w:rPr>
              <w:t>Objectif de test:</w:t>
            </w:r>
          </w:p>
        </w:tc>
        <w:tc>
          <w:tcPr>
            <w:tcW w:w="6627" w:type="dxa"/>
          </w:tcPr>
          <w:p w14:paraId="796D9C5F" w14:textId="77777777" w:rsidR="00F351B8" w:rsidRPr="005C0441" w:rsidRDefault="00770A63" w:rsidP="00CD4B92">
            <w:pPr>
              <w:pStyle w:val="Corpsdetexte1"/>
              <w:rPr>
                <w:lang w:val="fr-CA"/>
              </w:rPr>
            </w:pPr>
            <w:r>
              <w:rPr>
                <w:lang w:val="fr-CA"/>
              </w:rPr>
              <w:t>S’assurer que</w:t>
            </w:r>
            <w:r w:rsidR="00063CDE">
              <w:rPr>
                <w:lang w:val="fr-CA"/>
              </w:rPr>
              <w:t xml:space="preserve"> le logiciel se comporte de façon </w:t>
            </w:r>
            <w:r w:rsidR="00CD4B92">
              <w:rPr>
                <w:lang w:val="fr-CA"/>
              </w:rPr>
              <w:t>adéquate</w:t>
            </w:r>
            <w:r w:rsidR="00063CDE">
              <w:rPr>
                <w:lang w:val="fr-CA"/>
              </w:rPr>
              <w:t xml:space="preserve"> lors d’une perte de connexion, d’une défaillance matériel</w:t>
            </w:r>
            <w:r w:rsidR="00050868">
              <w:rPr>
                <w:lang w:val="fr-CA"/>
              </w:rPr>
              <w:t>le</w:t>
            </w:r>
            <w:r w:rsidR="00063CDE">
              <w:rPr>
                <w:lang w:val="fr-CA"/>
              </w:rPr>
              <w:t xml:space="preserve"> ou logicielle</w:t>
            </w:r>
            <w:r w:rsidR="00CD4B92">
              <w:rPr>
                <w:lang w:val="fr-CA"/>
              </w:rPr>
              <w:t>. C'est-à-dire que les autres clients ne sont pas trop affectés par cette défaillance</w:t>
            </w:r>
            <w:r w:rsidR="0076709C">
              <w:rPr>
                <w:lang w:val="fr-CA"/>
              </w:rPr>
              <w:t xml:space="preserve"> et que les données ne sont pas corrompues</w:t>
            </w:r>
            <w:r w:rsidR="00374CD9">
              <w:rPr>
                <w:lang w:val="fr-CA"/>
              </w:rPr>
              <w:t>.</w:t>
            </w:r>
          </w:p>
        </w:tc>
      </w:tr>
      <w:tr w:rsidR="00F351B8" w:rsidRPr="00766681" w14:paraId="6EF31038" w14:textId="77777777">
        <w:trPr>
          <w:cantSplit/>
        </w:trPr>
        <w:tc>
          <w:tcPr>
            <w:tcW w:w="2211" w:type="dxa"/>
          </w:tcPr>
          <w:p w14:paraId="266723D9" w14:textId="77777777" w:rsidR="00F351B8" w:rsidRPr="005C0441" w:rsidRDefault="00F351B8" w:rsidP="004559A8">
            <w:pPr>
              <w:pStyle w:val="Corpsdetexte1"/>
              <w:rPr>
                <w:lang w:val="fr-CA"/>
              </w:rPr>
            </w:pPr>
            <w:r w:rsidRPr="005C0441">
              <w:rPr>
                <w:lang w:val="fr-CA"/>
              </w:rPr>
              <w:t>Technique:</w:t>
            </w:r>
          </w:p>
        </w:tc>
        <w:tc>
          <w:tcPr>
            <w:tcW w:w="6627" w:type="dxa"/>
          </w:tcPr>
          <w:p w14:paraId="5DD6FB4B" w14:textId="77777777" w:rsidR="00F351B8" w:rsidRDefault="00E7564D" w:rsidP="004559A8">
            <w:pPr>
              <w:pStyle w:val="Corpsdetexte1"/>
              <w:rPr>
                <w:lang w:val="fr-CA"/>
              </w:rPr>
            </w:pPr>
            <w:r>
              <w:rPr>
                <w:lang w:val="fr-CA"/>
              </w:rPr>
              <w:t>Réseau</w:t>
            </w:r>
          </w:p>
          <w:p w14:paraId="1B7366AE" w14:textId="77777777" w:rsidR="00E7564D" w:rsidRDefault="00AE1003" w:rsidP="00AE1003">
            <w:pPr>
              <w:pStyle w:val="Corpsdetexte1"/>
              <w:numPr>
                <w:ilvl w:val="0"/>
                <w:numId w:val="35"/>
              </w:numPr>
              <w:rPr>
                <w:lang w:val="fr-CA"/>
              </w:rPr>
            </w:pPr>
            <w:r>
              <w:rPr>
                <w:lang w:val="fr-CA"/>
              </w:rPr>
              <w:t>Connecter deux client</w:t>
            </w:r>
            <w:r w:rsidR="00C957CC">
              <w:rPr>
                <w:lang w:val="fr-CA"/>
              </w:rPr>
              <w:t>s</w:t>
            </w:r>
            <w:r>
              <w:rPr>
                <w:lang w:val="fr-CA"/>
              </w:rPr>
              <w:t xml:space="preserve"> et débuter une partie, puis arrêter le serveur</w:t>
            </w:r>
          </w:p>
          <w:p w14:paraId="3536F369" w14:textId="77777777" w:rsidR="00AE1003" w:rsidRDefault="00AE1003" w:rsidP="00AE1003">
            <w:pPr>
              <w:pStyle w:val="Corpsdetexte1"/>
              <w:numPr>
                <w:ilvl w:val="0"/>
                <w:numId w:val="35"/>
              </w:numPr>
              <w:rPr>
                <w:lang w:val="fr-CA"/>
              </w:rPr>
            </w:pPr>
            <w:r>
              <w:rPr>
                <w:lang w:val="fr-CA"/>
              </w:rPr>
              <w:t xml:space="preserve">Connecter plusieurs clients. Certains seront dans le </w:t>
            </w:r>
            <w:r w:rsidRPr="00DF76BA">
              <w:rPr>
                <w:lang w:val="fr-CA"/>
              </w:rPr>
              <w:t>lobby</w:t>
            </w:r>
            <w:r>
              <w:rPr>
                <w:lang w:val="fr-CA"/>
              </w:rPr>
              <w:t xml:space="preserve"> et d’autre</w:t>
            </w:r>
            <w:r w:rsidR="00450FEA">
              <w:rPr>
                <w:lang w:val="fr-CA"/>
              </w:rPr>
              <w:t>s</w:t>
            </w:r>
            <w:r>
              <w:rPr>
                <w:lang w:val="fr-CA"/>
              </w:rPr>
              <w:t xml:space="preserve"> seront en train de jouer, puis arrêter le serveur</w:t>
            </w:r>
          </w:p>
          <w:p w14:paraId="1824C097" w14:textId="77777777" w:rsidR="00AE1003" w:rsidRDefault="00AE1003" w:rsidP="00AE1003">
            <w:pPr>
              <w:pStyle w:val="Corpsdetexte1"/>
              <w:numPr>
                <w:ilvl w:val="0"/>
                <w:numId w:val="35"/>
              </w:numPr>
              <w:rPr>
                <w:lang w:val="fr-CA"/>
              </w:rPr>
            </w:pPr>
            <w:r>
              <w:rPr>
                <w:lang w:val="fr-CA"/>
              </w:rPr>
              <w:t>Connecter un client qui modifiera son profil, puis arrêter le serveur</w:t>
            </w:r>
          </w:p>
          <w:p w14:paraId="54FD123B" w14:textId="77777777" w:rsidR="00AE1003" w:rsidRDefault="00AE1003" w:rsidP="00AE1003">
            <w:pPr>
              <w:pStyle w:val="Corpsdetexte1"/>
              <w:rPr>
                <w:lang w:val="fr-CA"/>
              </w:rPr>
            </w:pPr>
          </w:p>
          <w:p w14:paraId="0BB1562D" w14:textId="77777777" w:rsidR="00AE1003" w:rsidRDefault="00AE1003" w:rsidP="00AE1003">
            <w:pPr>
              <w:pStyle w:val="Corpsdetexte1"/>
              <w:rPr>
                <w:lang w:val="fr-CA"/>
              </w:rPr>
            </w:pPr>
            <w:r>
              <w:rPr>
                <w:lang w:val="fr-CA"/>
              </w:rPr>
              <w:t>Client</w:t>
            </w:r>
          </w:p>
          <w:p w14:paraId="2D43AFAD" w14:textId="77777777" w:rsidR="00AE1003" w:rsidRDefault="00AE1003" w:rsidP="00AE1003">
            <w:pPr>
              <w:pStyle w:val="Corpsdetexte1"/>
              <w:numPr>
                <w:ilvl w:val="0"/>
                <w:numId w:val="36"/>
              </w:numPr>
              <w:rPr>
                <w:lang w:val="fr-CA"/>
              </w:rPr>
            </w:pPr>
            <w:r>
              <w:rPr>
                <w:lang w:val="fr-CA"/>
              </w:rPr>
              <w:t>Connecter deux clients et débuter une partie, puis quitter un client de façon inapproprié</w:t>
            </w:r>
            <w:r w:rsidR="00B96A41">
              <w:rPr>
                <w:lang w:val="fr-CA"/>
              </w:rPr>
              <w:t>e</w:t>
            </w:r>
            <w:r>
              <w:rPr>
                <w:lang w:val="fr-CA"/>
              </w:rPr>
              <w:t xml:space="preserve"> (tuer le processus ou fermer la fenêtre)</w:t>
            </w:r>
          </w:p>
          <w:p w14:paraId="18B74396" w14:textId="77777777" w:rsidR="00AE1003" w:rsidRDefault="00AE1003" w:rsidP="00AE1003">
            <w:pPr>
              <w:pStyle w:val="Corpsdetexte1"/>
              <w:numPr>
                <w:ilvl w:val="0"/>
                <w:numId w:val="36"/>
              </w:numPr>
              <w:rPr>
                <w:lang w:val="fr-CA"/>
              </w:rPr>
            </w:pPr>
            <w:r>
              <w:rPr>
                <w:lang w:val="fr-CA"/>
              </w:rPr>
              <w:t>Connecter deux client</w:t>
            </w:r>
            <w:r w:rsidR="00CA1D40">
              <w:rPr>
                <w:lang w:val="fr-CA"/>
              </w:rPr>
              <w:t>s</w:t>
            </w:r>
            <w:r>
              <w:rPr>
                <w:lang w:val="fr-CA"/>
              </w:rPr>
              <w:t xml:space="preserve"> et débuter une partie, puis fermer une seul</w:t>
            </w:r>
            <w:r w:rsidR="004663DA">
              <w:rPr>
                <w:lang w:val="fr-CA"/>
              </w:rPr>
              <w:t>e</w:t>
            </w:r>
            <w:r>
              <w:rPr>
                <w:lang w:val="fr-CA"/>
              </w:rPr>
              <w:t xml:space="preserve"> connexion</w:t>
            </w:r>
          </w:p>
          <w:p w14:paraId="49A88CC3" w14:textId="77777777" w:rsidR="00731DF4" w:rsidRDefault="00731DF4" w:rsidP="00AE1003">
            <w:pPr>
              <w:pStyle w:val="Corpsdetexte1"/>
              <w:numPr>
                <w:ilvl w:val="0"/>
                <w:numId w:val="36"/>
              </w:numPr>
              <w:rPr>
                <w:lang w:val="fr-CA"/>
              </w:rPr>
            </w:pPr>
            <w:r>
              <w:rPr>
                <w:lang w:val="fr-CA"/>
              </w:rPr>
              <w:t xml:space="preserve">Connecter deux clients et débuter une partie, puis </w:t>
            </w:r>
            <w:r w:rsidRPr="003C06BE">
              <w:rPr>
                <w:lang w:val="fr-CA"/>
              </w:rPr>
              <w:t>un des clients appui</w:t>
            </w:r>
            <w:r w:rsidR="007226DB" w:rsidRPr="003C06BE">
              <w:rPr>
                <w:lang w:val="fr-CA"/>
              </w:rPr>
              <w:t>e</w:t>
            </w:r>
            <w:r>
              <w:rPr>
                <w:lang w:val="fr-CA"/>
              </w:rPr>
              <w:t xml:space="preserve"> sur le bouton </w:t>
            </w:r>
            <w:r w:rsidRPr="00FA3CF2">
              <w:rPr>
                <w:i/>
                <w:lang w:val="fr-CA"/>
              </w:rPr>
              <w:t>quitter</w:t>
            </w:r>
            <w:r>
              <w:rPr>
                <w:lang w:val="fr-CA"/>
              </w:rPr>
              <w:t xml:space="preserve"> de l’interface usager</w:t>
            </w:r>
          </w:p>
          <w:p w14:paraId="622CE250" w14:textId="77777777" w:rsidR="00731DF4" w:rsidRPr="005C0441" w:rsidRDefault="00731DF4" w:rsidP="00731DF4">
            <w:pPr>
              <w:pStyle w:val="Corpsdetexte1"/>
              <w:rPr>
                <w:lang w:val="fr-CA"/>
              </w:rPr>
            </w:pPr>
            <w:r>
              <w:rPr>
                <w:lang w:val="fr-CA"/>
              </w:rPr>
              <w:t>À chaque étape</w:t>
            </w:r>
            <w:r w:rsidR="00B811AC">
              <w:rPr>
                <w:lang w:val="fr-CA"/>
              </w:rPr>
              <w:t>,</w:t>
            </w:r>
            <w:r>
              <w:rPr>
                <w:lang w:val="fr-CA"/>
              </w:rPr>
              <w:t xml:space="preserve"> nous allons aussi vérifier si les données de l’utilisateur n’on</w:t>
            </w:r>
            <w:r w:rsidR="00EE7D1A">
              <w:rPr>
                <w:lang w:val="fr-CA"/>
              </w:rPr>
              <w:t>t</w:t>
            </w:r>
            <w:r>
              <w:rPr>
                <w:lang w:val="fr-CA"/>
              </w:rPr>
              <w:t xml:space="preserve"> pas été corrompu</w:t>
            </w:r>
            <w:r w:rsidR="00EE7D1A">
              <w:rPr>
                <w:lang w:val="fr-CA"/>
              </w:rPr>
              <w:t>es</w:t>
            </w:r>
            <w:r>
              <w:rPr>
                <w:lang w:val="fr-CA"/>
              </w:rPr>
              <w:t>. De plus</w:t>
            </w:r>
            <w:r w:rsidR="00D83F96">
              <w:rPr>
                <w:lang w:val="fr-CA"/>
              </w:rPr>
              <w:t>,</w:t>
            </w:r>
            <w:r>
              <w:rPr>
                <w:lang w:val="fr-CA"/>
              </w:rPr>
              <w:t xml:space="preserve"> nous allons vérifier si les messages d’erreur sont </w:t>
            </w:r>
            <w:r w:rsidR="00F634F1">
              <w:rPr>
                <w:lang w:val="fr-CA"/>
              </w:rPr>
              <w:t>compréhensibles</w:t>
            </w:r>
            <w:r>
              <w:rPr>
                <w:lang w:val="fr-CA"/>
              </w:rPr>
              <w:t xml:space="preserve"> pour l’utilisateur.</w:t>
            </w:r>
          </w:p>
        </w:tc>
      </w:tr>
      <w:tr w:rsidR="00F351B8" w:rsidRPr="00766681" w14:paraId="12205CF2" w14:textId="77777777">
        <w:trPr>
          <w:cantSplit/>
        </w:trPr>
        <w:tc>
          <w:tcPr>
            <w:tcW w:w="2211" w:type="dxa"/>
          </w:tcPr>
          <w:p w14:paraId="7DC22987" w14:textId="77777777" w:rsidR="00F351B8" w:rsidRPr="005C0441" w:rsidRDefault="00F351B8"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6627" w:type="dxa"/>
          </w:tcPr>
          <w:p w14:paraId="1CC0238B" w14:textId="77777777" w:rsidR="00F351B8" w:rsidRPr="005C0441" w:rsidRDefault="00F634F1" w:rsidP="00C7545A">
            <w:pPr>
              <w:pStyle w:val="Corpsdetexte1"/>
              <w:rPr>
                <w:lang w:val="fr-CA"/>
              </w:rPr>
            </w:pPr>
            <w:r>
              <w:rPr>
                <w:lang w:val="fr-CA"/>
              </w:rPr>
              <w:t xml:space="preserve">Le client qui </w:t>
            </w:r>
            <w:r w:rsidR="00C7545A">
              <w:rPr>
                <w:lang w:val="fr-CA"/>
              </w:rPr>
              <w:t>a</w:t>
            </w:r>
            <w:r>
              <w:rPr>
                <w:lang w:val="fr-CA"/>
              </w:rPr>
              <w:t xml:space="preserve"> une défaillance doit avoir tous les messages d’erreur et qu’il</w:t>
            </w:r>
            <w:r w:rsidR="00E10077">
              <w:rPr>
                <w:lang w:val="fr-CA"/>
              </w:rPr>
              <w:t>s</w:t>
            </w:r>
            <w:r>
              <w:rPr>
                <w:lang w:val="fr-CA"/>
              </w:rPr>
              <w:t xml:space="preserve"> soi</w:t>
            </w:r>
            <w:r w:rsidR="00E10077">
              <w:rPr>
                <w:lang w:val="fr-CA"/>
              </w:rPr>
              <w:t>en</w:t>
            </w:r>
            <w:r>
              <w:rPr>
                <w:lang w:val="fr-CA"/>
              </w:rPr>
              <w:t>t compréhensible</w:t>
            </w:r>
            <w:r w:rsidR="00DD217D">
              <w:rPr>
                <w:lang w:val="fr-CA"/>
              </w:rPr>
              <w:t>s</w:t>
            </w:r>
            <w:r w:rsidR="00905A34">
              <w:rPr>
                <w:lang w:val="fr-CA"/>
              </w:rPr>
              <w:t>. De plus, le client fautif</w:t>
            </w:r>
            <w:r>
              <w:rPr>
                <w:lang w:val="fr-CA"/>
              </w:rPr>
              <w:t xml:space="preserve"> ne doit pas affecter les autres clients.</w:t>
            </w:r>
          </w:p>
        </w:tc>
      </w:tr>
      <w:tr w:rsidR="00F351B8" w:rsidRPr="005C0441" w14:paraId="1C794FA6" w14:textId="77777777">
        <w:trPr>
          <w:cantSplit/>
        </w:trPr>
        <w:tc>
          <w:tcPr>
            <w:tcW w:w="2211" w:type="dxa"/>
          </w:tcPr>
          <w:p w14:paraId="7E9A7465" w14:textId="77777777" w:rsidR="00F351B8" w:rsidRPr="005C0441" w:rsidRDefault="00F351B8" w:rsidP="004559A8">
            <w:pPr>
              <w:pStyle w:val="Corpsdetexte1"/>
              <w:rPr>
                <w:lang w:val="fr-CA"/>
              </w:rPr>
            </w:pPr>
            <w:r w:rsidRPr="005C0441">
              <w:rPr>
                <w:lang w:val="fr-CA"/>
              </w:rPr>
              <w:t>Considérations spéciales:</w:t>
            </w:r>
          </w:p>
        </w:tc>
        <w:tc>
          <w:tcPr>
            <w:tcW w:w="6627" w:type="dxa"/>
          </w:tcPr>
          <w:p w14:paraId="067047A6" w14:textId="77777777" w:rsidR="00F351B8" w:rsidRPr="005C0441" w:rsidRDefault="00F351B8" w:rsidP="009F7184">
            <w:pPr>
              <w:pStyle w:val="InfoBlue"/>
            </w:pPr>
          </w:p>
        </w:tc>
      </w:tr>
    </w:tbl>
    <w:p w14:paraId="74F14A73" w14:textId="77777777" w:rsidR="00A94679" w:rsidRPr="005C0441" w:rsidRDefault="00A94679">
      <w:pPr>
        <w:pStyle w:val="Titre3"/>
        <w:numPr>
          <w:ilvl w:val="0"/>
          <w:numId w:val="0"/>
        </w:numPr>
        <w:spacing w:before="0" w:after="0"/>
        <w:rPr>
          <w:lang w:val="fr-CA"/>
        </w:rPr>
      </w:pPr>
      <w:bookmarkStart w:id="43" w:name="_Toc327254071"/>
      <w:bookmarkStart w:id="44" w:name="_Toc327255036"/>
      <w:bookmarkStart w:id="45" w:name="_Toc327255105"/>
      <w:bookmarkStart w:id="46" w:name="_Toc327255344"/>
      <w:bookmarkStart w:id="47" w:name="_Toc433104454"/>
      <w:bookmarkStart w:id="48" w:name="_Toc456598967"/>
    </w:p>
    <w:bookmarkEnd w:id="43"/>
    <w:bookmarkEnd w:id="44"/>
    <w:bookmarkEnd w:id="45"/>
    <w:bookmarkEnd w:id="46"/>
    <w:bookmarkEnd w:id="47"/>
    <w:bookmarkEnd w:id="48"/>
    <w:p w14:paraId="67C211FD" w14:textId="77777777" w:rsidR="00E04162" w:rsidRDefault="00E04162">
      <w:pPr>
        <w:widowControl/>
        <w:spacing w:line="240" w:lineRule="auto"/>
        <w:jc w:val="left"/>
        <w:rPr>
          <w:rFonts w:ascii="Arial" w:hAnsi="Arial"/>
          <w:i/>
          <w:lang w:val="fr-CA"/>
        </w:rPr>
      </w:pPr>
    </w:p>
    <w:bookmarkEnd w:id="30"/>
    <w:bookmarkEnd w:id="31"/>
    <w:bookmarkEnd w:id="32"/>
    <w:bookmarkEnd w:id="33"/>
    <w:p w14:paraId="1B390CA0" w14:textId="77777777" w:rsidR="00E55926" w:rsidRDefault="00E55926">
      <w:pPr>
        <w:widowControl/>
        <w:spacing w:line="240" w:lineRule="auto"/>
        <w:jc w:val="left"/>
        <w:rPr>
          <w:rFonts w:ascii="Arial" w:hAnsi="Arial"/>
          <w:b/>
          <w:lang w:val="fr-CA"/>
        </w:rPr>
      </w:pPr>
      <w:r>
        <w:rPr>
          <w:lang w:val="fr-CA"/>
        </w:rPr>
        <w:br w:type="page"/>
      </w:r>
    </w:p>
    <w:p w14:paraId="76A6174F" w14:textId="77777777" w:rsidR="00A94679" w:rsidRPr="005C0441" w:rsidRDefault="00B4507C">
      <w:pPr>
        <w:pStyle w:val="Titre2"/>
        <w:numPr>
          <w:ilvl w:val="1"/>
          <w:numId w:val="1"/>
        </w:numPr>
        <w:rPr>
          <w:lang w:val="fr-CA"/>
        </w:rPr>
      </w:pPr>
      <w:bookmarkStart w:id="49" w:name="_Toc353222465"/>
      <w:r w:rsidRPr="005C0441">
        <w:rPr>
          <w:lang w:val="fr-CA"/>
        </w:rPr>
        <w:lastRenderedPageBreak/>
        <w:t>Outils</w:t>
      </w:r>
      <w:bookmarkEnd w:id="49"/>
    </w:p>
    <w:p w14:paraId="5CD932F3" w14:textId="77777777" w:rsidR="00A94679" w:rsidRPr="005C0441" w:rsidRDefault="007079C2">
      <w:pPr>
        <w:pStyle w:val="Corpsdetexte"/>
        <w:rPr>
          <w:lang w:val="fr-CA"/>
        </w:rPr>
      </w:pPr>
      <w:bookmarkStart w:id="50" w:name="_Toc314978543"/>
      <w:bookmarkStart w:id="51" w:name="_Toc324843646"/>
      <w:bookmarkStart w:id="52" w:name="_Toc324851953"/>
      <w:bookmarkStart w:id="53" w:name="_Toc324915536"/>
      <w:r w:rsidRPr="005C0441">
        <w:rPr>
          <w:lang w:val="fr-CA"/>
        </w:rPr>
        <w:t xml:space="preserve">Les outils suivants seront </w:t>
      </w:r>
      <w:r w:rsidR="00084C50" w:rsidRPr="005C0441">
        <w:rPr>
          <w:lang w:val="fr-CA"/>
        </w:rPr>
        <w:t>utilisés</w:t>
      </w:r>
      <w:r w:rsidR="009B0751">
        <w:rPr>
          <w:lang w:val="fr-CA"/>
        </w:rPr>
        <w:t xml:space="preserve"> </w:t>
      </w:r>
      <w:r w:rsidR="00084C50" w:rsidRPr="005C0441">
        <w:rPr>
          <w:lang w:val="fr-CA"/>
        </w:rPr>
        <w:t>au sein de la discipline</w:t>
      </w:r>
      <w:r w:rsidR="009B0751">
        <w:rPr>
          <w:lang w:val="fr-CA"/>
        </w:rPr>
        <w:t xml:space="preserve"> </w:t>
      </w:r>
      <w:r w:rsidR="00084C50" w:rsidRPr="005C0441">
        <w:rPr>
          <w:lang w:val="fr-CA"/>
        </w:rPr>
        <w:t>de test</w:t>
      </w:r>
      <w:r w:rsidR="00A94679" w:rsidRPr="005C0441">
        <w:rPr>
          <w:lang w:val="fr-CA"/>
        </w:rPr>
        <w:t>:</w:t>
      </w:r>
    </w:p>
    <w:p w14:paraId="13847ADB" w14:textId="77777777" w:rsidR="00A94679" w:rsidRPr="005C0441" w:rsidRDefault="00A94679">
      <w:pPr>
        <w:pStyle w:val="Corpsdetexte"/>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A94679" w:rsidRPr="005C0441" w14:paraId="093214A9" w14:textId="77777777">
        <w:trPr>
          <w:jc w:val="center"/>
        </w:trPr>
        <w:tc>
          <w:tcPr>
            <w:tcW w:w="2952" w:type="dxa"/>
            <w:tcBorders>
              <w:bottom w:val="single" w:sz="12" w:space="0" w:color="000000"/>
            </w:tcBorders>
            <w:shd w:val="clear" w:color="auto" w:fill="A6A6A6"/>
          </w:tcPr>
          <w:p w14:paraId="5C69F095" w14:textId="77777777" w:rsidR="00A94679" w:rsidRPr="005C0441" w:rsidRDefault="007079C2" w:rsidP="00E6051C">
            <w:pPr>
              <w:pStyle w:val="Corpsdetexte1"/>
              <w:jc w:val="center"/>
              <w:rPr>
                <w:b/>
                <w:lang w:val="fr-CA"/>
              </w:rPr>
            </w:pPr>
            <w:r w:rsidRPr="005C0441">
              <w:rPr>
                <w:b/>
                <w:lang w:val="fr-CA"/>
              </w:rPr>
              <w:t>Type de test</w:t>
            </w:r>
          </w:p>
        </w:tc>
        <w:tc>
          <w:tcPr>
            <w:tcW w:w="2358" w:type="dxa"/>
            <w:tcBorders>
              <w:bottom w:val="single" w:sz="12" w:space="0" w:color="000000"/>
            </w:tcBorders>
            <w:shd w:val="clear" w:color="auto" w:fill="A6A6A6"/>
          </w:tcPr>
          <w:p w14:paraId="673F79D7" w14:textId="77777777" w:rsidR="00A94679" w:rsidRPr="005C0441" w:rsidRDefault="007079C2" w:rsidP="00E6051C">
            <w:pPr>
              <w:pStyle w:val="Corpsdetexte1"/>
              <w:jc w:val="center"/>
              <w:rPr>
                <w:b/>
                <w:lang w:val="fr-CA"/>
              </w:rPr>
            </w:pPr>
            <w:r w:rsidRPr="005C0441">
              <w:rPr>
                <w:b/>
                <w:lang w:val="fr-CA"/>
              </w:rPr>
              <w:t>Outil</w:t>
            </w:r>
          </w:p>
        </w:tc>
      </w:tr>
      <w:tr w:rsidR="00A94679" w:rsidRPr="005C0441" w14:paraId="07314CCC" w14:textId="77777777">
        <w:trPr>
          <w:jc w:val="center"/>
        </w:trPr>
        <w:tc>
          <w:tcPr>
            <w:tcW w:w="2952" w:type="dxa"/>
            <w:tcBorders>
              <w:top w:val="single" w:sz="12" w:space="0" w:color="000000"/>
              <w:bottom w:val="single" w:sz="4" w:space="0" w:color="auto"/>
            </w:tcBorders>
          </w:tcPr>
          <w:p w14:paraId="614F4BEB" w14:textId="77777777" w:rsidR="00A94679" w:rsidRPr="005C0441" w:rsidRDefault="003C09B2" w:rsidP="00B21AAA">
            <w:pPr>
              <w:pStyle w:val="Corpsdetexte1"/>
              <w:jc w:val="center"/>
              <w:rPr>
                <w:lang w:val="fr-CA"/>
              </w:rPr>
            </w:pPr>
            <w:r>
              <w:rPr>
                <w:lang w:val="fr-CA"/>
              </w:rPr>
              <w:t>Test de charge</w:t>
            </w:r>
          </w:p>
        </w:tc>
        <w:tc>
          <w:tcPr>
            <w:tcW w:w="2358" w:type="dxa"/>
            <w:tcBorders>
              <w:top w:val="single" w:sz="12" w:space="0" w:color="000000"/>
              <w:bottom w:val="single" w:sz="4" w:space="0" w:color="auto"/>
            </w:tcBorders>
          </w:tcPr>
          <w:p w14:paraId="3A205CE0" w14:textId="77777777" w:rsidR="00A94679" w:rsidRDefault="003C09B2">
            <w:pPr>
              <w:pStyle w:val="Corpsdetexte1"/>
              <w:jc w:val="center"/>
              <w:rPr>
                <w:lang w:val="fr-CA"/>
              </w:rPr>
            </w:pPr>
            <w:proofErr w:type="spellStart"/>
            <w:r>
              <w:rPr>
                <w:lang w:val="fr-CA"/>
              </w:rPr>
              <w:t>Task</w:t>
            </w:r>
            <w:proofErr w:type="spellEnd"/>
            <w:r>
              <w:rPr>
                <w:lang w:val="fr-CA"/>
              </w:rPr>
              <w:t xml:space="preserve"> Manager</w:t>
            </w:r>
            <w:r w:rsidR="00647473">
              <w:rPr>
                <w:lang w:val="fr-CA"/>
              </w:rPr>
              <w:t>,</w:t>
            </w:r>
          </w:p>
          <w:p w14:paraId="0697C370" w14:textId="77777777" w:rsidR="00647473" w:rsidRPr="005C0441" w:rsidRDefault="00647473">
            <w:pPr>
              <w:pStyle w:val="Corpsdetexte1"/>
              <w:jc w:val="center"/>
              <w:rPr>
                <w:lang w:val="fr-CA"/>
              </w:rPr>
            </w:pPr>
            <w:r>
              <w:rPr>
                <w:lang w:val="fr-CA"/>
              </w:rPr>
              <w:t>SRS</w:t>
            </w:r>
          </w:p>
        </w:tc>
      </w:tr>
      <w:tr w:rsidR="007079C2" w:rsidRPr="005C0441" w14:paraId="6E640A2F" w14:textId="77777777" w:rsidTr="00647473">
        <w:trPr>
          <w:jc w:val="center"/>
        </w:trPr>
        <w:tc>
          <w:tcPr>
            <w:tcW w:w="2952" w:type="dxa"/>
            <w:tcBorders>
              <w:top w:val="single" w:sz="4" w:space="0" w:color="auto"/>
              <w:bottom w:val="single" w:sz="4" w:space="0" w:color="auto"/>
            </w:tcBorders>
          </w:tcPr>
          <w:p w14:paraId="095BEEED" w14:textId="77777777" w:rsidR="007079C2" w:rsidRPr="005C0441" w:rsidRDefault="00647473" w:rsidP="00DA53C1">
            <w:pPr>
              <w:pStyle w:val="Corpsdetexte1"/>
              <w:jc w:val="center"/>
              <w:rPr>
                <w:lang w:val="fr-CA"/>
              </w:rPr>
            </w:pPr>
            <w:r w:rsidRPr="005D550C">
              <w:rPr>
                <w:noProof/>
                <w:lang w:val="fr-CA"/>
              </w:rPr>
              <w:t>Tests d’interface usager</w:t>
            </w:r>
          </w:p>
        </w:tc>
        <w:tc>
          <w:tcPr>
            <w:tcW w:w="2358" w:type="dxa"/>
            <w:tcBorders>
              <w:top w:val="single" w:sz="4" w:space="0" w:color="auto"/>
              <w:bottom w:val="single" w:sz="4" w:space="0" w:color="auto"/>
            </w:tcBorders>
          </w:tcPr>
          <w:p w14:paraId="26E9B225" w14:textId="77777777" w:rsidR="007079C2" w:rsidRPr="005C0441" w:rsidRDefault="00647473">
            <w:pPr>
              <w:pStyle w:val="Corpsdetexte1"/>
              <w:jc w:val="center"/>
              <w:rPr>
                <w:lang w:val="fr-CA"/>
              </w:rPr>
            </w:pPr>
            <w:r>
              <w:rPr>
                <w:lang w:val="fr-CA"/>
              </w:rPr>
              <w:t>SRS</w:t>
            </w:r>
          </w:p>
        </w:tc>
      </w:tr>
      <w:tr w:rsidR="00647473" w:rsidRPr="005C0441" w14:paraId="422A39F6" w14:textId="77777777" w:rsidTr="00647473">
        <w:trPr>
          <w:jc w:val="center"/>
        </w:trPr>
        <w:tc>
          <w:tcPr>
            <w:tcW w:w="2952" w:type="dxa"/>
            <w:tcBorders>
              <w:top w:val="single" w:sz="4" w:space="0" w:color="auto"/>
              <w:bottom w:val="single" w:sz="4" w:space="0" w:color="auto"/>
            </w:tcBorders>
          </w:tcPr>
          <w:p w14:paraId="0EE797A0" w14:textId="77777777" w:rsidR="00647473" w:rsidRPr="005D550C" w:rsidRDefault="00647473" w:rsidP="00DA53C1">
            <w:pPr>
              <w:pStyle w:val="Corpsdetexte1"/>
              <w:jc w:val="center"/>
              <w:rPr>
                <w:noProof/>
                <w:lang w:val="fr-CA"/>
              </w:rPr>
            </w:pPr>
            <w:r w:rsidRPr="005D550C">
              <w:rPr>
                <w:noProof/>
                <w:lang w:val="fr-CA"/>
              </w:rPr>
              <w:t>Tests d’intégrité des données</w:t>
            </w:r>
          </w:p>
        </w:tc>
        <w:tc>
          <w:tcPr>
            <w:tcW w:w="2358" w:type="dxa"/>
            <w:tcBorders>
              <w:top w:val="single" w:sz="4" w:space="0" w:color="auto"/>
              <w:bottom w:val="single" w:sz="4" w:space="0" w:color="auto"/>
            </w:tcBorders>
          </w:tcPr>
          <w:p w14:paraId="65B093FD" w14:textId="77777777" w:rsidR="00647473" w:rsidRPr="005C0441" w:rsidRDefault="00647473">
            <w:pPr>
              <w:pStyle w:val="Corpsdetexte1"/>
              <w:jc w:val="center"/>
              <w:rPr>
                <w:lang w:val="fr-CA"/>
              </w:rPr>
            </w:pPr>
            <w:r>
              <w:rPr>
                <w:lang w:val="fr-CA"/>
              </w:rPr>
              <w:t>Visual Studio</w:t>
            </w:r>
          </w:p>
        </w:tc>
      </w:tr>
      <w:tr w:rsidR="00647473" w:rsidRPr="005C0441" w14:paraId="6C29AA82" w14:textId="77777777" w:rsidTr="00647473">
        <w:trPr>
          <w:jc w:val="center"/>
        </w:trPr>
        <w:tc>
          <w:tcPr>
            <w:tcW w:w="2952" w:type="dxa"/>
            <w:tcBorders>
              <w:top w:val="single" w:sz="4" w:space="0" w:color="auto"/>
              <w:bottom w:val="single" w:sz="4" w:space="0" w:color="auto"/>
            </w:tcBorders>
          </w:tcPr>
          <w:p w14:paraId="68FE5F2B" w14:textId="77777777" w:rsidR="00647473" w:rsidRPr="00647473" w:rsidRDefault="00647473" w:rsidP="00DA53C1">
            <w:pPr>
              <w:pStyle w:val="Corpsdetexte1"/>
              <w:jc w:val="center"/>
              <w:rPr>
                <w:noProof/>
                <w:highlight w:val="yellow"/>
                <w:lang w:val="fr-CA"/>
              </w:rPr>
            </w:pPr>
            <w:r w:rsidRPr="001C7318">
              <w:rPr>
                <w:noProof/>
                <w:lang w:val="fr-CA"/>
              </w:rPr>
              <w:t>Tests de performance</w:t>
            </w:r>
          </w:p>
        </w:tc>
        <w:tc>
          <w:tcPr>
            <w:tcW w:w="2358" w:type="dxa"/>
            <w:tcBorders>
              <w:top w:val="single" w:sz="4" w:space="0" w:color="auto"/>
              <w:bottom w:val="single" w:sz="4" w:space="0" w:color="auto"/>
            </w:tcBorders>
          </w:tcPr>
          <w:p w14:paraId="0195D56F" w14:textId="77777777" w:rsidR="00647473" w:rsidRPr="00647473" w:rsidRDefault="00647473">
            <w:pPr>
              <w:pStyle w:val="Corpsdetexte1"/>
              <w:jc w:val="center"/>
              <w:rPr>
                <w:highlight w:val="yellow"/>
                <w:lang w:val="fr-CA"/>
              </w:rPr>
            </w:pPr>
            <w:r w:rsidRPr="001C7318">
              <w:rPr>
                <w:lang w:val="fr-CA"/>
              </w:rPr>
              <w:t>-</w:t>
            </w:r>
          </w:p>
        </w:tc>
      </w:tr>
      <w:tr w:rsidR="00647473" w:rsidRPr="005C0441" w14:paraId="08F41F5D" w14:textId="77777777" w:rsidTr="00647473">
        <w:trPr>
          <w:jc w:val="center"/>
        </w:trPr>
        <w:tc>
          <w:tcPr>
            <w:tcW w:w="2952" w:type="dxa"/>
            <w:tcBorders>
              <w:top w:val="single" w:sz="4" w:space="0" w:color="auto"/>
              <w:bottom w:val="single" w:sz="4" w:space="0" w:color="auto"/>
            </w:tcBorders>
          </w:tcPr>
          <w:p w14:paraId="157F3D5C" w14:textId="77777777" w:rsidR="00647473" w:rsidRPr="005D550C" w:rsidRDefault="00647473" w:rsidP="00DA53C1">
            <w:pPr>
              <w:pStyle w:val="Corpsdetexte1"/>
              <w:jc w:val="center"/>
              <w:rPr>
                <w:noProof/>
                <w:lang w:val="fr-CA"/>
              </w:rPr>
            </w:pPr>
            <w:r w:rsidRPr="005D550C">
              <w:rPr>
                <w:noProof/>
                <w:lang w:val="fr-CA"/>
              </w:rPr>
              <w:t>Tests de stress</w:t>
            </w:r>
          </w:p>
        </w:tc>
        <w:tc>
          <w:tcPr>
            <w:tcW w:w="2358" w:type="dxa"/>
            <w:tcBorders>
              <w:top w:val="single" w:sz="4" w:space="0" w:color="auto"/>
              <w:bottom w:val="single" w:sz="4" w:space="0" w:color="auto"/>
            </w:tcBorders>
          </w:tcPr>
          <w:p w14:paraId="4D61A24D" w14:textId="77777777" w:rsidR="00647473" w:rsidRDefault="00BA2B79" w:rsidP="00647473">
            <w:pPr>
              <w:pStyle w:val="Corpsdetexte1"/>
              <w:jc w:val="center"/>
              <w:rPr>
                <w:lang w:val="fr-CA"/>
              </w:rPr>
            </w:pPr>
            <w:r>
              <w:rPr>
                <w:lang w:val="fr-CA"/>
              </w:rPr>
              <w:t>Instruments (</w:t>
            </w:r>
            <w:proofErr w:type="spellStart"/>
            <w:r>
              <w:rPr>
                <w:lang w:val="fr-CA"/>
              </w:rPr>
              <w:t>Xcode</w:t>
            </w:r>
            <w:proofErr w:type="spellEnd"/>
            <w:r>
              <w:rPr>
                <w:lang w:val="fr-CA"/>
              </w:rPr>
              <w:t>),</w:t>
            </w:r>
          </w:p>
          <w:p w14:paraId="359C406F" w14:textId="77777777" w:rsidR="00647473" w:rsidRDefault="00647473" w:rsidP="00647473">
            <w:pPr>
              <w:pStyle w:val="Corpsdetexte1"/>
              <w:jc w:val="center"/>
              <w:rPr>
                <w:lang w:val="fr-CA"/>
              </w:rPr>
            </w:pPr>
            <w:proofErr w:type="spellStart"/>
            <w:r>
              <w:rPr>
                <w:lang w:val="fr-CA"/>
              </w:rPr>
              <w:t>Task</w:t>
            </w:r>
            <w:proofErr w:type="spellEnd"/>
            <w:r>
              <w:rPr>
                <w:lang w:val="fr-CA"/>
              </w:rPr>
              <w:t xml:space="preserve"> Manager,</w:t>
            </w:r>
          </w:p>
          <w:p w14:paraId="4660C1B5" w14:textId="77777777" w:rsidR="00647473" w:rsidRPr="005C0441" w:rsidRDefault="00647473" w:rsidP="00647473">
            <w:pPr>
              <w:pStyle w:val="Corpsdetexte1"/>
              <w:jc w:val="center"/>
              <w:rPr>
                <w:lang w:val="fr-CA"/>
              </w:rPr>
            </w:pPr>
            <w:r>
              <w:rPr>
                <w:lang w:val="fr-CA"/>
              </w:rPr>
              <w:t>SRS</w:t>
            </w:r>
          </w:p>
        </w:tc>
      </w:tr>
      <w:tr w:rsidR="00647473" w:rsidRPr="005C0441" w14:paraId="75C1144A" w14:textId="77777777" w:rsidTr="00647473">
        <w:trPr>
          <w:jc w:val="center"/>
        </w:trPr>
        <w:tc>
          <w:tcPr>
            <w:tcW w:w="2952" w:type="dxa"/>
            <w:tcBorders>
              <w:top w:val="single" w:sz="4" w:space="0" w:color="auto"/>
              <w:bottom w:val="single" w:sz="4" w:space="0" w:color="auto"/>
            </w:tcBorders>
          </w:tcPr>
          <w:p w14:paraId="1863E7C3" w14:textId="77777777" w:rsidR="00647473" w:rsidRPr="005D550C" w:rsidRDefault="00647473" w:rsidP="00DA53C1">
            <w:pPr>
              <w:pStyle w:val="Corpsdetexte1"/>
              <w:jc w:val="center"/>
              <w:rPr>
                <w:noProof/>
                <w:lang w:val="fr-CA"/>
              </w:rPr>
            </w:pPr>
            <w:r w:rsidRPr="005D550C">
              <w:rPr>
                <w:noProof/>
                <w:lang w:val="fr-CA"/>
              </w:rPr>
              <w:t>Tests de volume</w:t>
            </w:r>
          </w:p>
        </w:tc>
        <w:tc>
          <w:tcPr>
            <w:tcW w:w="2358" w:type="dxa"/>
            <w:tcBorders>
              <w:top w:val="single" w:sz="4" w:space="0" w:color="auto"/>
              <w:bottom w:val="single" w:sz="4" w:space="0" w:color="auto"/>
            </w:tcBorders>
          </w:tcPr>
          <w:p w14:paraId="4BBEE76D" w14:textId="77777777" w:rsidR="00647473" w:rsidRPr="005C0441" w:rsidRDefault="001C7318">
            <w:pPr>
              <w:pStyle w:val="Corpsdetexte1"/>
              <w:jc w:val="center"/>
              <w:rPr>
                <w:lang w:val="fr-CA"/>
              </w:rPr>
            </w:pPr>
            <w:r>
              <w:rPr>
                <w:lang w:val="fr-CA"/>
              </w:rPr>
              <w:t>Visual Studio</w:t>
            </w:r>
          </w:p>
        </w:tc>
      </w:tr>
      <w:tr w:rsidR="00647473" w:rsidRPr="00766681" w14:paraId="7B788F28" w14:textId="77777777" w:rsidTr="00647473">
        <w:trPr>
          <w:jc w:val="center"/>
        </w:trPr>
        <w:tc>
          <w:tcPr>
            <w:tcW w:w="2952" w:type="dxa"/>
            <w:tcBorders>
              <w:top w:val="single" w:sz="4" w:space="0" w:color="auto"/>
              <w:bottom w:val="single" w:sz="4" w:space="0" w:color="auto"/>
            </w:tcBorders>
          </w:tcPr>
          <w:p w14:paraId="0B3456F8" w14:textId="77777777" w:rsidR="00647473" w:rsidRPr="005D550C" w:rsidRDefault="00647473" w:rsidP="00DA53C1">
            <w:pPr>
              <w:pStyle w:val="Corpsdetexte1"/>
              <w:jc w:val="center"/>
              <w:rPr>
                <w:noProof/>
                <w:lang w:val="fr-CA"/>
              </w:rPr>
            </w:pPr>
            <w:r w:rsidRPr="005D550C">
              <w:rPr>
                <w:noProof/>
                <w:lang w:val="fr-CA"/>
              </w:rPr>
              <w:t>Tests de sécurité et de contrôle d’accès</w:t>
            </w:r>
          </w:p>
        </w:tc>
        <w:tc>
          <w:tcPr>
            <w:tcW w:w="2358" w:type="dxa"/>
            <w:tcBorders>
              <w:top w:val="single" w:sz="4" w:space="0" w:color="auto"/>
              <w:bottom w:val="single" w:sz="4" w:space="0" w:color="auto"/>
            </w:tcBorders>
          </w:tcPr>
          <w:p w14:paraId="71F913C6" w14:textId="77777777" w:rsidR="00647473" w:rsidRPr="005C0441" w:rsidRDefault="001C7318">
            <w:pPr>
              <w:pStyle w:val="Corpsdetexte1"/>
              <w:jc w:val="center"/>
              <w:rPr>
                <w:lang w:val="fr-CA"/>
              </w:rPr>
            </w:pPr>
            <w:r>
              <w:rPr>
                <w:lang w:val="fr-CA"/>
              </w:rPr>
              <w:t>Visual Studio</w:t>
            </w:r>
          </w:p>
        </w:tc>
      </w:tr>
      <w:tr w:rsidR="00647473" w:rsidRPr="00647473" w14:paraId="7D43C42B" w14:textId="77777777" w:rsidTr="00647473">
        <w:trPr>
          <w:jc w:val="center"/>
        </w:trPr>
        <w:tc>
          <w:tcPr>
            <w:tcW w:w="2952" w:type="dxa"/>
            <w:tcBorders>
              <w:top w:val="single" w:sz="4" w:space="0" w:color="auto"/>
              <w:bottom w:val="single" w:sz="4" w:space="0" w:color="auto"/>
            </w:tcBorders>
          </w:tcPr>
          <w:p w14:paraId="5B18F807" w14:textId="77777777" w:rsidR="00647473" w:rsidRPr="005D550C" w:rsidRDefault="00647473" w:rsidP="00DA53C1">
            <w:pPr>
              <w:pStyle w:val="Corpsdetexte1"/>
              <w:jc w:val="center"/>
              <w:rPr>
                <w:noProof/>
                <w:lang w:val="fr-CA"/>
              </w:rPr>
            </w:pPr>
            <w:r w:rsidRPr="005D550C">
              <w:rPr>
                <w:noProof/>
                <w:lang w:val="fr-CA"/>
              </w:rPr>
              <w:t>Tests d’échec/récupération</w:t>
            </w:r>
          </w:p>
        </w:tc>
        <w:tc>
          <w:tcPr>
            <w:tcW w:w="2358" w:type="dxa"/>
            <w:tcBorders>
              <w:top w:val="single" w:sz="4" w:space="0" w:color="auto"/>
              <w:bottom w:val="single" w:sz="4" w:space="0" w:color="auto"/>
            </w:tcBorders>
          </w:tcPr>
          <w:p w14:paraId="67F0002E" w14:textId="77777777" w:rsidR="00647473" w:rsidRPr="005C0441" w:rsidRDefault="00084379">
            <w:pPr>
              <w:pStyle w:val="Corpsdetexte1"/>
              <w:jc w:val="center"/>
              <w:rPr>
                <w:lang w:val="fr-CA"/>
              </w:rPr>
            </w:pPr>
            <w:proofErr w:type="spellStart"/>
            <w:r>
              <w:rPr>
                <w:lang w:val="fr-CA"/>
              </w:rPr>
              <w:t>Task</w:t>
            </w:r>
            <w:proofErr w:type="spellEnd"/>
            <w:r>
              <w:rPr>
                <w:lang w:val="fr-CA"/>
              </w:rPr>
              <w:t xml:space="preserve"> Manager</w:t>
            </w:r>
          </w:p>
        </w:tc>
      </w:tr>
      <w:tr w:rsidR="00647473" w:rsidRPr="00647473" w14:paraId="56F37B6E" w14:textId="77777777">
        <w:trPr>
          <w:jc w:val="center"/>
        </w:trPr>
        <w:tc>
          <w:tcPr>
            <w:tcW w:w="2952" w:type="dxa"/>
            <w:tcBorders>
              <w:top w:val="single" w:sz="4" w:space="0" w:color="auto"/>
            </w:tcBorders>
          </w:tcPr>
          <w:p w14:paraId="2BC98F32" w14:textId="77777777" w:rsidR="00647473" w:rsidRPr="00C315EC" w:rsidRDefault="00647473" w:rsidP="00DA53C1">
            <w:pPr>
              <w:jc w:val="center"/>
              <w:rPr>
                <w:noProof/>
                <w:lang w:val="fr-CA"/>
              </w:rPr>
            </w:pPr>
            <w:r w:rsidRPr="005D550C">
              <w:rPr>
                <w:noProof/>
                <w:lang w:val="fr-CA"/>
              </w:rPr>
              <w:t>Tests de fonction</w:t>
            </w:r>
          </w:p>
        </w:tc>
        <w:tc>
          <w:tcPr>
            <w:tcW w:w="2358" w:type="dxa"/>
            <w:tcBorders>
              <w:top w:val="single" w:sz="4" w:space="0" w:color="auto"/>
            </w:tcBorders>
          </w:tcPr>
          <w:p w14:paraId="6E874874" w14:textId="77777777" w:rsidR="00647473" w:rsidRDefault="001C7318" w:rsidP="001C7318">
            <w:pPr>
              <w:jc w:val="center"/>
            </w:pPr>
            <w:r>
              <w:t>-</w:t>
            </w:r>
          </w:p>
        </w:tc>
      </w:tr>
    </w:tbl>
    <w:p w14:paraId="55D31D60" w14:textId="77777777" w:rsidR="00A94679" w:rsidRPr="005C0441" w:rsidRDefault="00A94679" w:rsidP="00F949F7">
      <w:pPr>
        <w:rPr>
          <w:lang w:val="fr-CA"/>
        </w:rPr>
      </w:pPr>
    </w:p>
    <w:p w14:paraId="1F1AD3BA" w14:textId="77777777" w:rsidR="00647473" w:rsidRDefault="00647473" w:rsidP="00647473">
      <w:pPr>
        <w:rPr>
          <w:noProof/>
          <w:lang w:val="fr-CA"/>
        </w:rPr>
      </w:pPr>
    </w:p>
    <w:p w14:paraId="633956F7" w14:textId="77777777" w:rsidR="00647473" w:rsidRPr="005C0441" w:rsidRDefault="00647473" w:rsidP="00647473">
      <w:pPr>
        <w:rPr>
          <w:lang w:val="fr-CA"/>
        </w:rPr>
      </w:pPr>
    </w:p>
    <w:p w14:paraId="29CA3E1D" w14:textId="77777777" w:rsidR="00A94679" w:rsidRPr="005C0441" w:rsidRDefault="00A94679">
      <w:pPr>
        <w:pStyle w:val="Titre1"/>
        <w:rPr>
          <w:lang w:val="fr-CA"/>
        </w:rPr>
      </w:pPr>
      <w:bookmarkStart w:id="54" w:name="_Toc433104457"/>
      <w:bookmarkStart w:id="55" w:name="_Toc353222466"/>
      <w:r w:rsidRPr="005C0441">
        <w:rPr>
          <w:lang w:val="fr-CA"/>
        </w:rPr>
        <w:t>Res</w:t>
      </w:r>
      <w:r w:rsidR="00B4507C" w:rsidRPr="005C0441">
        <w:rPr>
          <w:lang w:val="fr-CA"/>
        </w:rPr>
        <w:t>s</w:t>
      </w:r>
      <w:r w:rsidRPr="005C0441">
        <w:rPr>
          <w:lang w:val="fr-CA"/>
        </w:rPr>
        <w:t>ources</w:t>
      </w:r>
      <w:bookmarkEnd w:id="50"/>
      <w:bookmarkEnd w:id="51"/>
      <w:bookmarkEnd w:id="52"/>
      <w:bookmarkEnd w:id="53"/>
      <w:bookmarkEnd w:id="54"/>
      <w:bookmarkEnd w:id="55"/>
    </w:p>
    <w:p w14:paraId="4EBDA617" w14:textId="77777777" w:rsidR="00C56D30" w:rsidRPr="005C0441" w:rsidRDefault="00C56D30" w:rsidP="00C56D30">
      <w:pPr>
        <w:pStyle w:val="Titre2"/>
        <w:numPr>
          <w:ilvl w:val="1"/>
          <w:numId w:val="1"/>
        </w:numPr>
        <w:rPr>
          <w:lang w:val="fr-CA"/>
        </w:rPr>
      </w:pPr>
      <w:bookmarkStart w:id="56" w:name="_Toc314978545"/>
      <w:bookmarkStart w:id="57" w:name="_Toc324843648"/>
      <w:bookmarkStart w:id="58" w:name="_Toc324851955"/>
      <w:bookmarkStart w:id="59" w:name="_Toc353222467"/>
      <w:r w:rsidRPr="005C0441">
        <w:rPr>
          <w:lang w:val="fr-CA"/>
        </w:rPr>
        <w:t>Équipe de test</w:t>
      </w:r>
      <w:bookmarkEnd w:id="59"/>
    </w:p>
    <w:p w14:paraId="5C99AC1A" w14:textId="77777777" w:rsidR="00C56D30" w:rsidRPr="005C0441" w:rsidRDefault="00C56D30" w:rsidP="00C56D30">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C56D30" w:rsidRPr="005C0441" w14:paraId="462E60B5" w14:textId="77777777">
        <w:trPr>
          <w:jc w:val="center"/>
        </w:trPr>
        <w:tc>
          <w:tcPr>
            <w:tcW w:w="2269" w:type="dxa"/>
            <w:tcBorders>
              <w:bottom w:val="single" w:sz="12" w:space="0" w:color="000000"/>
            </w:tcBorders>
            <w:shd w:val="clear" w:color="auto" w:fill="A6A6A6"/>
          </w:tcPr>
          <w:p w14:paraId="0E6C42EE" w14:textId="77777777" w:rsidR="00C56D30" w:rsidRPr="005C0441" w:rsidRDefault="00C56D30" w:rsidP="004559A8">
            <w:pPr>
              <w:pStyle w:val="Corpsdetexte1"/>
              <w:jc w:val="center"/>
              <w:rPr>
                <w:b/>
                <w:lang w:val="fr-CA"/>
              </w:rPr>
            </w:pPr>
            <w:r w:rsidRPr="005C0441">
              <w:rPr>
                <w:b/>
                <w:lang w:val="fr-CA"/>
              </w:rPr>
              <w:t>Rôle</w:t>
            </w:r>
          </w:p>
        </w:tc>
        <w:tc>
          <w:tcPr>
            <w:tcW w:w="2272" w:type="dxa"/>
            <w:tcBorders>
              <w:bottom w:val="single" w:sz="12" w:space="0" w:color="000000"/>
            </w:tcBorders>
            <w:shd w:val="clear" w:color="auto" w:fill="A6A6A6"/>
          </w:tcPr>
          <w:p w14:paraId="6A5063FF" w14:textId="77777777" w:rsidR="00C56D30" w:rsidRPr="005C0441" w:rsidRDefault="00C56D30" w:rsidP="004559A8">
            <w:pPr>
              <w:pStyle w:val="Corpsdetexte1"/>
              <w:jc w:val="center"/>
              <w:rPr>
                <w:b/>
                <w:lang w:val="fr-CA"/>
              </w:rPr>
            </w:pPr>
            <w:r w:rsidRPr="005C0441">
              <w:rPr>
                <w:b/>
                <w:lang w:val="fr-CA"/>
              </w:rPr>
              <w:t>Membre de l’équipe</w:t>
            </w:r>
          </w:p>
        </w:tc>
        <w:tc>
          <w:tcPr>
            <w:tcW w:w="3969" w:type="dxa"/>
            <w:tcBorders>
              <w:bottom w:val="single" w:sz="12" w:space="0" w:color="000000"/>
            </w:tcBorders>
            <w:shd w:val="clear" w:color="auto" w:fill="A6A6A6"/>
          </w:tcPr>
          <w:p w14:paraId="29192F0A" w14:textId="77777777" w:rsidR="00C56D30" w:rsidRPr="005C0441" w:rsidRDefault="00C56D30" w:rsidP="004559A8">
            <w:pPr>
              <w:pStyle w:val="Corpsdetexte1"/>
              <w:jc w:val="center"/>
              <w:rPr>
                <w:b/>
                <w:lang w:val="fr-CA"/>
              </w:rPr>
            </w:pPr>
            <w:r w:rsidRPr="005C0441">
              <w:rPr>
                <w:b/>
                <w:lang w:val="fr-CA"/>
              </w:rPr>
              <w:t>Responsabilités</w:t>
            </w:r>
          </w:p>
        </w:tc>
      </w:tr>
      <w:tr w:rsidR="00A629C4" w:rsidRPr="00766681" w14:paraId="7A8634B6" w14:textId="77777777">
        <w:trPr>
          <w:jc w:val="center"/>
        </w:trPr>
        <w:tc>
          <w:tcPr>
            <w:tcW w:w="2269" w:type="dxa"/>
            <w:tcBorders>
              <w:top w:val="single" w:sz="12" w:space="0" w:color="000000"/>
              <w:bottom w:val="single" w:sz="4" w:space="0" w:color="auto"/>
            </w:tcBorders>
          </w:tcPr>
          <w:p w14:paraId="7C40E3EE" w14:textId="77777777" w:rsidR="00A629C4" w:rsidRDefault="00A629C4" w:rsidP="00421A8F">
            <w:pPr>
              <w:pStyle w:val="Corpsdetexte1"/>
              <w:rPr>
                <w:lang w:val="fr-CA"/>
              </w:rPr>
            </w:pPr>
            <w:r>
              <w:rPr>
                <w:lang w:val="fr-CA"/>
              </w:rPr>
              <w:t>Testeur en chef</w:t>
            </w:r>
          </w:p>
          <w:p w14:paraId="60751C0B" w14:textId="77777777" w:rsidR="00A629C4" w:rsidRDefault="00A629C4" w:rsidP="00421A8F">
            <w:pPr>
              <w:pStyle w:val="Corpsdetexte1"/>
              <w:rPr>
                <w:lang w:val="fr-CA"/>
              </w:rPr>
            </w:pPr>
            <w:r>
              <w:rPr>
                <w:lang w:val="fr-CA"/>
              </w:rPr>
              <w:t>(client lourd)</w:t>
            </w:r>
          </w:p>
        </w:tc>
        <w:tc>
          <w:tcPr>
            <w:tcW w:w="2272" w:type="dxa"/>
            <w:tcBorders>
              <w:top w:val="single" w:sz="12" w:space="0" w:color="000000"/>
              <w:bottom w:val="single" w:sz="4" w:space="0" w:color="auto"/>
            </w:tcBorders>
          </w:tcPr>
          <w:p w14:paraId="07C1B222" w14:textId="77777777" w:rsidR="00A629C4" w:rsidRPr="005C0441" w:rsidRDefault="0023371A" w:rsidP="004559A8">
            <w:pPr>
              <w:pStyle w:val="Corpsdetexte1"/>
              <w:jc w:val="center"/>
              <w:rPr>
                <w:lang w:val="fr-CA"/>
              </w:rPr>
            </w:pPr>
            <w:r>
              <w:rPr>
                <w:lang w:val="fr-CA"/>
              </w:rPr>
              <w:t>Alexandre</w:t>
            </w:r>
          </w:p>
        </w:tc>
        <w:tc>
          <w:tcPr>
            <w:tcW w:w="3969" w:type="dxa"/>
            <w:tcBorders>
              <w:top w:val="single" w:sz="12" w:space="0" w:color="000000"/>
              <w:bottom w:val="single" w:sz="4" w:space="0" w:color="auto"/>
            </w:tcBorders>
          </w:tcPr>
          <w:p w14:paraId="2CDB778D" w14:textId="77777777" w:rsidR="00A629C4" w:rsidRPr="005C0441" w:rsidRDefault="00A629C4" w:rsidP="00A629C4">
            <w:pPr>
              <w:pStyle w:val="Corpsdetexte1"/>
              <w:jc w:val="center"/>
              <w:rPr>
                <w:lang w:val="fr-CA"/>
              </w:rPr>
            </w:pPr>
            <w:r>
              <w:rPr>
                <w:lang w:val="fr-CA"/>
              </w:rPr>
              <w:t>Planifier et distribuer les tests. Exécuter des tests fonctionnels sur le client lourd</w:t>
            </w:r>
          </w:p>
        </w:tc>
      </w:tr>
      <w:tr w:rsidR="00A629C4" w:rsidRPr="00766681" w14:paraId="12FF0D81" w14:textId="77777777" w:rsidTr="00B21AAA">
        <w:trPr>
          <w:jc w:val="center"/>
        </w:trPr>
        <w:tc>
          <w:tcPr>
            <w:tcW w:w="2269" w:type="dxa"/>
            <w:tcBorders>
              <w:top w:val="single" w:sz="4" w:space="0" w:color="auto"/>
              <w:bottom w:val="single" w:sz="4" w:space="0" w:color="auto"/>
            </w:tcBorders>
          </w:tcPr>
          <w:p w14:paraId="09A117D1" w14:textId="77777777" w:rsidR="00A629C4" w:rsidRDefault="00A629C4" w:rsidP="004559A8">
            <w:pPr>
              <w:pStyle w:val="Corpsdetexte1"/>
              <w:rPr>
                <w:lang w:val="fr-CA"/>
              </w:rPr>
            </w:pPr>
            <w:r>
              <w:rPr>
                <w:lang w:val="fr-CA"/>
              </w:rPr>
              <w:t xml:space="preserve">Testeur </w:t>
            </w:r>
          </w:p>
          <w:p w14:paraId="041B5D69" w14:textId="77777777" w:rsidR="00A629C4" w:rsidRPr="005C0441" w:rsidRDefault="00A629C4" w:rsidP="00A629C4">
            <w:pPr>
              <w:pStyle w:val="Corpsdetexte1"/>
              <w:rPr>
                <w:lang w:val="fr-CA"/>
              </w:rPr>
            </w:pPr>
            <w:r>
              <w:rPr>
                <w:lang w:val="fr-CA"/>
              </w:rPr>
              <w:t>(client léger)</w:t>
            </w:r>
          </w:p>
        </w:tc>
        <w:tc>
          <w:tcPr>
            <w:tcW w:w="2272" w:type="dxa"/>
            <w:tcBorders>
              <w:top w:val="single" w:sz="4" w:space="0" w:color="auto"/>
              <w:bottom w:val="single" w:sz="4" w:space="0" w:color="auto"/>
            </w:tcBorders>
          </w:tcPr>
          <w:p w14:paraId="28DB2644" w14:textId="77777777" w:rsidR="00A629C4" w:rsidRPr="005C0441" w:rsidRDefault="00A629C4" w:rsidP="004559A8">
            <w:pPr>
              <w:pStyle w:val="Corpsdetexte1"/>
              <w:jc w:val="center"/>
              <w:rPr>
                <w:lang w:val="fr-CA"/>
              </w:rPr>
            </w:pPr>
            <w:r>
              <w:rPr>
                <w:lang w:val="fr-CA"/>
              </w:rPr>
              <w:t>Philippe</w:t>
            </w:r>
          </w:p>
        </w:tc>
        <w:tc>
          <w:tcPr>
            <w:tcW w:w="3969" w:type="dxa"/>
            <w:tcBorders>
              <w:top w:val="single" w:sz="4" w:space="0" w:color="auto"/>
              <w:bottom w:val="single" w:sz="4" w:space="0" w:color="auto"/>
            </w:tcBorders>
          </w:tcPr>
          <w:p w14:paraId="7A57BD1D" w14:textId="77777777" w:rsidR="00A629C4" w:rsidRPr="005C0441" w:rsidRDefault="00A629C4" w:rsidP="00A629C4">
            <w:pPr>
              <w:pStyle w:val="Corpsdetexte1"/>
              <w:jc w:val="center"/>
              <w:rPr>
                <w:lang w:val="fr-CA"/>
              </w:rPr>
            </w:pPr>
            <w:r>
              <w:rPr>
                <w:lang w:val="fr-CA"/>
              </w:rPr>
              <w:t>Exécuter les tests fonctionnels sur le client léger</w:t>
            </w:r>
          </w:p>
        </w:tc>
      </w:tr>
      <w:tr w:rsidR="00A629C4" w:rsidRPr="00766681" w14:paraId="4AE4654A" w14:textId="77777777" w:rsidTr="00B21AAA">
        <w:trPr>
          <w:jc w:val="center"/>
        </w:trPr>
        <w:tc>
          <w:tcPr>
            <w:tcW w:w="2269" w:type="dxa"/>
            <w:tcBorders>
              <w:top w:val="single" w:sz="4" w:space="0" w:color="auto"/>
              <w:bottom w:val="single" w:sz="4" w:space="0" w:color="auto"/>
            </w:tcBorders>
          </w:tcPr>
          <w:p w14:paraId="5DB5CD07" w14:textId="77777777" w:rsidR="00A629C4" w:rsidRDefault="00A629C4" w:rsidP="004559A8">
            <w:pPr>
              <w:pStyle w:val="Corpsdetexte1"/>
              <w:rPr>
                <w:lang w:val="fr-CA"/>
              </w:rPr>
            </w:pPr>
            <w:r>
              <w:rPr>
                <w:lang w:val="fr-CA"/>
              </w:rPr>
              <w:t xml:space="preserve">Testeur </w:t>
            </w:r>
          </w:p>
          <w:p w14:paraId="2287641B" w14:textId="77777777" w:rsidR="00A629C4" w:rsidRDefault="00A629C4" w:rsidP="004559A8">
            <w:pPr>
              <w:pStyle w:val="Corpsdetexte1"/>
              <w:rPr>
                <w:lang w:val="fr-CA"/>
              </w:rPr>
            </w:pPr>
            <w:r>
              <w:rPr>
                <w:lang w:val="fr-CA"/>
              </w:rPr>
              <w:t>(client lourd, server)</w:t>
            </w:r>
          </w:p>
        </w:tc>
        <w:tc>
          <w:tcPr>
            <w:tcW w:w="2272" w:type="dxa"/>
            <w:tcBorders>
              <w:top w:val="single" w:sz="4" w:space="0" w:color="auto"/>
              <w:bottom w:val="single" w:sz="4" w:space="0" w:color="auto"/>
            </w:tcBorders>
          </w:tcPr>
          <w:p w14:paraId="3F181C20" w14:textId="77777777" w:rsidR="00A629C4" w:rsidRPr="005C0441" w:rsidRDefault="00A629C4" w:rsidP="004559A8">
            <w:pPr>
              <w:pStyle w:val="Corpsdetexte1"/>
              <w:jc w:val="center"/>
              <w:rPr>
                <w:lang w:val="fr-CA"/>
              </w:rPr>
            </w:pPr>
            <w:r>
              <w:rPr>
                <w:lang w:val="fr-CA"/>
              </w:rPr>
              <w:t>Simon</w:t>
            </w:r>
          </w:p>
        </w:tc>
        <w:tc>
          <w:tcPr>
            <w:tcW w:w="3969" w:type="dxa"/>
            <w:tcBorders>
              <w:top w:val="single" w:sz="4" w:space="0" w:color="auto"/>
              <w:bottom w:val="single" w:sz="4" w:space="0" w:color="auto"/>
            </w:tcBorders>
          </w:tcPr>
          <w:p w14:paraId="1AFBD9EF" w14:textId="77777777" w:rsidR="00A629C4" w:rsidRPr="005C0441" w:rsidRDefault="00A629C4" w:rsidP="004559A8">
            <w:pPr>
              <w:pStyle w:val="Corpsdetexte1"/>
              <w:jc w:val="center"/>
              <w:rPr>
                <w:lang w:val="fr-CA"/>
              </w:rPr>
            </w:pPr>
            <w:r>
              <w:rPr>
                <w:lang w:val="fr-CA"/>
              </w:rPr>
              <w:t xml:space="preserve">Exécuter les tests concernant la communication client lourd - serveur. </w:t>
            </w:r>
          </w:p>
        </w:tc>
      </w:tr>
      <w:tr w:rsidR="00A629C4" w:rsidRPr="00766681" w14:paraId="6396FE65" w14:textId="77777777" w:rsidTr="00B21AAA">
        <w:trPr>
          <w:jc w:val="center"/>
        </w:trPr>
        <w:tc>
          <w:tcPr>
            <w:tcW w:w="2269" w:type="dxa"/>
            <w:tcBorders>
              <w:top w:val="single" w:sz="4" w:space="0" w:color="auto"/>
              <w:bottom w:val="single" w:sz="4" w:space="0" w:color="auto"/>
            </w:tcBorders>
          </w:tcPr>
          <w:p w14:paraId="370E9BF4" w14:textId="77777777" w:rsidR="00A629C4" w:rsidRDefault="00A629C4" w:rsidP="004559A8">
            <w:pPr>
              <w:pStyle w:val="Corpsdetexte1"/>
              <w:rPr>
                <w:lang w:val="fr-CA"/>
              </w:rPr>
            </w:pPr>
            <w:r>
              <w:rPr>
                <w:lang w:val="fr-CA"/>
              </w:rPr>
              <w:t>Testeur</w:t>
            </w:r>
          </w:p>
          <w:p w14:paraId="4681B1D6" w14:textId="77777777" w:rsidR="00A629C4" w:rsidRDefault="00A629C4" w:rsidP="004559A8">
            <w:pPr>
              <w:pStyle w:val="Corpsdetexte1"/>
              <w:rPr>
                <w:lang w:val="fr-CA"/>
              </w:rPr>
            </w:pPr>
            <w:r>
              <w:rPr>
                <w:lang w:val="fr-CA"/>
              </w:rPr>
              <w:t>(client lourd)</w:t>
            </w:r>
          </w:p>
        </w:tc>
        <w:tc>
          <w:tcPr>
            <w:tcW w:w="2272" w:type="dxa"/>
            <w:tcBorders>
              <w:top w:val="single" w:sz="4" w:space="0" w:color="auto"/>
              <w:bottom w:val="single" w:sz="4" w:space="0" w:color="auto"/>
            </w:tcBorders>
          </w:tcPr>
          <w:p w14:paraId="7890428B" w14:textId="77777777" w:rsidR="00A629C4" w:rsidRPr="005C0441" w:rsidRDefault="00A629C4" w:rsidP="004559A8">
            <w:pPr>
              <w:pStyle w:val="Corpsdetexte1"/>
              <w:jc w:val="center"/>
              <w:rPr>
                <w:lang w:val="fr-CA"/>
              </w:rPr>
            </w:pPr>
            <w:r>
              <w:rPr>
                <w:lang w:val="fr-CA"/>
              </w:rPr>
              <w:t>Félix</w:t>
            </w:r>
          </w:p>
        </w:tc>
        <w:tc>
          <w:tcPr>
            <w:tcW w:w="3969" w:type="dxa"/>
            <w:tcBorders>
              <w:top w:val="single" w:sz="4" w:space="0" w:color="auto"/>
              <w:bottom w:val="single" w:sz="4" w:space="0" w:color="auto"/>
            </w:tcBorders>
          </w:tcPr>
          <w:p w14:paraId="5155CC9A" w14:textId="77777777" w:rsidR="00A629C4" w:rsidRPr="005C0441" w:rsidRDefault="00A629C4" w:rsidP="004559A8">
            <w:pPr>
              <w:pStyle w:val="Corpsdetexte1"/>
              <w:jc w:val="center"/>
              <w:rPr>
                <w:lang w:val="fr-CA"/>
              </w:rPr>
            </w:pPr>
            <w:r>
              <w:rPr>
                <w:lang w:val="fr-CA"/>
              </w:rPr>
              <w:t>Exécuter les tests non fonctionnels (fiabilité, mémoire, performance, etc.) sur le client lourd.</w:t>
            </w:r>
          </w:p>
        </w:tc>
      </w:tr>
      <w:tr w:rsidR="00A629C4" w:rsidRPr="00766681" w14:paraId="2E45E64F" w14:textId="77777777" w:rsidTr="00B21AAA">
        <w:trPr>
          <w:jc w:val="center"/>
        </w:trPr>
        <w:tc>
          <w:tcPr>
            <w:tcW w:w="2269" w:type="dxa"/>
            <w:tcBorders>
              <w:top w:val="single" w:sz="4" w:space="0" w:color="auto"/>
              <w:bottom w:val="single" w:sz="4" w:space="0" w:color="auto"/>
            </w:tcBorders>
          </w:tcPr>
          <w:p w14:paraId="32AA495A" w14:textId="77777777" w:rsidR="00A629C4" w:rsidRDefault="00A629C4" w:rsidP="00A629C4">
            <w:pPr>
              <w:pStyle w:val="Corpsdetexte1"/>
              <w:rPr>
                <w:lang w:val="fr-CA"/>
              </w:rPr>
            </w:pPr>
            <w:r>
              <w:rPr>
                <w:lang w:val="fr-CA"/>
              </w:rPr>
              <w:t xml:space="preserve">Testeur </w:t>
            </w:r>
          </w:p>
          <w:p w14:paraId="49CCC14F" w14:textId="77777777" w:rsidR="00A629C4" w:rsidRDefault="00A629C4" w:rsidP="00A629C4">
            <w:pPr>
              <w:pStyle w:val="Corpsdetexte1"/>
              <w:rPr>
                <w:lang w:val="fr-CA"/>
              </w:rPr>
            </w:pPr>
            <w:r>
              <w:rPr>
                <w:lang w:val="fr-CA"/>
              </w:rPr>
              <w:t>(client léger, server)</w:t>
            </w:r>
          </w:p>
        </w:tc>
        <w:tc>
          <w:tcPr>
            <w:tcW w:w="2272" w:type="dxa"/>
            <w:tcBorders>
              <w:top w:val="single" w:sz="4" w:space="0" w:color="auto"/>
              <w:bottom w:val="single" w:sz="4" w:space="0" w:color="auto"/>
            </w:tcBorders>
          </w:tcPr>
          <w:p w14:paraId="4F20D5B4" w14:textId="77777777" w:rsidR="00A629C4" w:rsidRPr="005C0441" w:rsidRDefault="0023371A" w:rsidP="004559A8">
            <w:pPr>
              <w:pStyle w:val="Corpsdetexte1"/>
              <w:jc w:val="center"/>
              <w:rPr>
                <w:lang w:val="fr-CA"/>
              </w:rPr>
            </w:pPr>
            <w:r>
              <w:rPr>
                <w:lang w:val="fr-CA"/>
              </w:rPr>
              <w:t>François</w:t>
            </w:r>
          </w:p>
        </w:tc>
        <w:tc>
          <w:tcPr>
            <w:tcW w:w="3969" w:type="dxa"/>
            <w:tcBorders>
              <w:top w:val="single" w:sz="4" w:space="0" w:color="auto"/>
              <w:bottom w:val="single" w:sz="4" w:space="0" w:color="auto"/>
            </w:tcBorders>
          </w:tcPr>
          <w:p w14:paraId="39B34AB5" w14:textId="77777777" w:rsidR="00A629C4" w:rsidRPr="005C0441" w:rsidRDefault="00A629C4" w:rsidP="00A629C4">
            <w:pPr>
              <w:pStyle w:val="Corpsdetexte1"/>
              <w:jc w:val="center"/>
              <w:rPr>
                <w:lang w:val="fr-CA"/>
              </w:rPr>
            </w:pPr>
            <w:r>
              <w:rPr>
                <w:lang w:val="fr-CA"/>
              </w:rPr>
              <w:t>Exécuter les tests non fonctionnels sur le client lourd et les tests concernant la communication iPad - serveur</w:t>
            </w:r>
          </w:p>
        </w:tc>
      </w:tr>
      <w:tr w:rsidR="00A629C4" w:rsidRPr="00766681" w14:paraId="4BBB4058" w14:textId="77777777">
        <w:trPr>
          <w:jc w:val="center"/>
        </w:trPr>
        <w:tc>
          <w:tcPr>
            <w:tcW w:w="2269" w:type="dxa"/>
            <w:tcBorders>
              <w:top w:val="single" w:sz="4" w:space="0" w:color="auto"/>
            </w:tcBorders>
          </w:tcPr>
          <w:p w14:paraId="4AA13566" w14:textId="77777777" w:rsidR="00A629C4" w:rsidRDefault="00A629C4" w:rsidP="00B21AAA">
            <w:pPr>
              <w:pStyle w:val="Corpsdetexte1"/>
              <w:rPr>
                <w:lang w:val="fr-CA"/>
              </w:rPr>
            </w:pPr>
            <w:r>
              <w:rPr>
                <w:lang w:val="fr-CA"/>
              </w:rPr>
              <w:t>Testeur</w:t>
            </w:r>
          </w:p>
          <w:p w14:paraId="258A5596" w14:textId="77777777" w:rsidR="00A629C4" w:rsidRDefault="00A629C4" w:rsidP="00B21AAA">
            <w:pPr>
              <w:pStyle w:val="Corpsdetexte1"/>
              <w:rPr>
                <w:lang w:val="fr-CA"/>
              </w:rPr>
            </w:pPr>
            <w:r>
              <w:rPr>
                <w:lang w:val="fr-CA"/>
              </w:rPr>
              <w:t>(client lourd)</w:t>
            </w:r>
          </w:p>
        </w:tc>
        <w:tc>
          <w:tcPr>
            <w:tcW w:w="2272" w:type="dxa"/>
            <w:tcBorders>
              <w:top w:val="single" w:sz="4" w:space="0" w:color="auto"/>
            </w:tcBorders>
          </w:tcPr>
          <w:p w14:paraId="47021290" w14:textId="77777777" w:rsidR="00A629C4" w:rsidRPr="005C0441" w:rsidRDefault="00A629C4" w:rsidP="004559A8">
            <w:pPr>
              <w:pStyle w:val="Corpsdetexte1"/>
              <w:jc w:val="center"/>
              <w:rPr>
                <w:lang w:val="fr-CA"/>
              </w:rPr>
            </w:pPr>
            <w:r>
              <w:rPr>
                <w:lang w:val="fr-CA"/>
              </w:rPr>
              <w:t>Émile</w:t>
            </w:r>
          </w:p>
        </w:tc>
        <w:tc>
          <w:tcPr>
            <w:tcW w:w="3969" w:type="dxa"/>
            <w:tcBorders>
              <w:top w:val="single" w:sz="4" w:space="0" w:color="auto"/>
            </w:tcBorders>
          </w:tcPr>
          <w:p w14:paraId="358F0B8F" w14:textId="77777777" w:rsidR="00A629C4" w:rsidRPr="005C0441" w:rsidRDefault="00A629C4" w:rsidP="00A629C4">
            <w:pPr>
              <w:pStyle w:val="Corpsdetexte1"/>
              <w:jc w:val="center"/>
              <w:rPr>
                <w:lang w:val="fr-CA"/>
              </w:rPr>
            </w:pPr>
            <w:r>
              <w:rPr>
                <w:lang w:val="fr-CA"/>
              </w:rPr>
              <w:t>Exécuter des tests fonctionnels sur le client lourd</w:t>
            </w:r>
          </w:p>
        </w:tc>
      </w:tr>
    </w:tbl>
    <w:p w14:paraId="69A0502D" w14:textId="77777777" w:rsidR="00C56D30" w:rsidRPr="005C0441" w:rsidRDefault="00C56D30" w:rsidP="00C56D30">
      <w:pPr>
        <w:rPr>
          <w:lang w:val="fr-CA"/>
        </w:rPr>
      </w:pPr>
    </w:p>
    <w:p w14:paraId="4630B0E1" w14:textId="77777777" w:rsidR="009869FA" w:rsidRDefault="00C56D30" w:rsidP="009F7184">
      <w:pPr>
        <w:pStyle w:val="Titre2"/>
        <w:numPr>
          <w:ilvl w:val="1"/>
          <w:numId w:val="1"/>
        </w:numPr>
        <w:rPr>
          <w:lang w:val="fr-CA"/>
        </w:rPr>
      </w:pPr>
      <w:bookmarkStart w:id="60" w:name="_Toc353222468"/>
      <w:r w:rsidRPr="005C0441">
        <w:rPr>
          <w:lang w:val="fr-CA"/>
        </w:rPr>
        <w:lastRenderedPageBreak/>
        <w:t>Système</w:t>
      </w:r>
      <w:bookmarkEnd w:id="60"/>
    </w:p>
    <w:p w14:paraId="54FE7C1B" w14:textId="77777777" w:rsidR="00D65D4A" w:rsidRPr="00D65D4A" w:rsidRDefault="00D65D4A" w:rsidP="00D65D4A">
      <w:pPr>
        <w:pStyle w:val="Titre3"/>
        <w:rPr>
          <w:lang w:val="fr-CA"/>
        </w:rPr>
      </w:pPr>
      <w:bookmarkStart w:id="61" w:name="_Toc353222469"/>
      <w:r>
        <w:rPr>
          <w:lang w:val="fr-CA"/>
        </w:rPr>
        <w:t>Client Lourd</w:t>
      </w:r>
      <w:bookmarkEnd w:id="61"/>
    </w:p>
    <w:p w14:paraId="41EC05E1" w14:textId="77777777" w:rsidR="00D65D4A" w:rsidRDefault="00F43C82" w:rsidP="00D65D4A">
      <w:pPr>
        <w:rPr>
          <w:lang w:val="fr-CA"/>
        </w:rPr>
      </w:pPr>
      <w:r>
        <w:rPr>
          <w:lang w:val="fr-CA"/>
        </w:rPr>
        <w:tab/>
      </w:r>
      <w:r w:rsidR="007A4320">
        <w:rPr>
          <w:lang w:val="fr-CA"/>
        </w:rPr>
        <w:t xml:space="preserve">Les tests </w:t>
      </w:r>
      <w:r w:rsidR="00D65D4A">
        <w:rPr>
          <w:lang w:val="fr-CA"/>
        </w:rPr>
        <w:t xml:space="preserve">du client lourd </w:t>
      </w:r>
      <w:r w:rsidR="00DC2D0E">
        <w:rPr>
          <w:lang w:val="fr-CA"/>
        </w:rPr>
        <w:t xml:space="preserve">et du server </w:t>
      </w:r>
      <w:r w:rsidR="007A4320">
        <w:rPr>
          <w:lang w:val="fr-CA"/>
        </w:rPr>
        <w:t>seront exécutés sur les ordinateurs d'évaluation, c'est-à-dire ceux du laboratoire</w:t>
      </w:r>
      <w:r w:rsidR="00D65D4A">
        <w:rPr>
          <w:lang w:val="fr-CA"/>
        </w:rPr>
        <w:t xml:space="preserve"> de l'école. En cas de besoin, les ordinateurs personnels des développeurs seront utilisés également. Les machines de tests devront être configurées avec les éléments suivant:</w:t>
      </w:r>
    </w:p>
    <w:p w14:paraId="16AA5C10" w14:textId="77777777" w:rsidR="007A4320" w:rsidRDefault="007A4320" w:rsidP="007A4320">
      <w:pPr>
        <w:rPr>
          <w:lang w:val="fr-CA"/>
        </w:rPr>
      </w:pPr>
    </w:p>
    <w:p w14:paraId="209A84B1" w14:textId="77777777" w:rsidR="00D65D4A" w:rsidRDefault="00D65D4A" w:rsidP="007A4320">
      <w:pPr>
        <w:pStyle w:val="Paragraphedeliste"/>
        <w:numPr>
          <w:ilvl w:val="0"/>
          <w:numId w:val="43"/>
        </w:numPr>
        <w:rPr>
          <w:lang w:val="fr-CA"/>
        </w:rPr>
      </w:pPr>
      <w:r>
        <w:rPr>
          <w:lang w:val="fr-CA"/>
        </w:rPr>
        <w:t xml:space="preserve">Windows 7 (préféré), XP ou </w:t>
      </w:r>
      <w:r w:rsidR="0037173B">
        <w:rPr>
          <w:lang w:val="fr-CA"/>
        </w:rPr>
        <w:t xml:space="preserve">Windows </w:t>
      </w:r>
      <w:r>
        <w:rPr>
          <w:lang w:val="fr-CA"/>
        </w:rPr>
        <w:t>8</w:t>
      </w:r>
    </w:p>
    <w:p w14:paraId="62E13A96" w14:textId="77777777" w:rsidR="00D65D4A" w:rsidRDefault="00D65D4A" w:rsidP="007A4320">
      <w:pPr>
        <w:pStyle w:val="Paragraphedeliste"/>
        <w:numPr>
          <w:ilvl w:val="0"/>
          <w:numId w:val="43"/>
        </w:numPr>
        <w:rPr>
          <w:lang w:val="fr-CA"/>
        </w:rPr>
      </w:pPr>
      <w:r>
        <w:rPr>
          <w:lang w:val="fr-CA"/>
        </w:rPr>
        <w:t xml:space="preserve">2 Go de mémoire vive sous XP, 4Go sous Windows 7 ou </w:t>
      </w:r>
      <w:r w:rsidR="0037173B">
        <w:rPr>
          <w:lang w:val="fr-CA"/>
        </w:rPr>
        <w:t xml:space="preserve">Windows </w:t>
      </w:r>
      <w:r>
        <w:rPr>
          <w:lang w:val="fr-CA"/>
        </w:rPr>
        <w:t>8 (8Go préféré)</w:t>
      </w:r>
    </w:p>
    <w:p w14:paraId="759186D9" w14:textId="77777777" w:rsidR="0037173B" w:rsidRDefault="0037173B" w:rsidP="007A4320">
      <w:pPr>
        <w:pStyle w:val="Paragraphedeliste"/>
        <w:numPr>
          <w:ilvl w:val="0"/>
          <w:numId w:val="43"/>
        </w:numPr>
        <w:rPr>
          <w:lang w:val="fr-CA"/>
        </w:rPr>
      </w:pPr>
      <w:r>
        <w:rPr>
          <w:lang w:val="fr-CA"/>
        </w:rPr>
        <w:t>Visual Studio 2010 ou 2012</w:t>
      </w:r>
    </w:p>
    <w:p w14:paraId="6AEF246C" w14:textId="77777777" w:rsidR="00BA2B79" w:rsidRPr="00BA2B79" w:rsidRDefault="0037173B" w:rsidP="00BA2B79">
      <w:pPr>
        <w:pStyle w:val="Paragraphedeliste"/>
        <w:numPr>
          <w:ilvl w:val="0"/>
          <w:numId w:val="43"/>
        </w:numPr>
        <w:rPr>
          <w:lang w:val="fr-CA"/>
        </w:rPr>
      </w:pPr>
      <w:r>
        <w:rPr>
          <w:lang w:val="fr-CA"/>
        </w:rPr>
        <w:t>Microsoft SQL Server 2005 (préféré) ou 2008</w:t>
      </w:r>
    </w:p>
    <w:p w14:paraId="73552B28" w14:textId="77777777" w:rsidR="00D65D4A" w:rsidRDefault="00D65D4A" w:rsidP="00F949F7">
      <w:pPr>
        <w:rPr>
          <w:lang w:val="fr-CA"/>
        </w:rPr>
      </w:pPr>
    </w:p>
    <w:p w14:paraId="25659B56" w14:textId="77777777" w:rsidR="00DC2D0E" w:rsidRDefault="00DC2D0E" w:rsidP="00DC2D0E">
      <w:pPr>
        <w:pStyle w:val="Titre3"/>
        <w:rPr>
          <w:lang w:val="fr-CA"/>
        </w:rPr>
      </w:pPr>
      <w:bookmarkStart w:id="62" w:name="_Toc353222470"/>
      <w:r>
        <w:rPr>
          <w:lang w:val="fr-CA"/>
        </w:rPr>
        <w:t>Client Léger</w:t>
      </w:r>
      <w:bookmarkStart w:id="63" w:name="_GoBack"/>
      <w:bookmarkEnd w:id="62"/>
      <w:bookmarkEnd w:id="63"/>
    </w:p>
    <w:p w14:paraId="46050B2F" w14:textId="77777777" w:rsidR="00DC2D0E" w:rsidRDefault="00DC2D0E" w:rsidP="00DC2D0E">
      <w:pPr>
        <w:rPr>
          <w:lang w:val="fr-CA"/>
        </w:rPr>
      </w:pPr>
      <w:r>
        <w:rPr>
          <w:lang w:val="fr-CA"/>
        </w:rPr>
        <w:t>Les tests du léger seront exécutés sur l'iPad</w:t>
      </w:r>
      <w:r w:rsidR="00BA2B79">
        <w:rPr>
          <w:lang w:val="fr-CA"/>
        </w:rPr>
        <w:t xml:space="preserve"> 2 exécutant </w:t>
      </w:r>
      <w:proofErr w:type="spellStart"/>
      <w:r w:rsidR="00BA2B79">
        <w:rPr>
          <w:lang w:val="fr-CA"/>
        </w:rPr>
        <w:t>iOS</w:t>
      </w:r>
      <w:proofErr w:type="spellEnd"/>
      <w:r w:rsidR="00BA2B79">
        <w:rPr>
          <w:lang w:val="fr-CA"/>
        </w:rPr>
        <w:t xml:space="preserve"> 6 fourni</w:t>
      </w:r>
      <w:r>
        <w:rPr>
          <w:lang w:val="fr-CA"/>
        </w:rPr>
        <w:t xml:space="preserve"> par l'école et utiliseront également les ordinateurs du laboratoire. En cas de besoin, les ordinateurs personnels des développeurs seront utilisés également.</w:t>
      </w:r>
    </w:p>
    <w:p w14:paraId="4A8AD4DA" w14:textId="77777777" w:rsidR="00DC2D0E" w:rsidRDefault="00DC2D0E" w:rsidP="00DC2D0E">
      <w:pPr>
        <w:rPr>
          <w:lang w:val="fr-CA"/>
        </w:rPr>
      </w:pPr>
    </w:p>
    <w:p w14:paraId="4B1493AC" w14:textId="77777777" w:rsidR="00DC2D0E" w:rsidRPr="00DC2D0E" w:rsidRDefault="00DC2D0E" w:rsidP="00DC2D0E">
      <w:pPr>
        <w:rPr>
          <w:lang w:val="fr-CA"/>
        </w:rPr>
      </w:pPr>
    </w:p>
    <w:p w14:paraId="6F721D93" w14:textId="77777777" w:rsidR="00A94679" w:rsidRPr="00BE49E7" w:rsidRDefault="00B4507C" w:rsidP="009F7184">
      <w:pPr>
        <w:pStyle w:val="Titre1"/>
        <w:rPr>
          <w:lang w:val="fr-CA"/>
        </w:rPr>
      </w:pPr>
      <w:bookmarkStart w:id="64" w:name="_Toc353222471"/>
      <w:bookmarkEnd w:id="56"/>
      <w:bookmarkEnd w:id="57"/>
      <w:bookmarkEnd w:id="58"/>
      <w:r w:rsidRPr="005C0441">
        <w:rPr>
          <w:lang w:val="fr-CA"/>
        </w:rPr>
        <w:t>Jalons du projet</w:t>
      </w:r>
      <w:bookmarkEnd w:id="6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620"/>
        <w:gridCol w:w="1710"/>
      </w:tblGrid>
      <w:tr w:rsidR="00A94679" w:rsidRPr="005C0441" w14:paraId="56A7A042" w14:textId="77777777">
        <w:trPr>
          <w:jc w:val="center"/>
        </w:trPr>
        <w:tc>
          <w:tcPr>
            <w:tcW w:w="2952" w:type="dxa"/>
            <w:shd w:val="clear" w:color="auto" w:fill="A6A6A6"/>
            <w:vAlign w:val="center"/>
          </w:tcPr>
          <w:p w14:paraId="07E5866B" w14:textId="77777777" w:rsidR="00A94679" w:rsidRPr="005C0441" w:rsidRDefault="00D6623B">
            <w:pPr>
              <w:pStyle w:val="Corpsdetexte1"/>
              <w:jc w:val="center"/>
              <w:rPr>
                <w:b/>
                <w:bCs/>
                <w:lang w:val="fr-CA"/>
              </w:rPr>
            </w:pPr>
            <w:r w:rsidRPr="005C0441">
              <w:rPr>
                <w:b/>
                <w:bCs/>
                <w:lang w:val="fr-CA"/>
              </w:rPr>
              <w:t>Jalon</w:t>
            </w:r>
          </w:p>
        </w:tc>
        <w:tc>
          <w:tcPr>
            <w:tcW w:w="810" w:type="dxa"/>
            <w:shd w:val="clear" w:color="auto" w:fill="A6A6A6"/>
            <w:vAlign w:val="center"/>
          </w:tcPr>
          <w:p w14:paraId="0B626DA6" w14:textId="77777777" w:rsidR="00A94679" w:rsidRPr="005C0441" w:rsidRDefault="00A94679">
            <w:pPr>
              <w:pStyle w:val="Corpsdetexte1"/>
              <w:jc w:val="center"/>
              <w:rPr>
                <w:b/>
                <w:bCs/>
                <w:lang w:val="fr-CA"/>
              </w:rPr>
            </w:pPr>
            <w:r w:rsidRPr="005C0441">
              <w:rPr>
                <w:b/>
                <w:bCs/>
                <w:lang w:val="fr-CA"/>
              </w:rPr>
              <w:t>Effort</w:t>
            </w:r>
          </w:p>
        </w:tc>
        <w:tc>
          <w:tcPr>
            <w:tcW w:w="1620" w:type="dxa"/>
            <w:shd w:val="clear" w:color="auto" w:fill="A6A6A6"/>
            <w:vAlign w:val="center"/>
          </w:tcPr>
          <w:p w14:paraId="5A152450" w14:textId="77777777" w:rsidR="00A94679" w:rsidRPr="005C0441" w:rsidRDefault="00D6623B">
            <w:pPr>
              <w:pStyle w:val="Corpsdetexte1"/>
              <w:jc w:val="center"/>
              <w:rPr>
                <w:b/>
                <w:bCs/>
                <w:lang w:val="fr-CA"/>
              </w:rPr>
            </w:pPr>
            <w:r w:rsidRPr="005C0441">
              <w:rPr>
                <w:b/>
                <w:bCs/>
                <w:lang w:val="fr-CA"/>
              </w:rPr>
              <w:t>Date de début</w:t>
            </w:r>
          </w:p>
        </w:tc>
        <w:tc>
          <w:tcPr>
            <w:tcW w:w="1710" w:type="dxa"/>
            <w:shd w:val="clear" w:color="auto" w:fill="A6A6A6"/>
            <w:vAlign w:val="center"/>
          </w:tcPr>
          <w:p w14:paraId="781EF4F0" w14:textId="77777777" w:rsidR="00A94679" w:rsidRPr="005C0441" w:rsidRDefault="00D6623B">
            <w:pPr>
              <w:pStyle w:val="Corpsdetexte1"/>
              <w:jc w:val="center"/>
              <w:rPr>
                <w:b/>
                <w:bCs/>
                <w:lang w:val="fr-CA"/>
              </w:rPr>
            </w:pPr>
            <w:r w:rsidRPr="005C0441">
              <w:rPr>
                <w:b/>
                <w:bCs/>
                <w:lang w:val="fr-CA"/>
              </w:rPr>
              <w:t>Date de fin</w:t>
            </w:r>
          </w:p>
        </w:tc>
      </w:tr>
      <w:tr w:rsidR="00A94679" w:rsidRPr="005C0441" w14:paraId="6D201CC8" w14:textId="77777777">
        <w:trPr>
          <w:jc w:val="center"/>
        </w:trPr>
        <w:tc>
          <w:tcPr>
            <w:tcW w:w="2952" w:type="dxa"/>
          </w:tcPr>
          <w:p w14:paraId="77BBF497" w14:textId="77777777" w:rsidR="00A94679" w:rsidRPr="005C0441" w:rsidRDefault="00766681">
            <w:pPr>
              <w:pStyle w:val="Corpsdetexte1"/>
              <w:rPr>
                <w:lang w:val="fr-CA"/>
              </w:rPr>
            </w:pPr>
            <w:r>
              <w:rPr>
                <w:lang w:val="fr-CA"/>
              </w:rPr>
              <w:t>Plan de tests</w:t>
            </w:r>
          </w:p>
        </w:tc>
        <w:tc>
          <w:tcPr>
            <w:tcW w:w="810" w:type="dxa"/>
          </w:tcPr>
          <w:p w14:paraId="00A34549" w14:textId="77777777" w:rsidR="00A94679" w:rsidRPr="005C0441" w:rsidRDefault="00766681">
            <w:pPr>
              <w:pStyle w:val="Corpsdetexte1"/>
              <w:rPr>
                <w:lang w:val="fr-CA"/>
              </w:rPr>
            </w:pPr>
            <w:r>
              <w:rPr>
                <w:lang w:val="fr-CA"/>
              </w:rPr>
              <w:t>5h</w:t>
            </w:r>
          </w:p>
        </w:tc>
        <w:tc>
          <w:tcPr>
            <w:tcW w:w="1620" w:type="dxa"/>
          </w:tcPr>
          <w:p w14:paraId="12A5C1E3" w14:textId="77777777" w:rsidR="00A94679" w:rsidRPr="005C0441" w:rsidRDefault="00766681">
            <w:pPr>
              <w:pStyle w:val="Corpsdetexte1"/>
              <w:rPr>
                <w:lang w:val="fr-CA"/>
              </w:rPr>
            </w:pPr>
            <w:r>
              <w:rPr>
                <w:lang w:val="fr-CA"/>
              </w:rPr>
              <w:t>01/04/13</w:t>
            </w:r>
          </w:p>
        </w:tc>
        <w:tc>
          <w:tcPr>
            <w:tcW w:w="1710" w:type="dxa"/>
          </w:tcPr>
          <w:p w14:paraId="7C0BD610" w14:textId="77777777" w:rsidR="00A94679" w:rsidRPr="005C0441" w:rsidRDefault="00766681">
            <w:pPr>
              <w:pStyle w:val="Corpsdetexte1"/>
              <w:rPr>
                <w:lang w:val="fr-CA"/>
              </w:rPr>
            </w:pPr>
            <w:r>
              <w:rPr>
                <w:lang w:val="fr-CA"/>
              </w:rPr>
              <w:t>02/04/13</w:t>
            </w:r>
          </w:p>
        </w:tc>
      </w:tr>
      <w:tr w:rsidR="00D6623B" w:rsidRPr="005C0441" w14:paraId="3FF9977E" w14:textId="77777777">
        <w:trPr>
          <w:jc w:val="center"/>
        </w:trPr>
        <w:tc>
          <w:tcPr>
            <w:tcW w:w="2952" w:type="dxa"/>
          </w:tcPr>
          <w:p w14:paraId="03FD1BB9" w14:textId="77777777" w:rsidR="00D6623B" w:rsidRPr="005C0441" w:rsidRDefault="00766681">
            <w:pPr>
              <w:pStyle w:val="Corpsdetexte1"/>
              <w:rPr>
                <w:lang w:val="fr-CA"/>
              </w:rPr>
            </w:pPr>
            <w:r>
              <w:rPr>
                <w:lang w:val="fr-CA"/>
              </w:rPr>
              <w:t>Design de tests</w:t>
            </w:r>
          </w:p>
        </w:tc>
        <w:tc>
          <w:tcPr>
            <w:tcW w:w="810" w:type="dxa"/>
          </w:tcPr>
          <w:p w14:paraId="201D2D73" w14:textId="77777777" w:rsidR="00D6623B" w:rsidRPr="005C0441" w:rsidRDefault="00766681">
            <w:pPr>
              <w:pStyle w:val="Corpsdetexte1"/>
              <w:rPr>
                <w:lang w:val="fr-CA"/>
              </w:rPr>
            </w:pPr>
            <w:r>
              <w:rPr>
                <w:lang w:val="fr-CA"/>
              </w:rPr>
              <w:t>5h</w:t>
            </w:r>
          </w:p>
        </w:tc>
        <w:tc>
          <w:tcPr>
            <w:tcW w:w="1620" w:type="dxa"/>
          </w:tcPr>
          <w:p w14:paraId="1A6552D2" w14:textId="77777777" w:rsidR="00D6623B" w:rsidRPr="005C0441" w:rsidRDefault="00766681">
            <w:pPr>
              <w:pStyle w:val="Corpsdetexte1"/>
              <w:rPr>
                <w:lang w:val="fr-CA"/>
              </w:rPr>
            </w:pPr>
            <w:r>
              <w:rPr>
                <w:lang w:val="fr-CA"/>
              </w:rPr>
              <w:t>02/04/13</w:t>
            </w:r>
          </w:p>
        </w:tc>
        <w:tc>
          <w:tcPr>
            <w:tcW w:w="1710" w:type="dxa"/>
          </w:tcPr>
          <w:p w14:paraId="3C27050D" w14:textId="77777777" w:rsidR="00D6623B" w:rsidRPr="005C0441" w:rsidRDefault="00766681">
            <w:pPr>
              <w:pStyle w:val="Corpsdetexte1"/>
              <w:rPr>
                <w:lang w:val="fr-CA"/>
              </w:rPr>
            </w:pPr>
            <w:r>
              <w:rPr>
                <w:lang w:val="fr-CA"/>
              </w:rPr>
              <w:t>03/04/13</w:t>
            </w:r>
          </w:p>
        </w:tc>
      </w:tr>
      <w:tr w:rsidR="00766681" w:rsidRPr="005C0441" w14:paraId="26AD67E6" w14:textId="77777777">
        <w:trPr>
          <w:jc w:val="center"/>
        </w:trPr>
        <w:tc>
          <w:tcPr>
            <w:tcW w:w="2952" w:type="dxa"/>
          </w:tcPr>
          <w:p w14:paraId="65359975" w14:textId="77777777" w:rsidR="00766681" w:rsidRDefault="00766681">
            <w:pPr>
              <w:pStyle w:val="Corpsdetexte1"/>
              <w:rPr>
                <w:lang w:val="fr-CA"/>
              </w:rPr>
            </w:pPr>
            <w:r>
              <w:rPr>
                <w:lang w:val="fr-CA"/>
              </w:rPr>
              <w:t>Exécution de tests</w:t>
            </w:r>
          </w:p>
        </w:tc>
        <w:tc>
          <w:tcPr>
            <w:tcW w:w="810" w:type="dxa"/>
          </w:tcPr>
          <w:p w14:paraId="544D11CB" w14:textId="77777777" w:rsidR="00766681" w:rsidRPr="005C0441" w:rsidRDefault="00766681" w:rsidP="00766681">
            <w:pPr>
              <w:pStyle w:val="Corpsdetexte1"/>
              <w:rPr>
                <w:lang w:val="fr-CA"/>
              </w:rPr>
            </w:pPr>
            <w:r>
              <w:rPr>
                <w:lang w:val="fr-CA"/>
              </w:rPr>
              <w:t>10h</w:t>
            </w:r>
          </w:p>
        </w:tc>
        <w:tc>
          <w:tcPr>
            <w:tcW w:w="1620" w:type="dxa"/>
          </w:tcPr>
          <w:p w14:paraId="2BB06EFD" w14:textId="77777777" w:rsidR="00766681" w:rsidRPr="005C0441" w:rsidRDefault="00766681">
            <w:pPr>
              <w:pStyle w:val="Corpsdetexte1"/>
              <w:rPr>
                <w:lang w:val="fr-CA"/>
              </w:rPr>
            </w:pPr>
            <w:r>
              <w:rPr>
                <w:lang w:val="fr-CA"/>
              </w:rPr>
              <w:t>03/04/13</w:t>
            </w:r>
          </w:p>
        </w:tc>
        <w:tc>
          <w:tcPr>
            <w:tcW w:w="1710" w:type="dxa"/>
          </w:tcPr>
          <w:p w14:paraId="2A9EBC60" w14:textId="77777777" w:rsidR="00766681" w:rsidRPr="005C0441" w:rsidRDefault="00766681">
            <w:pPr>
              <w:pStyle w:val="Corpsdetexte1"/>
              <w:rPr>
                <w:lang w:val="fr-CA"/>
              </w:rPr>
            </w:pPr>
            <w:r>
              <w:rPr>
                <w:lang w:val="fr-CA"/>
              </w:rPr>
              <w:t>05/04/13</w:t>
            </w:r>
          </w:p>
        </w:tc>
      </w:tr>
      <w:tr w:rsidR="00766681" w:rsidRPr="005C0441" w14:paraId="20D57167" w14:textId="77777777">
        <w:trPr>
          <w:jc w:val="center"/>
        </w:trPr>
        <w:tc>
          <w:tcPr>
            <w:tcW w:w="2952" w:type="dxa"/>
          </w:tcPr>
          <w:p w14:paraId="65779ECC" w14:textId="77777777" w:rsidR="00766681" w:rsidRDefault="00766681">
            <w:pPr>
              <w:pStyle w:val="Corpsdetexte1"/>
              <w:rPr>
                <w:lang w:val="fr-CA"/>
              </w:rPr>
            </w:pPr>
            <w:r>
              <w:rPr>
                <w:lang w:val="fr-CA"/>
              </w:rPr>
              <w:t>Évaluation de tests</w:t>
            </w:r>
          </w:p>
        </w:tc>
        <w:tc>
          <w:tcPr>
            <w:tcW w:w="810" w:type="dxa"/>
          </w:tcPr>
          <w:p w14:paraId="3913D373" w14:textId="77777777" w:rsidR="00766681" w:rsidRPr="005C0441" w:rsidRDefault="00766681">
            <w:pPr>
              <w:pStyle w:val="Corpsdetexte1"/>
              <w:rPr>
                <w:lang w:val="fr-CA"/>
              </w:rPr>
            </w:pPr>
            <w:r>
              <w:rPr>
                <w:lang w:val="fr-CA"/>
              </w:rPr>
              <w:t>5h</w:t>
            </w:r>
          </w:p>
        </w:tc>
        <w:tc>
          <w:tcPr>
            <w:tcW w:w="1620" w:type="dxa"/>
          </w:tcPr>
          <w:p w14:paraId="48A3A65D" w14:textId="77777777" w:rsidR="00766681" w:rsidRPr="005C0441" w:rsidRDefault="00766681">
            <w:pPr>
              <w:pStyle w:val="Corpsdetexte1"/>
              <w:rPr>
                <w:lang w:val="fr-CA"/>
              </w:rPr>
            </w:pPr>
            <w:r>
              <w:rPr>
                <w:lang w:val="fr-CA"/>
              </w:rPr>
              <w:t>05/04/13</w:t>
            </w:r>
          </w:p>
        </w:tc>
        <w:tc>
          <w:tcPr>
            <w:tcW w:w="1710" w:type="dxa"/>
          </w:tcPr>
          <w:p w14:paraId="4932117B" w14:textId="77777777" w:rsidR="00766681" w:rsidRPr="005C0441" w:rsidRDefault="00766681">
            <w:pPr>
              <w:pStyle w:val="Corpsdetexte1"/>
              <w:rPr>
                <w:lang w:val="fr-CA"/>
              </w:rPr>
            </w:pPr>
            <w:r>
              <w:rPr>
                <w:lang w:val="fr-CA"/>
              </w:rPr>
              <w:t>07/04/13</w:t>
            </w:r>
          </w:p>
        </w:tc>
      </w:tr>
    </w:tbl>
    <w:p w14:paraId="376C4E77" w14:textId="77777777" w:rsidR="00A94679" w:rsidRPr="005C0441" w:rsidRDefault="00A94679" w:rsidP="000B1DA1">
      <w:pPr>
        <w:rPr>
          <w:lang w:val="fr-CA"/>
        </w:rPr>
      </w:pPr>
      <w:bookmarkStart w:id="65" w:name="_Toc314978547"/>
      <w:bookmarkStart w:id="66" w:name="_Toc324843650"/>
      <w:bookmarkStart w:id="67" w:name="_Toc324851957"/>
      <w:bookmarkStart w:id="68" w:name="_Toc324915540"/>
      <w:bookmarkEnd w:id="65"/>
      <w:bookmarkEnd w:id="66"/>
      <w:bookmarkEnd w:id="67"/>
      <w:bookmarkEnd w:id="68"/>
    </w:p>
    <w:sectPr w:rsidR="00A94679" w:rsidRPr="005C0441" w:rsidSect="00E5572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2075D" w14:textId="77777777" w:rsidR="00FE08F3" w:rsidRDefault="00FE08F3">
      <w:r>
        <w:separator/>
      </w:r>
    </w:p>
  </w:endnote>
  <w:endnote w:type="continuationSeparator" w:id="0">
    <w:p w14:paraId="74584BD7" w14:textId="77777777" w:rsidR="00FE08F3" w:rsidRDefault="00FE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371A" w14:textId="77777777" w:rsidR="008D26BC" w:rsidRDefault="008D26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7FEBD48" w14:textId="77777777" w:rsidR="008D26BC" w:rsidRDefault="008D26BC">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26BC" w14:paraId="15669966" w14:textId="77777777">
      <w:tc>
        <w:tcPr>
          <w:tcW w:w="3162" w:type="dxa"/>
          <w:tcBorders>
            <w:top w:val="nil"/>
            <w:left w:val="nil"/>
            <w:bottom w:val="nil"/>
            <w:right w:val="nil"/>
          </w:tcBorders>
        </w:tcPr>
        <w:p w14:paraId="294EE606" w14:textId="77777777" w:rsidR="008D26BC" w:rsidRPr="00141CD5" w:rsidRDefault="008D26BC">
          <w:pPr>
            <w:ind w:right="360"/>
            <w:rPr>
              <w:lang w:val="fr-CA"/>
            </w:rPr>
          </w:pPr>
          <w:r w:rsidRPr="00141CD5">
            <w:rPr>
              <w:lang w:val="fr-CA"/>
            </w:rPr>
            <w:t>Confidentiel</w:t>
          </w:r>
        </w:p>
      </w:tc>
      <w:tc>
        <w:tcPr>
          <w:tcW w:w="3162" w:type="dxa"/>
          <w:tcBorders>
            <w:top w:val="nil"/>
            <w:left w:val="nil"/>
            <w:bottom w:val="nil"/>
            <w:right w:val="nil"/>
          </w:tcBorders>
        </w:tcPr>
        <w:p w14:paraId="52DB4FAB" w14:textId="77777777" w:rsidR="008D26BC" w:rsidRDefault="008D26BC" w:rsidP="009C3E83">
          <w:pPr>
            <w:jc w:val="center"/>
          </w:pPr>
          <w:r>
            <w:sym w:font="Symbol" w:char="F0D3"/>
          </w:r>
          <w:r>
            <w:rPr>
              <w:lang w:val="fr-CA"/>
            </w:rPr>
            <w:t>&lt;W.A.S.A.W.&gt;</w:t>
          </w:r>
          <w:r>
            <w:t xml:space="preserve">, </w:t>
          </w:r>
          <w:r>
            <w:fldChar w:fldCharType="begin"/>
          </w:r>
          <w:r>
            <w:instrText xml:space="preserve"> DATE  \@ "yyyy"  \* MERGEFORMAT </w:instrText>
          </w:r>
          <w:r>
            <w:fldChar w:fldCharType="separate"/>
          </w:r>
          <w:r w:rsidR="000474C5">
            <w:rPr>
              <w:noProof/>
            </w:rPr>
            <w:t>2013</w:t>
          </w:r>
          <w:r>
            <w:rPr>
              <w:noProof/>
            </w:rPr>
            <w:fldChar w:fldCharType="end"/>
          </w:r>
        </w:p>
      </w:tc>
      <w:tc>
        <w:tcPr>
          <w:tcW w:w="3162" w:type="dxa"/>
          <w:tcBorders>
            <w:top w:val="nil"/>
            <w:left w:val="nil"/>
            <w:bottom w:val="nil"/>
            <w:right w:val="nil"/>
          </w:tcBorders>
        </w:tcPr>
        <w:p w14:paraId="428C24A5" w14:textId="77777777" w:rsidR="008D26BC" w:rsidRDefault="008D26BC">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0474C5">
            <w:rPr>
              <w:rStyle w:val="Numrodepage"/>
              <w:noProof/>
            </w:rPr>
            <w:t>16</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0474C5">
            <w:rPr>
              <w:rStyle w:val="Numrodepage"/>
              <w:noProof/>
            </w:rPr>
            <w:t>17</w:t>
          </w:r>
          <w:r>
            <w:rPr>
              <w:rStyle w:val="Numrodepage"/>
            </w:rPr>
            <w:fldChar w:fldCharType="end"/>
          </w:r>
        </w:p>
      </w:tc>
    </w:tr>
  </w:tbl>
  <w:p w14:paraId="1C178E29" w14:textId="77777777" w:rsidR="008D26BC" w:rsidRDefault="008D26B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FB21" w14:textId="77777777" w:rsidR="008D26BC" w:rsidRDefault="008D26B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46659" w14:textId="77777777" w:rsidR="00FE08F3" w:rsidRDefault="00FE08F3">
      <w:r>
        <w:separator/>
      </w:r>
    </w:p>
  </w:footnote>
  <w:footnote w:type="continuationSeparator" w:id="0">
    <w:p w14:paraId="7E5E49B8" w14:textId="77777777" w:rsidR="00FE08F3" w:rsidRDefault="00FE08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69176" w14:textId="77777777" w:rsidR="008D26BC" w:rsidRDefault="008D26BC">
    <w:pPr>
      <w:rPr>
        <w:sz w:val="24"/>
      </w:rPr>
    </w:pPr>
  </w:p>
  <w:p w14:paraId="66472944" w14:textId="77777777" w:rsidR="008D26BC" w:rsidRDefault="008D26BC">
    <w:pPr>
      <w:pBdr>
        <w:top w:val="single" w:sz="6" w:space="1" w:color="auto"/>
      </w:pBdr>
      <w:rPr>
        <w:sz w:val="24"/>
      </w:rPr>
    </w:pPr>
  </w:p>
  <w:sdt>
    <w:sdtPr>
      <w:rPr>
        <w:rFonts w:ascii="Arial" w:hAnsi="Arial"/>
        <w:b/>
        <w:sz w:val="36"/>
      </w:rPr>
      <w:alias w:val="Société"/>
      <w:id w:val="135757036"/>
      <w:placeholder>
        <w:docPart w:val="DDF5D2D0B9DD469581105E3C4C6BAF6E"/>
      </w:placeholder>
      <w:dataBinding w:prefixMappings="xmlns:ns0='http://schemas.openxmlformats.org/officeDocument/2006/extended-properties' " w:xpath="/ns0:Properties[1]/ns0:Company[1]" w:storeItemID="{6668398D-A668-4E3E-A5EB-62B293D839F1}"/>
      <w:text/>
    </w:sdtPr>
    <w:sdtEndPr/>
    <w:sdtContent>
      <w:p w14:paraId="530707E5" w14:textId="77777777" w:rsidR="008D26BC" w:rsidRDefault="008D26BC">
        <w:pPr>
          <w:pBdr>
            <w:bottom w:val="single" w:sz="6" w:space="1" w:color="auto"/>
          </w:pBdr>
          <w:jc w:val="right"/>
          <w:rPr>
            <w:rFonts w:ascii="Arial" w:hAnsi="Arial"/>
            <w:b/>
            <w:sz w:val="36"/>
          </w:rPr>
        </w:pPr>
        <w:r>
          <w:rPr>
            <w:rFonts w:ascii="Arial" w:hAnsi="Arial"/>
            <w:b/>
            <w:sz w:val="36"/>
            <w:lang w:val="fr-CA"/>
          </w:rPr>
          <w:t>W.A.S.A.W</w:t>
        </w:r>
      </w:p>
    </w:sdtContent>
  </w:sdt>
  <w:p w14:paraId="4FC6AF23" w14:textId="77777777" w:rsidR="008D26BC" w:rsidRDefault="008D26BC">
    <w:pPr>
      <w:pBdr>
        <w:bottom w:val="single" w:sz="6" w:space="1" w:color="auto"/>
      </w:pBdr>
      <w:jc w:val="right"/>
      <w:rPr>
        <w:sz w:val="24"/>
      </w:rPr>
    </w:pPr>
  </w:p>
  <w:p w14:paraId="1439AE7B" w14:textId="77777777" w:rsidR="008D26BC" w:rsidRDefault="008D26B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26BC" w14:paraId="42FF6A0E" w14:textId="77777777">
      <w:tc>
        <w:tcPr>
          <w:tcW w:w="6379" w:type="dxa"/>
        </w:tcPr>
        <w:p w14:paraId="20D440D2" w14:textId="77777777" w:rsidR="008D26BC" w:rsidRDefault="008D26BC" w:rsidP="001861B1">
          <w:r>
            <w:rPr>
              <w:lang w:val="fr-CA"/>
            </w:rPr>
            <w:t>&lt;Titre du projet&gt;</w:t>
          </w:r>
        </w:p>
      </w:tc>
      <w:tc>
        <w:tcPr>
          <w:tcW w:w="3179" w:type="dxa"/>
        </w:tcPr>
        <w:p w14:paraId="09C76F24" w14:textId="77777777" w:rsidR="008D26BC" w:rsidRDefault="008D26BC" w:rsidP="00720D44">
          <w:pPr>
            <w:tabs>
              <w:tab w:val="left" w:pos="1135"/>
            </w:tabs>
            <w:spacing w:before="40"/>
            <w:ind w:right="68"/>
            <w:jc w:val="right"/>
          </w:pPr>
          <w:r>
            <w:t xml:space="preserve">  Version: </w:t>
          </w:r>
          <w:r>
            <w:rPr>
              <w:lang w:val="fr-CA"/>
            </w:rPr>
            <w:t>1.0</w:t>
          </w:r>
        </w:p>
      </w:tc>
    </w:tr>
    <w:tr w:rsidR="008D26BC" w14:paraId="3D450152" w14:textId="77777777">
      <w:tc>
        <w:tcPr>
          <w:tcW w:w="6379" w:type="dxa"/>
        </w:tcPr>
        <w:p w14:paraId="5B947AD8" w14:textId="77777777" w:rsidR="008D26BC" w:rsidRDefault="008D26BC" w:rsidP="001861B1">
          <w:pPr>
            <w:rPr>
              <w:lang w:val="fr-CA"/>
            </w:rPr>
          </w:pPr>
          <w:r>
            <w:rPr>
              <w:lang w:val="fr-CA"/>
            </w:rPr>
            <w:t>Plan de tests logiciels</w:t>
          </w:r>
        </w:p>
      </w:tc>
      <w:tc>
        <w:tcPr>
          <w:tcW w:w="3179" w:type="dxa"/>
        </w:tcPr>
        <w:p w14:paraId="6A398F8D" w14:textId="77777777" w:rsidR="008D26BC" w:rsidRDefault="008D26BC" w:rsidP="00464B26">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0474C5">
            <w:rPr>
              <w:noProof/>
              <w:lang w:val="fr-CA"/>
            </w:rPr>
            <w:t>2013-04-08</w:t>
          </w:r>
          <w:r>
            <w:rPr>
              <w:lang w:val="fr-CA"/>
            </w:rPr>
            <w:fldChar w:fldCharType="end"/>
          </w:r>
        </w:p>
      </w:tc>
    </w:tr>
  </w:tbl>
  <w:p w14:paraId="1B506C40" w14:textId="77777777" w:rsidR="008D26BC" w:rsidRDefault="008D26B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E9B94" w14:textId="77777777" w:rsidR="008D26BC" w:rsidRDefault="008D26B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DC7734"/>
    <w:multiLevelType w:val="hybridMultilevel"/>
    <w:tmpl w:val="D3AC0E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2B33E5D"/>
    <w:multiLevelType w:val="hybridMultilevel"/>
    <w:tmpl w:val="4F9A5EF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4">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CD06C0"/>
    <w:multiLevelType w:val="singleLevel"/>
    <w:tmpl w:val="FFFFFFFF"/>
    <w:lvl w:ilvl="0">
      <w:start w:val="1"/>
      <w:numFmt w:val="decimal"/>
      <w:lvlText w:val="%1."/>
      <w:legacy w:legacy="1" w:legacySpace="144" w:legacyIndent="0"/>
      <w:lvlJc w:val="left"/>
    </w:lvl>
  </w:abstractNum>
  <w:abstractNum w:abstractNumId="7">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525089"/>
    <w:multiLevelType w:val="hybridMultilevel"/>
    <w:tmpl w:val="98A435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16B3550"/>
    <w:multiLevelType w:val="hybridMultilevel"/>
    <w:tmpl w:val="E47E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C01DC"/>
    <w:multiLevelType w:val="hybridMultilevel"/>
    <w:tmpl w:val="F036EA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4A93138"/>
    <w:multiLevelType w:val="hybridMultilevel"/>
    <w:tmpl w:val="B88ED8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55B55D2"/>
    <w:multiLevelType w:val="hybridMultilevel"/>
    <w:tmpl w:val="8B3CE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CBB401C"/>
    <w:multiLevelType w:val="hybridMultilevel"/>
    <w:tmpl w:val="80387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506CC7"/>
    <w:multiLevelType w:val="hybridMultilevel"/>
    <w:tmpl w:val="AA1223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33E801BA"/>
    <w:multiLevelType w:val="hybridMultilevel"/>
    <w:tmpl w:val="E8C6A9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7654B5D"/>
    <w:multiLevelType w:val="hybridMultilevel"/>
    <w:tmpl w:val="E350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8B31C5"/>
    <w:multiLevelType w:val="hybridMultilevel"/>
    <w:tmpl w:val="3932B3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3EBF6001"/>
    <w:multiLevelType w:val="hybridMultilevel"/>
    <w:tmpl w:val="92D2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2CC4142"/>
    <w:multiLevelType w:val="hybridMultilevel"/>
    <w:tmpl w:val="8CDC66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F51149A"/>
    <w:multiLevelType w:val="hybridMultilevel"/>
    <w:tmpl w:val="1728A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544513ED"/>
    <w:multiLevelType w:val="hybridMultilevel"/>
    <w:tmpl w:val="619C3D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581558C7"/>
    <w:multiLevelType w:val="hybridMultilevel"/>
    <w:tmpl w:val="45BCC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58737703"/>
    <w:multiLevelType w:val="hybridMultilevel"/>
    <w:tmpl w:val="13A62E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5A0D5B63"/>
    <w:multiLevelType w:val="hybridMultilevel"/>
    <w:tmpl w:val="56E29C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5B201BB2"/>
    <w:multiLevelType w:val="hybridMultilevel"/>
    <w:tmpl w:val="4008CC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DC73C4F"/>
    <w:multiLevelType w:val="hybridMultilevel"/>
    <w:tmpl w:val="D3C49C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9">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6"/>
  </w:num>
  <w:num w:numId="6">
    <w:abstractNumId w:val="0"/>
  </w:num>
  <w:num w:numId="7">
    <w:abstractNumId w:val="25"/>
  </w:num>
  <w:num w:numId="8">
    <w:abstractNumId w:val="34"/>
  </w:num>
  <w:num w:numId="9">
    <w:abstractNumId w:val="5"/>
  </w:num>
  <w:num w:numId="10">
    <w:abstractNumId w:val="13"/>
  </w:num>
  <w:num w:numId="11">
    <w:abstractNumId w:val="8"/>
  </w:num>
  <w:num w:numId="12">
    <w:abstractNumId w:val="39"/>
  </w:num>
  <w:num w:numId="13">
    <w:abstractNumId w:val="35"/>
  </w:num>
  <w:num w:numId="14">
    <w:abstractNumId w:val="7"/>
  </w:num>
  <w:num w:numId="15">
    <w:abstractNumId w:val="16"/>
  </w:num>
  <w:num w:numId="16">
    <w:abstractNumId w:val="38"/>
  </w:num>
  <w:num w:numId="17">
    <w:abstractNumId w:val="23"/>
  </w:num>
  <w:num w:numId="18">
    <w:abstractNumId w:val="20"/>
  </w:num>
  <w:num w:numId="19">
    <w:abstractNumId w:val="37"/>
  </w:num>
  <w:num w:numId="20">
    <w:abstractNumId w:val="4"/>
  </w:num>
  <w:num w:numId="21">
    <w:abstractNumId w:val="40"/>
  </w:num>
  <w:num w:numId="22">
    <w:abstractNumId w:val="26"/>
  </w:num>
  <w:num w:numId="23">
    <w:abstractNumId w:val="3"/>
  </w:num>
  <w:num w:numId="24">
    <w:abstractNumId w:val="30"/>
  </w:num>
  <w:num w:numId="25">
    <w:abstractNumId w:val="28"/>
  </w:num>
  <w:num w:numId="26">
    <w:abstractNumId w:val="1"/>
    <w:lvlOverride w:ilvl="0">
      <w:lvl w:ilvl="0">
        <w:numFmt w:val="bullet"/>
        <w:lvlText w:val=""/>
        <w:legacy w:legacy="1" w:legacySpace="0" w:legacyIndent="360"/>
        <w:lvlJc w:val="left"/>
        <w:pPr>
          <w:ind w:left="720" w:hanging="360"/>
        </w:pPr>
        <w:rPr>
          <w:rFonts w:ascii="Symbol" w:hAnsi="Symbol" w:hint="default"/>
        </w:rPr>
      </w:lvl>
    </w:lvlOverride>
  </w:num>
  <w:num w:numId="27">
    <w:abstractNumId w:val="12"/>
  </w:num>
  <w:num w:numId="28">
    <w:abstractNumId w:val="17"/>
  </w:num>
  <w:num w:numId="29">
    <w:abstractNumId w:val="29"/>
  </w:num>
  <w:num w:numId="30">
    <w:abstractNumId w:val="31"/>
  </w:num>
  <w:num w:numId="31">
    <w:abstractNumId w:val="32"/>
  </w:num>
  <w:num w:numId="32">
    <w:abstractNumId w:val="2"/>
  </w:num>
  <w:num w:numId="33">
    <w:abstractNumId w:val="14"/>
  </w:num>
  <w:num w:numId="34">
    <w:abstractNumId w:val="21"/>
  </w:num>
  <w:num w:numId="35">
    <w:abstractNumId w:val="11"/>
  </w:num>
  <w:num w:numId="36">
    <w:abstractNumId w:val="36"/>
  </w:num>
  <w:num w:numId="37">
    <w:abstractNumId w:val="24"/>
  </w:num>
  <w:num w:numId="38">
    <w:abstractNumId w:val="9"/>
  </w:num>
  <w:num w:numId="39">
    <w:abstractNumId w:val="18"/>
  </w:num>
  <w:num w:numId="40">
    <w:abstractNumId w:val="33"/>
  </w:num>
  <w:num w:numId="41">
    <w:abstractNumId w:val="10"/>
  </w:num>
  <w:num w:numId="42">
    <w:abstractNumId w:val="15"/>
  </w:num>
  <w:num w:numId="43">
    <w:abstractNumId w:val="22"/>
  </w:num>
  <w:num w:numId="44">
    <w:abstractNumId w:val="19"/>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0BBD"/>
    <w:rsid w:val="000206F6"/>
    <w:rsid w:val="000474C5"/>
    <w:rsid w:val="000505E1"/>
    <w:rsid w:val="00050868"/>
    <w:rsid w:val="00063CDE"/>
    <w:rsid w:val="00084379"/>
    <w:rsid w:val="00084C50"/>
    <w:rsid w:val="00084EB5"/>
    <w:rsid w:val="000963FC"/>
    <w:rsid w:val="000A0DD1"/>
    <w:rsid w:val="000B1DA1"/>
    <w:rsid w:val="000D17D5"/>
    <w:rsid w:val="000F2DA0"/>
    <w:rsid w:val="00123E0B"/>
    <w:rsid w:val="0013517C"/>
    <w:rsid w:val="00141CD5"/>
    <w:rsid w:val="0016440F"/>
    <w:rsid w:val="001861B1"/>
    <w:rsid w:val="001A52CC"/>
    <w:rsid w:val="001B65D6"/>
    <w:rsid w:val="001C0BCC"/>
    <w:rsid w:val="001C7318"/>
    <w:rsid w:val="001D0D11"/>
    <w:rsid w:val="001E0A5C"/>
    <w:rsid w:val="001E5248"/>
    <w:rsid w:val="001E63B6"/>
    <w:rsid w:val="00202D8F"/>
    <w:rsid w:val="002037F0"/>
    <w:rsid w:val="002242BC"/>
    <w:rsid w:val="0023371A"/>
    <w:rsid w:val="002A4AD7"/>
    <w:rsid w:val="002B0094"/>
    <w:rsid w:val="002D4F33"/>
    <w:rsid w:val="003039C6"/>
    <w:rsid w:val="003253A3"/>
    <w:rsid w:val="003308EA"/>
    <w:rsid w:val="00344490"/>
    <w:rsid w:val="00363EC1"/>
    <w:rsid w:val="0037173B"/>
    <w:rsid w:val="00374741"/>
    <w:rsid w:val="00374CD9"/>
    <w:rsid w:val="0038308D"/>
    <w:rsid w:val="003A2B17"/>
    <w:rsid w:val="003B3487"/>
    <w:rsid w:val="003C06BE"/>
    <w:rsid w:val="003C09B2"/>
    <w:rsid w:val="003C1D43"/>
    <w:rsid w:val="003D1ECA"/>
    <w:rsid w:val="003F619F"/>
    <w:rsid w:val="00403007"/>
    <w:rsid w:val="00421A8F"/>
    <w:rsid w:val="004362B4"/>
    <w:rsid w:val="0044313F"/>
    <w:rsid w:val="00450FEA"/>
    <w:rsid w:val="004559A8"/>
    <w:rsid w:val="00461CDE"/>
    <w:rsid w:val="00464B26"/>
    <w:rsid w:val="004663DA"/>
    <w:rsid w:val="00472C0E"/>
    <w:rsid w:val="00477063"/>
    <w:rsid w:val="004D2358"/>
    <w:rsid w:val="004E4E13"/>
    <w:rsid w:val="004E7EF7"/>
    <w:rsid w:val="005138C6"/>
    <w:rsid w:val="0052278B"/>
    <w:rsid w:val="00523148"/>
    <w:rsid w:val="00547D41"/>
    <w:rsid w:val="0057178A"/>
    <w:rsid w:val="00597B8E"/>
    <w:rsid w:val="005A2573"/>
    <w:rsid w:val="005B3460"/>
    <w:rsid w:val="005C0441"/>
    <w:rsid w:val="005F524C"/>
    <w:rsid w:val="005F6144"/>
    <w:rsid w:val="00612C86"/>
    <w:rsid w:val="0062088A"/>
    <w:rsid w:val="006240C8"/>
    <w:rsid w:val="00625A06"/>
    <w:rsid w:val="006428BE"/>
    <w:rsid w:val="006430DB"/>
    <w:rsid w:val="00647473"/>
    <w:rsid w:val="00663CF4"/>
    <w:rsid w:val="006718A3"/>
    <w:rsid w:val="00673E00"/>
    <w:rsid w:val="00693F43"/>
    <w:rsid w:val="006D3905"/>
    <w:rsid w:val="006D397C"/>
    <w:rsid w:val="006E2615"/>
    <w:rsid w:val="007079C2"/>
    <w:rsid w:val="00720D44"/>
    <w:rsid w:val="007226DB"/>
    <w:rsid w:val="00723C37"/>
    <w:rsid w:val="00724DEA"/>
    <w:rsid w:val="00731DF4"/>
    <w:rsid w:val="007379FF"/>
    <w:rsid w:val="0074057D"/>
    <w:rsid w:val="0074431A"/>
    <w:rsid w:val="00746E46"/>
    <w:rsid w:val="00752298"/>
    <w:rsid w:val="00766681"/>
    <w:rsid w:val="0076709C"/>
    <w:rsid w:val="00770A63"/>
    <w:rsid w:val="00771689"/>
    <w:rsid w:val="007730B9"/>
    <w:rsid w:val="007A3F8C"/>
    <w:rsid w:val="007A4320"/>
    <w:rsid w:val="007C3EAA"/>
    <w:rsid w:val="007E4992"/>
    <w:rsid w:val="007F7515"/>
    <w:rsid w:val="008476A7"/>
    <w:rsid w:val="00867BE7"/>
    <w:rsid w:val="00872586"/>
    <w:rsid w:val="008764F2"/>
    <w:rsid w:val="00895A3D"/>
    <w:rsid w:val="008A397C"/>
    <w:rsid w:val="008A3E38"/>
    <w:rsid w:val="008A4B13"/>
    <w:rsid w:val="008A79CB"/>
    <w:rsid w:val="008D26BC"/>
    <w:rsid w:val="00904C8A"/>
    <w:rsid w:val="00905A34"/>
    <w:rsid w:val="00920A79"/>
    <w:rsid w:val="00946ABD"/>
    <w:rsid w:val="0095042A"/>
    <w:rsid w:val="00950FE2"/>
    <w:rsid w:val="00980BBD"/>
    <w:rsid w:val="009869FA"/>
    <w:rsid w:val="00987129"/>
    <w:rsid w:val="009B0751"/>
    <w:rsid w:val="009C37FE"/>
    <w:rsid w:val="009C3E83"/>
    <w:rsid w:val="009D7340"/>
    <w:rsid w:val="009F2C37"/>
    <w:rsid w:val="009F65BE"/>
    <w:rsid w:val="009F7184"/>
    <w:rsid w:val="00A23F36"/>
    <w:rsid w:val="00A5018E"/>
    <w:rsid w:val="00A544D7"/>
    <w:rsid w:val="00A629C4"/>
    <w:rsid w:val="00A750C0"/>
    <w:rsid w:val="00A76F7E"/>
    <w:rsid w:val="00A94679"/>
    <w:rsid w:val="00AB667B"/>
    <w:rsid w:val="00AD4AE4"/>
    <w:rsid w:val="00AE1003"/>
    <w:rsid w:val="00AF0518"/>
    <w:rsid w:val="00B10EA6"/>
    <w:rsid w:val="00B21AAA"/>
    <w:rsid w:val="00B23F6F"/>
    <w:rsid w:val="00B31001"/>
    <w:rsid w:val="00B31731"/>
    <w:rsid w:val="00B43B55"/>
    <w:rsid w:val="00B4507C"/>
    <w:rsid w:val="00B50A23"/>
    <w:rsid w:val="00B528A1"/>
    <w:rsid w:val="00B811AC"/>
    <w:rsid w:val="00B86598"/>
    <w:rsid w:val="00B96A41"/>
    <w:rsid w:val="00BA0C56"/>
    <w:rsid w:val="00BA2B79"/>
    <w:rsid w:val="00BB1CB1"/>
    <w:rsid w:val="00BB2259"/>
    <w:rsid w:val="00BE23E3"/>
    <w:rsid w:val="00BE32BD"/>
    <w:rsid w:val="00BE49E7"/>
    <w:rsid w:val="00C521FB"/>
    <w:rsid w:val="00C56D30"/>
    <w:rsid w:val="00C61D55"/>
    <w:rsid w:val="00C627E1"/>
    <w:rsid w:val="00C62FC8"/>
    <w:rsid w:val="00C71CC6"/>
    <w:rsid w:val="00C7545A"/>
    <w:rsid w:val="00C957CC"/>
    <w:rsid w:val="00C95F13"/>
    <w:rsid w:val="00CA1D40"/>
    <w:rsid w:val="00CB21DE"/>
    <w:rsid w:val="00CC257B"/>
    <w:rsid w:val="00CC371A"/>
    <w:rsid w:val="00CC4AF8"/>
    <w:rsid w:val="00CD4B92"/>
    <w:rsid w:val="00CE5293"/>
    <w:rsid w:val="00CF5ECC"/>
    <w:rsid w:val="00D0189A"/>
    <w:rsid w:val="00D07904"/>
    <w:rsid w:val="00D16F6B"/>
    <w:rsid w:val="00D1795B"/>
    <w:rsid w:val="00D17E48"/>
    <w:rsid w:val="00D205AF"/>
    <w:rsid w:val="00D2616B"/>
    <w:rsid w:val="00D34B31"/>
    <w:rsid w:val="00D475A3"/>
    <w:rsid w:val="00D6136E"/>
    <w:rsid w:val="00D65D4A"/>
    <w:rsid w:val="00D6623B"/>
    <w:rsid w:val="00D723DC"/>
    <w:rsid w:val="00D754AB"/>
    <w:rsid w:val="00D81E6E"/>
    <w:rsid w:val="00D822E5"/>
    <w:rsid w:val="00D83F96"/>
    <w:rsid w:val="00D95DE3"/>
    <w:rsid w:val="00DA53C1"/>
    <w:rsid w:val="00DC2D0E"/>
    <w:rsid w:val="00DD217D"/>
    <w:rsid w:val="00DD2D85"/>
    <w:rsid w:val="00DE68A4"/>
    <w:rsid w:val="00DF76BA"/>
    <w:rsid w:val="00E04162"/>
    <w:rsid w:val="00E10077"/>
    <w:rsid w:val="00E24873"/>
    <w:rsid w:val="00E26678"/>
    <w:rsid w:val="00E31466"/>
    <w:rsid w:val="00E37A13"/>
    <w:rsid w:val="00E426CC"/>
    <w:rsid w:val="00E55724"/>
    <w:rsid w:val="00E55926"/>
    <w:rsid w:val="00E6051C"/>
    <w:rsid w:val="00E7349A"/>
    <w:rsid w:val="00E73991"/>
    <w:rsid w:val="00E7564D"/>
    <w:rsid w:val="00E8206C"/>
    <w:rsid w:val="00EA6A5A"/>
    <w:rsid w:val="00EB4EE9"/>
    <w:rsid w:val="00EC5262"/>
    <w:rsid w:val="00EE7D1A"/>
    <w:rsid w:val="00F05C9E"/>
    <w:rsid w:val="00F12282"/>
    <w:rsid w:val="00F13842"/>
    <w:rsid w:val="00F3440A"/>
    <w:rsid w:val="00F351B8"/>
    <w:rsid w:val="00F43C82"/>
    <w:rsid w:val="00F45BCC"/>
    <w:rsid w:val="00F633D9"/>
    <w:rsid w:val="00F634F1"/>
    <w:rsid w:val="00F742D6"/>
    <w:rsid w:val="00F857FE"/>
    <w:rsid w:val="00F920D2"/>
    <w:rsid w:val="00F949F7"/>
    <w:rsid w:val="00FA242B"/>
    <w:rsid w:val="00FA3CF2"/>
    <w:rsid w:val="00FB516B"/>
    <w:rsid w:val="00FC70CD"/>
    <w:rsid w:val="00FD0010"/>
    <w:rsid w:val="00FE02AD"/>
    <w:rsid w:val="00FE08F3"/>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9BA60E"/>
  <w15:docId w15:val="{62B982F6-3754-4B81-8B33-7606C499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1B8"/>
    <w:pPr>
      <w:widowControl w:val="0"/>
      <w:spacing w:line="240" w:lineRule="atLeast"/>
      <w:jc w:val="both"/>
    </w:pPr>
    <w:rPr>
      <w:lang w:val="en-US" w:eastAsia="en-US"/>
    </w:rPr>
  </w:style>
  <w:style w:type="paragraph" w:styleId="Titre1">
    <w:name w:val="heading 1"/>
    <w:basedOn w:val="Normal"/>
    <w:next w:val="Normal"/>
    <w:qFormat/>
    <w:rsid w:val="00E55724"/>
    <w:pPr>
      <w:keepNext/>
      <w:numPr>
        <w:numId w:val="6"/>
      </w:numPr>
      <w:spacing w:before="120" w:after="60"/>
      <w:outlineLvl w:val="0"/>
    </w:pPr>
    <w:rPr>
      <w:rFonts w:ascii="Arial" w:hAnsi="Arial"/>
      <w:b/>
      <w:sz w:val="24"/>
    </w:rPr>
  </w:style>
  <w:style w:type="paragraph" w:styleId="Titre2">
    <w:name w:val="heading 2"/>
    <w:basedOn w:val="Titre1"/>
    <w:next w:val="Normal"/>
    <w:qFormat/>
    <w:rsid w:val="00202D8F"/>
    <w:pPr>
      <w:numPr>
        <w:ilvl w:val="1"/>
      </w:numPr>
      <w:ind w:left="720" w:hanging="720"/>
      <w:outlineLvl w:val="1"/>
    </w:pPr>
    <w:rPr>
      <w:sz w:val="20"/>
    </w:rPr>
  </w:style>
  <w:style w:type="paragraph" w:styleId="Titre3">
    <w:name w:val="heading 3"/>
    <w:basedOn w:val="Titre1"/>
    <w:next w:val="Normal"/>
    <w:qFormat/>
    <w:rsid w:val="00202D8F"/>
    <w:pPr>
      <w:numPr>
        <w:ilvl w:val="2"/>
      </w:numPr>
      <w:ind w:left="720" w:hanging="720"/>
      <w:outlineLvl w:val="2"/>
    </w:pPr>
    <w:rPr>
      <w:b w:val="0"/>
      <w:i/>
      <w:sz w:val="20"/>
    </w:rPr>
  </w:style>
  <w:style w:type="paragraph" w:styleId="Titre4">
    <w:name w:val="heading 4"/>
    <w:basedOn w:val="Titre1"/>
    <w:next w:val="Normal"/>
    <w:qFormat/>
    <w:rsid w:val="00E55724"/>
    <w:pPr>
      <w:numPr>
        <w:ilvl w:val="3"/>
      </w:numPr>
      <w:outlineLvl w:val="3"/>
    </w:pPr>
    <w:rPr>
      <w:b w:val="0"/>
      <w:sz w:val="20"/>
    </w:rPr>
  </w:style>
  <w:style w:type="paragraph" w:styleId="Titre5">
    <w:name w:val="heading 5"/>
    <w:basedOn w:val="Normal"/>
    <w:next w:val="Normal"/>
    <w:qFormat/>
    <w:rsid w:val="00E55724"/>
    <w:pPr>
      <w:numPr>
        <w:ilvl w:val="4"/>
        <w:numId w:val="6"/>
      </w:numPr>
      <w:spacing w:before="240" w:after="60"/>
      <w:outlineLvl w:val="4"/>
    </w:pPr>
    <w:rPr>
      <w:sz w:val="22"/>
    </w:rPr>
  </w:style>
  <w:style w:type="paragraph" w:styleId="Titre6">
    <w:name w:val="heading 6"/>
    <w:basedOn w:val="Normal"/>
    <w:next w:val="Normal"/>
    <w:qFormat/>
    <w:rsid w:val="00E55724"/>
    <w:pPr>
      <w:numPr>
        <w:ilvl w:val="5"/>
        <w:numId w:val="6"/>
      </w:numPr>
      <w:spacing w:before="240" w:after="60"/>
      <w:outlineLvl w:val="5"/>
    </w:pPr>
    <w:rPr>
      <w:i/>
      <w:sz w:val="22"/>
    </w:rPr>
  </w:style>
  <w:style w:type="paragraph" w:styleId="Titre7">
    <w:name w:val="heading 7"/>
    <w:basedOn w:val="Normal"/>
    <w:next w:val="Normal"/>
    <w:qFormat/>
    <w:rsid w:val="00E55724"/>
    <w:pPr>
      <w:numPr>
        <w:ilvl w:val="6"/>
        <w:numId w:val="6"/>
      </w:numPr>
      <w:spacing w:before="240" w:after="60"/>
      <w:outlineLvl w:val="6"/>
    </w:pPr>
  </w:style>
  <w:style w:type="paragraph" w:styleId="Titre8">
    <w:name w:val="heading 8"/>
    <w:basedOn w:val="Normal"/>
    <w:next w:val="Normal"/>
    <w:qFormat/>
    <w:rsid w:val="00E55724"/>
    <w:pPr>
      <w:numPr>
        <w:ilvl w:val="7"/>
        <w:numId w:val="6"/>
      </w:numPr>
      <w:spacing w:before="240" w:after="60"/>
      <w:outlineLvl w:val="7"/>
    </w:pPr>
    <w:rPr>
      <w:i/>
    </w:rPr>
  </w:style>
  <w:style w:type="paragraph" w:styleId="Titre9">
    <w:name w:val="heading 9"/>
    <w:basedOn w:val="Normal"/>
    <w:next w:val="Normal"/>
    <w:qFormat/>
    <w:rsid w:val="00E55724"/>
    <w:pPr>
      <w:numPr>
        <w:ilvl w:val="8"/>
        <w:numId w:val="6"/>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55724"/>
    <w:pPr>
      <w:spacing w:before="80"/>
      <w:ind w:left="720"/>
    </w:pPr>
    <w:rPr>
      <w:color w:val="000000"/>
      <w:lang w:val="en-AU"/>
    </w:rPr>
  </w:style>
  <w:style w:type="paragraph" w:styleId="Titre">
    <w:name w:val="Title"/>
    <w:basedOn w:val="Normal"/>
    <w:next w:val="Normal"/>
    <w:qFormat/>
    <w:rsid w:val="00E55724"/>
    <w:pPr>
      <w:spacing w:line="240" w:lineRule="auto"/>
      <w:jc w:val="center"/>
    </w:pPr>
    <w:rPr>
      <w:rFonts w:ascii="Arial" w:hAnsi="Arial"/>
      <w:b/>
      <w:sz w:val="36"/>
    </w:rPr>
  </w:style>
  <w:style w:type="paragraph" w:styleId="Sous-titre">
    <w:name w:val="Subtitle"/>
    <w:basedOn w:val="Normal"/>
    <w:qFormat/>
    <w:rsid w:val="00E55724"/>
    <w:pPr>
      <w:spacing w:after="60"/>
      <w:jc w:val="center"/>
    </w:pPr>
    <w:rPr>
      <w:rFonts w:ascii="Arial" w:hAnsi="Arial"/>
      <w:i/>
      <w:sz w:val="36"/>
      <w:lang w:val="en-AU"/>
    </w:rPr>
  </w:style>
  <w:style w:type="paragraph" w:styleId="Retraitnormal">
    <w:name w:val="Normal Indent"/>
    <w:basedOn w:val="Normal"/>
    <w:rsid w:val="00E55724"/>
    <w:pPr>
      <w:ind w:left="900" w:hanging="900"/>
    </w:pPr>
  </w:style>
  <w:style w:type="paragraph" w:styleId="TM1">
    <w:name w:val="toc 1"/>
    <w:basedOn w:val="Normal"/>
    <w:next w:val="Normal"/>
    <w:uiPriority w:val="39"/>
    <w:rsid w:val="00E55724"/>
    <w:pPr>
      <w:tabs>
        <w:tab w:val="right" w:pos="9360"/>
      </w:tabs>
      <w:spacing w:before="240" w:after="60"/>
      <w:ind w:right="720"/>
    </w:pPr>
  </w:style>
  <w:style w:type="paragraph" w:styleId="TM2">
    <w:name w:val="toc 2"/>
    <w:basedOn w:val="Normal"/>
    <w:next w:val="Normal"/>
    <w:uiPriority w:val="39"/>
    <w:rsid w:val="00E55724"/>
    <w:pPr>
      <w:tabs>
        <w:tab w:val="right" w:pos="9360"/>
      </w:tabs>
      <w:ind w:left="432" w:right="720"/>
    </w:pPr>
  </w:style>
  <w:style w:type="paragraph" w:styleId="TM3">
    <w:name w:val="toc 3"/>
    <w:basedOn w:val="Normal"/>
    <w:next w:val="Normal"/>
    <w:uiPriority w:val="39"/>
    <w:rsid w:val="00E55724"/>
    <w:pPr>
      <w:tabs>
        <w:tab w:val="left" w:pos="1440"/>
        <w:tab w:val="right" w:pos="9360"/>
      </w:tabs>
      <w:ind w:left="864"/>
    </w:pPr>
  </w:style>
  <w:style w:type="paragraph" w:styleId="En-tte">
    <w:name w:val="header"/>
    <w:basedOn w:val="Normal"/>
    <w:rsid w:val="00E55724"/>
    <w:pPr>
      <w:tabs>
        <w:tab w:val="center" w:pos="4320"/>
        <w:tab w:val="right" w:pos="8640"/>
      </w:tabs>
    </w:pPr>
  </w:style>
  <w:style w:type="paragraph" w:styleId="Pieddepage">
    <w:name w:val="footer"/>
    <w:basedOn w:val="Normal"/>
    <w:rsid w:val="00E55724"/>
    <w:pPr>
      <w:tabs>
        <w:tab w:val="center" w:pos="4320"/>
        <w:tab w:val="right" w:pos="8640"/>
      </w:tabs>
    </w:pPr>
  </w:style>
  <w:style w:type="character" w:styleId="Numrodepage">
    <w:name w:val="page number"/>
    <w:basedOn w:val="Policepardfau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Corpsdetexte">
    <w:name w:val="Body Text"/>
    <w:basedOn w:val="Normal"/>
    <w:rsid w:val="00E55724"/>
    <w:pPr>
      <w:keepLines/>
      <w:spacing w:after="120"/>
      <w:ind w:left="720"/>
    </w:pPr>
  </w:style>
  <w:style w:type="paragraph" w:styleId="Explorateurdedocuments">
    <w:name w:val="Document Map"/>
    <w:basedOn w:val="Normal"/>
    <w:semiHidden/>
    <w:rsid w:val="00E55724"/>
    <w:pPr>
      <w:shd w:val="clear" w:color="auto" w:fill="000080"/>
    </w:pPr>
    <w:rPr>
      <w:rFonts w:ascii="Tahoma" w:hAnsi="Tahoma"/>
    </w:rPr>
  </w:style>
  <w:style w:type="character" w:styleId="Appelnotedebasdep">
    <w:name w:val="footnote reference"/>
    <w:basedOn w:val="Policepardfaut"/>
    <w:semiHidden/>
    <w:rsid w:val="00E55724"/>
    <w:rPr>
      <w:sz w:val="20"/>
      <w:vertAlign w:val="superscript"/>
    </w:rPr>
  </w:style>
  <w:style w:type="paragraph" w:styleId="Notedebasdepage">
    <w:name w:val="footnote text"/>
    <w:basedOn w:val="Normal"/>
    <w:semiHidden/>
    <w:rsid w:val="00E5572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M4">
    <w:name w:val="toc 4"/>
    <w:basedOn w:val="Normal"/>
    <w:next w:val="Normal"/>
    <w:semiHidden/>
    <w:rsid w:val="00E55724"/>
    <w:pPr>
      <w:ind w:left="600"/>
    </w:pPr>
  </w:style>
  <w:style w:type="paragraph" w:styleId="TM5">
    <w:name w:val="toc 5"/>
    <w:basedOn w:val="Normal"/>
    <w:next w:val="Normal"/>
    <w:semiHidden/>
    <w:rsid w:val="00E55724"/>
    <w:pPr>
      <w:ind w:left="800"/>
    </w:pPr>
  </w:style>
  <w:style w:type="paragraph" w:styleId="TM6">
    <w:name w:val="toc 6"/>
    <w:basedOn w:val="Normal"/>
    <w:next w:val="Normal"/>
    <w:semiHidden/>
    <w:rsid w:val="00E55724"/>
    <w:pPr>
      <w:ind w:left="1000"/>
    </w:pPr>
  </w:style>
  <w:style w:type="paragraph" w:styleId="TM7">
    <w:name w:val="toc 7"/>
    <w:basedOn w:val="Normal"/>
    <w:next w:val="Normal"/>
    <w:semiHidden/>
    <w:rsid w:val="00E55724"/>
    <w:pPr>
      <w:ind w:left="1200"/>
    </w:pPr>
  </w:style>
  <w:style w:type="paragraph" w:styleId="TM8">
    <w:name w:val="toc 8"/>
    <w:basedOn w:val="Normal"/>
    <w:next w:val="Normal"/>
    <w:semiHidden/>
    <w:rsid w:val="00E55724"/>
    <w:pPr>
      <w:ind w:left="1400"/>
    </w:pPr>
  </w:style>
  <w:style w:type="paragraph" w:styleId="TM9">
    <w:name w:val="toc 9"/>
    <w:basedOn w:val="Normal"/>
    <w:next w:val="Normal"/>
    <w:semiHidden/>
    <w:rsid w:val="00E55724"/>
    <w:pPr>
      <w:ind w:left="1600"/>
    </w:pPr>
  </w:style>
  <w:style w:type="paragraph" w:styleId="Corpsdetexte2">
    <w:name w:val="Body Text 2"/>
    <w:basedOn w:val="Normal"/>
    <w:rsid w:val="00E55724"/>
    <w:rPr>
      <w:i/>
      <w:color w:val="0000FF"/>
    </w:rPr>
  </w:style>
  <w:style w:type="paragraph" w:styleId="Retraitcorpsdetexte">
    <w:name w:val="Body Text Indent"/>
    <w:basedOn w:val="Normal"/>
    <w:rsid w:val="00E55724"/>
    <w:pPr>
      <w:ind w:left="720"/>
    </w:pPr>
    <w:rPr>
      <w:i/>
      <w:color w:val="0000FF"/>
      <w:u w:val="single"/>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9F7184"/>
    <w:pPr>
      <w:spacing w:after="120"/>
    </w:pPr>
    <w:rPr>
      <w:color w:val="000000" w:themeColor="text1"/>
      <w:lang w:val="fr-CA"/>
    </w:rPr>
  </w:style>
  <w:style w:type="character" w:styleId="Lienhypertexte">
    <w:name w:val="Hyperlink"/>
    <w:basedOn w:val="Policepardfaut"/>
    <w:rsid w:val="00E55724"/>
    <w:rPr>
      <w:color w:val="0000FF"/>
      <w:u w:val="single"/>
    </w:rPr>
  </w:style>
  <w:style w:type="paragraph" w:customStyle="1" w:styleId="Sous-titre1">
    <w:name w:val="Sous-titre1"/>
    <w:basedOn w:val="Titr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rsid w:val="00E55724"/>
    <w:pPr>
      <w:widowControl/>
      <w:spacing w:line="240" w:lineRule="auto"/>
    </w:p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Marquedecommentaire">
    <w:name w:val="annotation reference"/>
    <w:basedOn w:val="Policepardfaut"/>
    <w:semiHidden/>
    <w:rsid w:val="00E55724"/>
    <w:rPr>
      <w:sz w:val="16"/>
    </w:rPr>
  </w:style>
  <w:style w:type="paragraph" w:styleId="Commentaire">
    <w:name w:val="annotation text"/>
    <w:basedOn w:val="Normal"/>
    <w:semiHidden/>
    <w:rsid w:val="00E55724"/>
    <w:pPr>
      <w:widowControl/>
      <w:spacing w:line="240" w:lineRule="auto"/>
    </w:pPr>
  </w:style>
  <w:style w:type="paragraph" w:styleId="Textebrut">
    <w:name w:val="Plain Text"/>
    <w:basedOn w:val="Normal"/>
    <w:rsid w:val="00E55724"/>
    <w:pPr>
      <w:widowControl/>
      <w:spacing w:line="240" w:lineRule="auto"/>
    </w:pPr>
    <w:rPr>
      <w:rFonts w:ascii="Courier New" w:hAnsi="Courier New"/>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Textedelespacerserv">
    <w:name w:val="Placeholder Text"/>
    <w:basedOn w:val="Policepardfaut"/>
    <w:uiPriority w:val="99"/>
    <w:semiHidden/>
    <w:rsid w:val="00720D44"/>
    <w:rPr>
      <w:color w:val="808080"/>
    </w:rPr>
  </w:style>
  <w:style w:type="paragraph" w:styleId="Textedebulles">
    <w:name w:val="Balloon Text"/>
    <w:basedOn w:val="Normal"/>
    <w:link w:val="TextedebullesCar"/>
    <w:rsid w:val="00720D44"/>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720D44"/>
    <w:rPr>
      <w:rFonts w:ascii="Tahoma" w:hAnsi="Tahoma" w:cs="Tahoma"/>
      <w:sz w:val="16"/>
      <w:szCs w:val="16"/>
      <w:lang w:val="en-US" w:eastAsia="en-US"/>
    </w:rPr>
  </w:style>
  <w:style w:type="paragraph" w:styleId="Paragraphedeliste">
    <w:name w:val="List Paragraph"/>
    <w:basedOn w:val="Normal"/>
    <w:uiPriority w:val="34"/>
    <w:qFormat/>
    <w:rsid w:val="002A4AD7"/>
    <w:pPr>
      <w:ind w:left="720"/>
      <w:contextualSpacing/>
    </w:pPr>
  </w:style>
  <w:style w:type="table" w:styleId="Grilledutableau">
    <w:name w:val="Table Grid"/>
    <w:basedOn w:val="TableauNormal"/>
    <w:rsid w:val="00E426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B0FFE59CBE4CC2A10A71DEF6121128"/>
        <w:category>
          <w:name w:val="Général"/>
          <w:gallery w:val="placeholder"/>
        </w:category>
        <w:types>
          <w:type w:val="bbPlcHdr"/>
        </w:types>
        <w:behaviors>
          <w:behavior w:val="content"/>
        </w:behaviors>
        <w:guid w:val="{527F7C51-D591-4143-8488-D092FF28FE3A}"/>
      </w:docPartPr>
      <w:docPartBody>
        <w:p w:rsidR="00FA3DAC" w:rsidRDefault="009E2935">
          <w:r w:rsidRPr="0081735C">
            <w:rPr>
              <w:rStyle w:val="Textedelespacerserv"/>
            </w:rPr>
            <w:t>[État ]</w:t>
          </w:r>
        </w:p>
      </w:docPartBody>
    </w:docPart>
    <w:docPart>
      <w:docPartPr>
        <w:name w:val="385A7E57E1AE4000A503F8F88AC15818"/>
        <w:category>
          <w:name w:val="Général"/>
          <w:gallery w:val="placeholder"/>
        </w:category>
        <w:types>
          <w:type w:val="bbPlcHdr"/>
        </w:types>
        <w:behaviors>
          <w:behavior w:val="content"/>
        </w:behaviors>
        <w:guid w:val="{C2177746-39DC-43B1-8D8A-8FF5675F29A6}"/>
      </w:docPartPr>
      <w:docPartBody>
        <w:p w:rsidR="00FA3DAC" w:rsidRDefault="009E2935">
          <w:r w:rsidRPr="0081735C">
            <w:rPr>
              <w:rStyle w:val="Textedelespacerserv"/>
            </w:rPr>
            <w:t>[Titre ]</w:t>
          </w:r>
        </w:p>
      </w:docPartBody>
    </w:docPart>
    <w:docPart>
      <w:docPartPr>
        <w:name w:val="5E00E4AFF1CB444C972F367CD2A6C553"/>
        <w:category>
          <w:name w:val="Général"/>
          <w:gallery w:val="placeholder"/>
        </w:category>
        <w:types>
          <w:type w:val="bbPlcHdr"/>
        </w:types>
        <w:behaviors>
          <w:behavior w:val="content"/>
        </w:behaviors>
        <w:guid w:val="{DEEC3B9A-BE9B-4C25-8B23-0A56F6A0FF81}"/>
      </w:docPartPr>
      <w:docPartBody>
        <w:p w:rsidR="00FA3DAC" w:rsidRDefault="009E2935">
          <w:r w:rsidRPr="0081735C">
            <w:rPr>
              <w:rStyle w:val="Textedelespacerserv"/>
            </w:rPr>
            <w:t>[Objet ]</w:t>
          </w:r>
        </w:p>
      </w:docPartBody>
    </w:docPart>
    <w:docPart>
      <w:docPartPr>
        <w:name w:val="DDF5D2D0B9DD469581105E3C4C6BAF6E"/>
        <w:category>
          <w:name w:val="Général"/>
          <w:gallery w:val="placeholder"/>
        </w:category>
        <w:types>
          <w:type w:val="bbPlcHdr"/>
        </w:types>
        <w:behaviors>
          <w:behavior w:val="content"/>
        </w:behaviors>
        <w:guid w:val="{36B73C84-3AE3-47F2-8E0E-99B5CD7BB135}"/>
      </w:docPartPr>
      <w:docPartBody>
        <w:p w:rsidR="00FA3DAC" w:rsidRDefault="009E2935">
          <w:r w:rsidRPr="0081735C">
            <w:rPr>
              <w:rStyle w:val="Textedelespacerserv"/>
            </w:rPr>
            <w:t>[Société]</w:t>
          </w:r>
        </w:p>
      </w:docPartBody>
    </w:docPart>
    <w:docPart>
      <w:docPartPr>
        <w:name w:val="3D71F1C247EB496097BF8114CDAEF25A"/>
        <w:category>
          <w:name w:val="Général"/>
          <w:gallery w:val="placeholder"/>
        </w:category>
        <w:types>
          <w:type w:val="bbPlcHdr"/>
        </w:types>
        <w:behaviors>
          <w:behavior w:val="content"/>
        </w:behaviors>
        <w:guid w:val="{593FB84A-BE9D-4F3E-A260-C8DDED762DC3}"/>
      </w:docPartPr>
      <w:docPartBody>
        <w:p w:rsidR="00FA3DAC" w:rsidRDefault="009E2935">
          <w:r w:rsidRPr="0081735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E2935"/>
    <w:rsid w:val="00074944"/>
    <w:rsid w:val="000A7591"/>
    <w:rsid w:val="000C38EB"/>
    <w:rsid w:val="001832ED"/>
    <w:rsid w:val="00272B7C"/>
    <w:rsid w:val="00274BAA"/>
    <w:rsid w:val="002B3D4A"/>
    <w:rsid w:val="002D7738"/>
    <w:rsid w:val="003F7ABE"/>
    <w:rsid w:val="004A7507"/>
    <w:rsid w:val="00571C51"/>
    <w:rsid w:val="0059189B"/>
    <w:rsid w:val="005C3F06"/>
    <w:rsid w:val="00612E37"/>
    <w:rsid w:val="00632B20"/>
    <w:rsid w:val="007D7A00"/>
    <w:rsid w:val="00826A01"/>
    <w:rsid w:val="0092018F"/>
    <w:rsid w:val="009665EE"/>
    <w:rsid w:val="009D1846"/>
    <w:rsid w:val="009E2935"/>
    <w:rsid w:val="00A90829"/>
    <w:rsid w:val="00AC2DC1"/>
    <w:rsid w:val="00B43B54"/>
    <w:rsid w:val="00B67859"/>
    <w:rsid w:val="00CC22A2"/>
    <w:rsid w:val="00FA3DAC"/>
    <w:rsid w:val="00FC0378"/>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D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E29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2A0B9-3FBC-4A12-98E7-E3BCABA8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497</TotalTime>
  <Pages>17</Pages>
  <Words>4385</Words>
  <Characters>24120</Characters>
  <Application>Microsoft Office Word</Application>
  <DocSecurity>0</DocSecurity>
  <Lines>201</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tests logiciels</vt:lpstr>
      <vt:lpstr>Plan de tests logiciels</vt:lpstr>
    </vt:vector>
  </TitlesOfParts>
  <Company>W.A.S.A.W</Company>
  <LinksUpToDate>false</LinksUpToDate>
  <CharactersWithSpaces>28449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Circus Air Hockey</dc:subject>
  <dc:creator>Olivier Gendreau</dc:creator>
  <cp:lastModifiedBy>François Pierre Doray</cp:lastModifiedBy>
  <cp:revision>113</cp:revision>
  <cp:lastPrinted>2013-04-09T02:12:00Z</cp:lastPrinted>
  <dcterms:created xsi:type="dcterms:W3CDTF">2013-04-05T01:03:00Z</dcterms:created>
  <dcterms:modified xsi:type="dcterms:W3CDTF">2013-04-09T02:12:00Z</dcterms:modified>
  <cp:contentStatus>1.4</cp:contentStatus>
</cp:coreProperties>
</file>