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2F" w:rsidRDefault="00605319" w:rsidP="00605319">
      <w:pPr>
        <w:pStyle w:val="Titre2"/>
        <w:rPr>
          <w:lang w:val="fr-CA"/>
        </w:rPr>
      </w:pPr>
      <w:r>
        <w:rPr>
          <w:lang w:val="fr-CA"/>
        </w:rPr>
        <w:t>3.1 Questions sur la structure et le contenu du processus</w:t>
      </w:r>
    </w:p>
    <w:p w:rsidR="00605319" w:rsidRPr="00605319" w:rsidRDefault="00605319" w:rsidP="00605319">
      <w:pPr>
        <w:rPr>
          <w:lang w:val="fr-CA"/>
        </w:rPr>
      </w:pPr>
      <w:r>
        <w:rPr>
          <w:lang w:val="fr-CA"/>
        </w:rPr>
        <w:t>1. Les expériences personnelles de chaque membre de l’équipe ainsi que la simplicité du modèle nous ont amené à choisir un cycle de vie inspiré des méthodes agiles. Nous estimons que ces méthodes nous permettent une grande flexibilité et que celle-ci est nécessaire pour un petit projet avec une minuscule équipe. De plus, cela nous permet de passer moins de temps sur la planification et l’organisation, ce qui est bénéfique pour nous car le projet est de courte durée et nécessite beaucoup de temps. Un processus plus simple nous permet de passer plus de temps sur les activités que nous considérons plus importantes (programmation, conception, tests) tout en gardant une planification assez efficace pour ne pas nous amener des problèmes durant le projet.</w:t>
      </w:r>
      <w:r w:rsidR="002E7140">
        <w:rPr>
          <w:lang w:val="fr-CA"/>
        </w:rPr>
        <w:t xml:space="preserve"> Agile nous permet aussi de pouvoir se réajuster rapidement, ce qui est nécessaire pour notre projet étant donné que nous travaillons avec des technologies relativement nouvelles et que nous ne savons pas toujours à l’avance si les requis que nous écrivons sont faisables.</w:t>
      </w:r>
    </w:p>
    <w:p w:rsidR="00605319" w:rsidRDefault="00605319" w:rsidP="00605319">
      <w:pPr>
        <w:rPr>
          <w:lang w:val="fr-CA"/>
        </w:rPr>
      </w:pPr>
      <w:r>
        <w:rPr>
          <w:lang w:val="fr-CA"/>
        </w:rPr>
        <w:t xml:space="preserve">2. </w:t>
      </w:r>
      <w:r w:rsidR="003D28D8">
        <w:rPr>
          <w:lang w:val="fr-CA"/>
        </w:rPr>
        <w:t xml:space="preserve">Nous allons utiliser le </w:t>
      </w:r>
      <w:proofErr w:type="spellStart"/>
      <w:r w:rsidR="003D28D8">
        <w:rPr>
          <w:lang w:val="fr-CA"/>
        </w:rPr>
        <w:t>pair</w:t>
      </w:r>
      <w:proofErr w:type="spellEnd"/>
      <w:r w:rsidR="003D28D8">
        <w:rPr>
          <w:lang w:val="fr-CA"/>
        </w:rPr>
        <w:t xml:space="preserve"> </w:t>
      </w:r>
      <w:proofErr w:type="spellStart"/>
      <w:r w:rsidR="003D28D8">
        <w:rPr>
          <w:lang w:val="fr-CA"/>
        </w:rPr>
        <w:t>programming</w:t>
      </w:r>
      <w:proofErr w:type="spellEnd"/>
      <w:r w:rsidR="003D28D8">
        <w:rPr>
          <w:lang w:val="fr-CA"/>
        </w:rPr>
        <w:t>.</w:t>
      </w:r>
    </w:p>
    <w:p w:rsidR="003D28D8" w:rsidRDefault="003D28D8" w:rsidP="00605319">
      <w:pPr>
        <w:rPr>
          <w:lang w:val="fr-CA"/>
        </w:rPr>
      </w:pPr>
      <w:r>
        <w:rPr>
          <w:lang w:val="fr-CA"/>
        </w:rPr>
        <w:t xml:space="preserve">3. Nous estimons que le </w:t>
      </w:r>
      <w:proofErr w:type="spellStart"/>
      <w:r>
        <w:rPr>
          <w:lang w:val="fr-CA"/>
        </w:rPr>
        <w:t>pair</w:t>
      </w:r>
      <w:proofErr w:type="spellEnd"/>
      <w:r>
        <w:rPr>
          <w:lang w:val="fr-CA"/>
        </w:rPr>
        <w:t xml:space="preserve"> </w:t>
      </w:r>
      <w:proofErr w:type="spellStart"/>
      <w:r>
        <w:rPr>
          <w:lang w:val="fr-CA"/>
        </w:rPr>
        <w:t>programming</w:t>
      </w:r>
      <w:proofErr w:type="spellEnd"/>
      <w:r>
        <w:rPr>
          <w:lang w:val="fr-CA"/>
        </w:rPr>
        <w:t xml:space="preserve"> est important étant donné que cela permet d’avoir du code qui est souvent plus propre et parfois plus efficace (car un des programmeurs peut voir des erreurs ou des améliorations que l’autre ne voit pas). Étant donné que le nombre de tests avec notre processus risque d’être plus limité, nous estimons important de maximiser la qualité du code. Cela permet aussi d’assigner plus facilement les tâches lorsque celles-ci ne sont pas facilement séparables dans une période de temps donnée.</w:t>
      </w:r>
      <w:r w:rsidR="009528C1">
        <w:rPr>
          <w:lang w:val="fr-CA"/>
        </w:rPr>
        <w:t xml:space="preserve"> Le </w:t>
      </w:r>
      <w:proofErr w:type="spellStart"/>
      <w:r w:rsidR="009528C1">
        <w:rPr>
          <w:lang w:val="fr-CA"/>
        </w:rPr>
        <w:t>pair</w:t>
      </w:r>
      <w:proofErr w:type="spellEnd"/>
      <w:r w:rsidR="009528C1">
        <w:rPr>
          <w:lang w:val="fr-CA"/>
        </w:rPr>
        <w:t xml:space="preserve"> </w:t>
      </w:r>
      <w:proofErr w:type="spellStart"/>
      <w:r w:rsidR="009528C1">
        <w:rPr>
          <w:lang w:val="fr-CA"/>
        </w:rPr>
        <w:t>programming</w:t>
      </w:r>
      <w:proofErr w:type="spellEnd"/>
      <w:r w:rsidR="009528C1">
        <w:rPr>
          <w:lang w:val="fr-CA"/>
        </w:rPr>
        <w:t xml:space="preserve"> permet aussi de partager les connaissances, ce qui est utile dans notre cas puisque les notions utilisées dans notre projet sont parfois très avancées et le code peut être compliqué à comprendre.</w:t>
      </w:r>
    </w:p>
    <w:p w:rsidR="00D12203" w:rsidRDefault="00D12203" w:rsidP="00605319">
      <w:pPr>
        <w:rPr>
          <w:lang w:val="fr-CA"/>
        </w:rPr>
      </w:pPr>
    </w:p>
    <w:p w:rsidR="00D12203" w:rsidRDefault="00D12203" w:rsidP="00D12203">
      <w:pPr>
        <w:pStyle w:val="Titre2"/>
        <w:rPr>
          <w:lang w:val="fr-CA"/>
        </w:rPr>
      </w:pPr>
      <w:r>
        <w:rPr>
          <w:lang w:val="fr-CA"/>
        </w:rPr>
        <w:t>3.2 Questions sur le suivi et le contrôle du processus</w:t>
      </w:r>
    </w:p>
    <w:p w:rsidR="00D12203" w:rsidRDefault="00D12203" w:rsidP="00D12203">
      <w:pPr>
        <w:rPr>
          <w:lang w:val="fr-CA"/>
        </w:rPr>
      </w:pPr>
      <w:r>
        <w:rPr>
          <w:lang w:val="fr-CA"/>
        </w:rPr>
        <w:t xml:space="preserve">4. Pour évaluer un processus, il faut s’assurer qu’à chaque étape du projet celui-ci nous permet d’atteindre nos objectifs spécifiques au projet. Dans notre cas, le développement doit être flexible </w:t>
      </w:r>
      <w:r w:rsidR="00553719">
        <w:rPr>
          <w:lang w:val="fr-CA"/>
        </w:rPr>
        <w:t>car il y a beaucoup d’incertitude par rapports à l’atteinte des requis. Il faut donc vérifier que le processus utilisé ne cause pas plus de problèmes que les avantages qu’il apporte au projet.</w:t>
      </w:r>
    </w:p>
    <w:p w:rsidR="00CE58FB" w:rsidRPr="00D12203" w:rsidRDefault="00CE58FB" w:rsidP="00D12203">
      <w:pPr>
        <w:rPr>
          <w:lang w:val="fr-CA"/>
        </w:rPr>
      </w:pPr>
      <w:r>
        <w:rPr>
          <w:lang w:val="fr-CA"/>
        </w:rPr>
        <w:t xml:space="preserve">5. </w:t>
      </w:r>
      <w:bookmarkStart w:id="0" w:name="_GoBack"/>
      <w:bookmarkEnd w:id="0"/>
    </w:p>
    <w:sectPr w:rsidR="00CE58FB" w:rsidRPr="00D122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102377"/>
    <w:rsid w:val="002E7140"/>
    <w:rsid w:val="003D28D8"/>
    <w:rsid w:val="004725B7"/>
    <w:rsid w:val="00553719"/>
    <w:rsid w:val="00605319"/>
    <w:rsid w:val="008C62BC"/>
    <w:rsid w:val="009528C1"/>
    <w:rsid w:val="009E36E1"/>
    <w:rsid w:val="00CE58FB"/>
    <w:rsid w:val="00D122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31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05319"/>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05319"/>
    <w:pPr>
      <w:spacing w:after="0" w:line="240" w:lineRule="auto"/>
    </w:pPr>
  </w:style>
  <w:style w:type="character" w:customStyle="1" w:styleId="Titre3Car">
    <w:name w:val="Titre 3 Car"/>
    <w:basedOn w:val="Policepardfaut"/>
    <w:link w:val="Titre3"/>
    <w:uiPriority w:val="9"/>
    <w:rsid w:val="006053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88D326A3.dotm</Template>
  <TotalTime>85</TotalTime>
  <Pages>1</Pages>
  <Words>347</Words>
  <Characters>1982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Vanier</dc:creator>
  <cp:keywords/>
  <dc:description/>
  <cp:lastModifiedBy>Alexandre Vanier</cp:lastModifiedBy>
  <cp:revision>7</cp:revision>
  <dcterms:created xsi:type="dcterms:W3CDTF">2014-01-22T19:08:00Z</dcterms:created>
  <dcterms:modified xsi:type="dcterms:W3CDTF">2014-01-22T20:33:00Z</dcterms:modified>
</cp:coreProperties>
</file>